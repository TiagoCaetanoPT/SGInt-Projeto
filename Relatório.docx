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01D2" w14:textId="5337CD0C" w:rsidR="000C6A18" w:rsidRPr="007302B0" w:rsidRDefault="000C6A18" w:rsidP="00740357">
      <w:pPr>
        <w:pStyle w:val="CompanyName"/>
        <w:framePr w:h="1920" w:wrap="notBeside" w:hAnchor="page" w:x="1903" w:y="2038" w:anchorLock="1"/>
        <w:rPr>
          <w:rFonts w:cs="Times New Roman"/>
          <w:b/>
          <w:spacing w:val="0"/>
          <w:kern w:val="0"/>
          <w:sz w:val="32"/>
          <w:szCs w:val="32"/>
          <w:lang w:val="pt-PT"/>
        </w:rPr>
      </w:pPr>
      <w:bookmarkStart w:id="0" w:name="_Hlk512029871"/>
      <w:r w:rsidRPr="007302B0">
        <w:rPr>
          <w:rFonts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0C03A325" w14:textId="77777777" w:rsidR="000C6A18" w:rsidRPr="007302B0" w:rsidRDefault="000C6A18" w:rsidP="00740357">
      <w:pPr>
        <w:pStyle w:val="CompanyName"/>
        <w:framePr w:h="1920" w:wrap="notBeside" w:hAnchor="page" w:x="1903" w:y="2038" w:anchorLock="1"/>
        <w:rPr>
          <w:rFonts w:cs="Times New Roman"/>
          <w:b/>
          <w:spacing w:val="0"/>
          <w:kern w:val="0"/>
          <w:sz w:val="28"/>
          <w:szCs w:val="32"/>
          <w:lang w:val="pt-PT"/>
        </w:rPr>
      </w:pPr>
      <w:r w:rsidRPr="007302B0">
        <w:rPr>
          <w:rFonts w:cs="Times New Roman"/>
          <w:b/>
          <w:spacing w:val="0"/>
          <w:kern w:val="0"/>
          <w:sz w:val="28"/>
          <w:szCs w:val="32"/>
          <w:lang w:val="pt-PT"/>
        </w:rPr>
        <w:t>ESCOLA SUPERIOR DE TECNOLOGIA E GESTÃO</w:t>
      </w:r>
    </w:p>
    <w:bookmarkEnd w:id="0"/>
    <w:p w14:paraId="4390A123" w14:textId="765B4791" w:rsidR="009B4E96" w:rsidRPr="00277AF3" w:rsidRDefault="009B4E96" w:rsidP="00740357">
      <w:pPr>
        <w:pStyle w:val="CompanyName"/>
        <w:framePr w:h="1920" w:wrap="notBeside" w:hAnchor="page" w:x="1903" w:y="2038" w:anchorLock="1"/>
        <w:rPr>
          <w:rFonts w:cs="Times New Roman"/>
          <w:b/>
          <w:spacing w:val="0"/>
          <w:kern w:val="0"/>
          <w:szCs w:val="32"/>
          <w:lang w:val="pt-PT"/>
        </w:rPr>
      </w:pPr>
      <w:r>
        <w:rPr>
          <w:rFonts w:cs="Times New Roman"/>
          <w:b/>
          <w:spacing w:val="0"/>
          <w:kern w:val="0"/>
          <w:szCs w:val="32"/>
          <w:lang w:val="pt-PT"/>
        </w:rPr>
        <w:t>Engenharia InformÁtica</w:t>
      </w:r>
    </w:p>
    <w:p w14:paraId="40735957" w14:textId="0B11887B" w:rsidR="00277AF3" w:rsidRDefault="009550B7" w:rsidP="00277AF3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811328" behindDoc="0" locked="0" layoutInCell="1" allowOverlap="1" wp14:anchorId="6B64FEA4" wp14:editId="3ECDE2C7">
            <wp:simplePos x="0" y="0"/>
            <wp:positionH relativeFrom="margin">
              <wp:posOffset>-866140</wp:posOffset>
            </wp:positionH>
            <wp:positionV relativeFrom="page">
              <wp:posOffset>200660</wp:posOffset>
            </wp:positionV>
            <wp:extent cx="3657600" cy="884555"/>
            <wp:effectExtent l="0" t="0" r="0" b="0"/>
            <wp:wrapSquare wrapText="bothSides"/>
            <wp:docPr id="229" name="Imagem 22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C57AB" w14:textId="1BD9A54E" w:rsidR="00F7733C" w:rsidRPr="00C56EA5" w:rsidRDefault="009254F7" w:rsidP="007E5B37">
      <w:pPr>
        <w:pStyle w:val="SubtitleCover"/>
        <w:jc w:val="both"/>
        <w:rPr>
          <w:rFonts w:cs="Times New Roman"/>
          <w:lang w:val="pt-PT"/>
        </w:rPr>
      </w:pPr>
      <w:r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78B7FF" wp14:editId="07A7739C">
                <wp:simplePos x="0" y="0"/>
                <wp:positionH relativeFrom="margin">
                  <wp:align>center</wp:align>
                </wp:positionH>
                <wp:positionV relativeFrom="margin">
                  <wp:posOffset>6638661</wp:posOffset>
                </wp:positionV>
                <wp:extent cx="3514725" cy="8858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07E97" w14:textId="77777777" w:rsidR="00282074" w:rsidRPr="009254F7" w:rsidRDefault="00282074" w:rsidP="009D20BD">
                            <w:pPr>
                              <w:pStyle w:val="Ttulo5"/>
                              <w:jc w:val="center"/>
                              <w:rPr>
                                <w:sz w:val="32"/>
                              </w:rPr>
                            </w:pPr>
                            <w:r w:rsidRPr="009254F7">
                              <w:rPr>
                                <w:sz w:val="32"/>
                              </w:rPr>
                              <w:t>Discentes:</w:t>
                            </w:r>
                          </w:p>
                          <w:p w14:paraId="5E24293A" w14:textId="26CA6204" w:rsidR="00C56EA5" w:rsidRPr="009254F7" w:rsidRDefault="00C56EA5" w:rsidP="009D20BD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</w:rPr>
                            </w:pPr>
                            <w:r w:rsidRPr="009254F7">
                              <w:rPr>
                                <w:b w:val="0"/>
                                <w:sz w:val="32"/>
                              </w:rPr>
                              <w:t>Tiago Oliveira Caetano Nº</w:t>
                            </w:r>
                            <w:r w:rsidR="004675BC">
                              <w:rPr>
                                <w:b w:val="0"/>
                                <w:sz w:val="32"/>
                              </w:rPr>
                              <w:t xml:space="preserve"> </w:t>
                            </w:r>
                            <w:r w:rsidRPr="009254F7">
                              <w:rPr>
                                <w:b w:val="0"/>
                                <w:sz w:val="32"/>
                              </w:rPr>
                              <w:t>21</w:t>
                            </w:r>
                            <w:r w:rsidR="00F4120D">
                              <w:rPr>
                                <w:b w:val="0"/>
                                <w:sz w:val="32"/>
                              </w:rPr>
                              <w:t>81830</w:t>
                            </w:r>
                          </w:p>
                          <w:p w14:paraId="116C5816" w14:textId="1B3E06C0" w:rsidR="00C56EA5" w:rsidRPr="009254F7" w:rsidRDefault="00C56EA5" w:rsidP="009D20BD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</w:rPr>
                            </w:pPr>
                            <w:r w:rsidRPr="009254F7">
                              <w:rPr>
                                <w:b w:val="0"/>
                                <w:sz w:val="32"/>
                              </w:rPr>
                              <w:t>Hugo</w:t>
                            </w:r>
                            <w:r w:rsidR="00044AD6" w:rsidRPr="009254F7">
                              <w:rPr>
                                <w:b w:val="0"/>
                                <w:sz w:val="32"/>
                              </w:rPr>
                              <w:t xml:space="preserve"> Mendes</w:t>
                            </w:r>
                            <w:r w:rsidRPr="009254F7">
                              <w:rPr>
                                <w:b w:val="0"/>
                                <w:sz w:val="32"/>
                              </w:rPr>
                              <w:t xml:space="preserve"> Ferreira Nº</w:t>
                            </w:r>
                            <w:r w:rsidR="004675BC">
                              <w:rPr>
                                <w:b w:val="0"/>
                                <w:sz w:val="32"/>
                              </w:rPr>
                              <w:t xml:space="preserve"> </w:t>
                            </w:r>
                            <w:r w:rsidRPr="009254F7">
                              <w:rPr>
                                <w:b w:val="0"/>
                                <w:sz w:val="32"/>
                              </w:rPr>
                              <w:t>2170936</w:t>
                            </w:r>
                          </w:p>
                          <w:p w14:paraId="116C581E" w14:textId="00B7746F" w:rsidR="00C56EA5" w:rsidRPr="00F4120D" w:rsidRDefault="00C56EA5" w:rsidP="009D20BD">
                            <w:pPr>
                              <w:pStyle w:val="CompanyName"/>
                              <w:rPr>
                                <w:sz w:val="3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8B7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522.75pt;width:276.75pt;height:69.75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fzswIAALk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" filled="f" stroked="f">
                <v:textbox>
                  <w:txbxContent>
                    <w:p w14:paraId="48007E97" w14:textId="77777777" w:rsidR="00282074" w:rsidRPr="009254F7" w:rsidRDefault="00282074" w:rsidP="009D20BD">
                      <w:pPr>
                        <w:pStyle w:val="Ttulo5"/>
                        <w:jc w:val="center"/>
                        <w:rPr>
                          <w:sz w:val="32"/>
                        </w:rPr>
                      </w:pPr>
                      <w:r w:rsidRPr="009254F7">
                        <w:rPr>
                          <w:sz w:val="32"/>
                        </w:rPr>
                        <w:t>Discentes:</w:t>
                      </w:r>
                    </w:p>
                    <w:p w14:paraId="5E24293A" w14:textId="26CA6204" w:rsidR="00C56EA5" w:rsidRPr="009254F7" w:rsidRDefault="00C56EA5" w:rsidP="009D20BD">
                      <w:pPr>
                        <w:pStyle w:val="Ttulo5"/>
                        <w:jc w:val="center"/>
                        <w:rPr>
                          <w:b w:val="0"/>
                          <w:sz w:val="32"/>
                        </w:rPr>
                      </w:pPr>
                      <w:r w:rsidRPr="009254F7">
                        <w:rPr>
                          <w:b w:val="0"/>
                          <w:sz w:val="32"/>
                        </w:rPr>
                        <w:t>Tiago Oliveira Caetano Nº</w:t>
                      </w:r>
                      <w:r w:rsidR="004675BC">
                        <w:rPr>
                          <w:b w:val="0"/>
                          <w:sz w:val="32"/>
                        </w:rPr>
                        <w:t xml:space="preserve"> </w:t>
                      </w:r>
                      <w:r w:rsidRPr="009254F7">
                        <w:rPr>
                          <w:b w:val="0"/>
                          <w:sz w:val="32"/>
                        </w:rPr>
                        <w:t>21</w:t>
                      </w:r>
                      <w:r w:rsidR="00F4120D">
                        <w:rPr>
                          <w:b w:val="0"/>
                          <w:sz w:val="32"/>
                        </w:rPr>
                        <w:t>81830</w:t>
                      </w:r>
                    </w:p>
                    <w:p w14:paraId="116C5816" w14:textId="1B3E06C0" w:rsidR="00C56EA5" w:rsidRPr="009254F7" w:rsidRDefault="00C56EA5" w:rsidP="009D20BD">
                      <w:pPr>
                        <w:pStyle w:val="Ttulo5"/>
                        <w:jc w:val="center"/>
                        <w:rPr>
                          <w:b w:val="0"/>
                          <w:sz w:val="32"/>
                        </w:rPr>
                      </w:pPr>
                      <w:r w:rsidRPr="009254F7">
                        <w:rPr>
                          <w:b w:val="0"/>
                          <w:sz w:val="32"/>
                        </w:rPr>
                        <w:t>Hugo</w:t>
                      </w:r>
                      <w:r w:rsidR="00044AD6" w:rsidRPr="009254F7">
                        <w:rPr>
                          <w:b w:val="0"/>
                          <w:sz w:val="32"/>
                        </w:rPr>
                        <w:t xml:space="preserve"> Mendes</w:t>
                      </w:r>
                      <w:r w:rsidRPr="009254F7">
                        <w:rPr>
                          <w:b w:val="0"/>
                          <w:sz w:val="32"/>
                        </w:rPr>
                        <w:t xml:space="preserve"> Ferreira Nº</w:t>
                      </w:r>
                      <w:r w:rsidR="004675BC">
                        <w:rPr>
                          <w:b w:val="0"/>
                          <w:sz w:val="32"/>
                        </w:rPr>
                        <w:t xml:space="preserve"> </w:t>
                      </w:r>
                      <w:r w:rsidRPr="009254F7">
                        <w:rPr>
                          <w:b w:val="0"/>
                          <w:sz w:val="32"/>
                        </w:rPr>
                        <w:t>2170936</w:t>
                      </w:r>
                    </w:p>
                    <w:p w14:paraId="116C581E" w14:textId="00B7746F" w:rsidR="00C56EA5" w:rsidRPr="00F4120D" w:rsidRDefault="00C56EA5" w:rsidP="009D20BD">
                      <w:pPr>
                        <w:pStyle w:val="CompanyName"/>
                        <w:rPr>
                          <w:sz w:val="32"/>
                          <w:lang w:val="pt-P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D20BD" w:rsidRPr="00F04A65">
        <w:rPr>
          <w:rFonts w:cs="Times New Roman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806207" behindDoc="1" locked="0" layoutInCell="1" allowOverlap="1" wp14:anchorId="6BBDB62C" wp14:editId="4011DD33">
                <wp:simplePos x="0" y="0"/>
                <wp:positionH relativeFrom="page">
                  <wp:align>left</wp:align>
                </wp:positionH>
                <wp:positionV relativeFrom="paragraph">
                  <wp:posOffset>6197287</wp:posOffset>
                </wp:positionV>
                <wp:extent cx="7553325" cy="3307475"/>
                <wp:effectExtent l="0" t="0" r="9525" b="762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33074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4E965" w14:textId="5C0CE8F5" w:rsidR="00F04A65" w:rsidRDefault="00F04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B62C" id="Caixa de Texto 2" o:spid="_x0000_s1027" type="#_x0000_t202" style="position:absolute;left:0;text-align:left;margin-left:0;margin-top:488pt;width:594.75pt;height:260.45pt;z-index:-25151027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" fillcolor="#9bbb59 [3206]" stroked="f">
                <v:textbox>
                  <w:txbxContent>
                    <w:p w14:paraId="2144E965" w14:textId="5C0CE8F5" w:rsidR="00F04A65" w:rsidRDefault="00F04A65"/>
                  </w:txbxContent>
                </v:textbox>
                <w10:wrap anchorx="page"/>
              </v:shape>
            </w:pict>
          </mc:Fallback>
        </mc:AlternateContent>
      </w:r>
      <w:r w:rsidR="009D20BD"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726E4F1" wp14:editId="4C28B1E4">
                <wp:simplePos x="0" y="0"/>
                <wp:positionH relativeFrom="margin">
                  <wp:posOffset>742315</wp:posOffset>
                </wp:positionH>
                <wp:positionV relativeFrom="margin">
                  <wp:align>bottom</wp:align>
                </wp:positionV>
                <wp:extent cx="3790950" cy="1009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8017" w14:textId="3523C3CE" w:rsidR="00AA0F91" w:rsidRPr="004B33E3" w:rsidRDefault="000A222F" w:rsidP="009D20BD">
                            <w:pPr>
                              <w:pStyle w:val="Ttulo5"/>
                              <w:jc w:val="center"/>
                              <w:rPr>
                                <w:sz w:val="32"/>
                              </w:rPr>
                            </w:pPr>
                            <w:r w:rsidRPr="004B33E3">
                              <w:rPr>
                                <w:sz w:val="32"/>
                              </w:rPr>
                              <w:t>Docentes:</w:t>
                            </w:r>
                          </w:p>
                          <w:p w14:paraId="3D646C3F" w14:textId="2095BD79" w:rsidR="00DD1DC2" w:rsidRPr="004B33E3" w:rsidRDefault="00DD1DC2" w:rsidP="009D20BD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</w:rPr>
                            </w:pPr>
                            <w:r w:rsidRPr="004B33E3">
                              <w:rPr>
                                <w:b w:val="0"/>
                                <w:sz w:val="32"/>
                              </w:rPr>
                              <w:t>Professor</w:t>
                            </w:r>
                            <w:r w:rsidR="00A4037C" w:rsidRPr="004B33E3">
                              <w:rPr>
                                <w:b w:val="0"/>
                                <w:sz w:val="32"/>
                              </w:rPr>
                              <w:t>a</w:t>
                            </w:r>
                            <w:r w:rsidRPr="004B33E3">
                              <w:rPr>
                                <w:b w:val="0"/>
                                <w:sz w:val="32"/>
                              </w:rPr>
                              <w:t xml:space="preserve"> Doutor</w:t>
                            </w:r>
                            <w:r w:rsidR="00A4037C" w:rsidRPr="004B33E3">
                              <w:rPr>
                                <w:b w:val="0"/>
                                <w:sz w:val="32"/>
                              </w:rPr>
                              <w:t>a</w:t>
                            </w:r>
                            <w:r w:rsidRPr="004B33E3">
                              <w:rPr>
                                <w:b w:val="0"/>
                                <w:sz w:val="32"/>
                              </w:rPr>
                              <w:t xml:space="preserve"> </w:t>
                            </w:r>
                            <w:r w:rsidR="000A222F" w:rsidRPr="004B33E3">
                              <w:rPr>
                                <w:b w:val="0"/>
                                <w:sz w:val="32"/>
                              </w:rPr>
                              <w:t>Eunice Olive</w:t>
                            </w:r>
                            <w:r w:rsidRPr="004B33E3">
                              <w:rPr>
                                <w:b w:val="0"/>
                                <w:sz w:val="32"/>
                              </w:rPr>
                              <w:t>i</w:t>
                            </w:r>
                            <w:r w:rsidR="000A222F" w:rsidRPr="004B33E3">
                              <w:rPr>
                                <w:b w:val="0"/>
                                <w:sz w:val="32"/>
                              </w:rPr>
                              <w:t>ra</w:t>
                            </w:r>
                          </w:p>
                          <w:p w14:paraId="15CF76D9" w14:textId="77777777" w:rsidR="00DD1DC2" w:rsidRPr="004B33E3" w:rsidRDefault="00DD1DC2" w:rsidP="009D20BD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  <w:szCs w:val="20"/>
                              </w:rPr>
                            </w:pPr>
                            <w:r w:rsidRPr="004B33E3">
                              <w:rPr>
                                <w:b w:val="0"/>
                                <w:sz w:val="32"/>
                              </w:rPr>
                              <w:t xml:space="preserve">Professor Doutor </w:t>
                            </w:r>
                            <w:r w:rsidR="000A222F" w:rsidRPr="004B33E3">
                              <w:rPr>
                                <w:b w:val="0"/>
                                <w:sz w:val="32"/>
                                <w:szCs w:val="20"/>
                              </w:rPr>
                              <w:t>Nuno Rodrigues</w:t>
                            </w:r>
                          </w:p>
                          <w:p w14:paraId="3D467FA3" w14:textId="530F2C1C" w:rsidR="00AA0F91" w:rsidRPr="004B33E3" w:rsidRDefault="00DD1DC2" w:rsidP="009D20BD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  <w:szCs w:val="20"/>
                              </w:rPr>
                            </w:pPr>
                            <w:r w:rsidRPr="004B33E3">
                              <w:rPr>
                                <w:b w:val="0"/>
                                <w:sz w:val="32"/>
                              </w:rPr>
                              <w:t xml:space="preserve">Professor Doutor </w:t>
                            </w:r>
                            <w:r w:rsidR="000A222F" w:rsidRPr="004B33E3">
                              <w:rPr>
                                <w:b w:val="0"/>
                                <w:sz w:val="32"/>
                                <w:szCs w:val="20"/>
                              </w:rPr>
                              <w:t>Alexandrino Gonçalves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E4F1" id="_x0000_s1028" type="#_x0000_t202" style="position:absolute;left:0;text-align:left;margin-left:58.45pt;margin-top:0;width:298.5pt;height:79.5pt;z-index:25181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cktw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" filled="f" stroked="f">
                <v:textbox>
                  <w:txbxContent>
                    <w:p w14:paraId="67898017" w14:textId="3523C3CE" w:rsidR="00AA0F91" w:rsidRPr="004B33E3" w:rsidRDefault="000A222F" w:rsidP="009D20BD">
                      <w:pPr>
                        <w:pStyle w:val="Ttulo5"/>
                        <w:jc w:val="center"/>
                        <w:rPr>
                          <w:sz w:val="32"/>
                        </w:rPr>
                      </w:pPr>
                      <w:r w:rsidRPr="004B33E3">
                        <w:rPr>
                          <w:sz w:val="32"/>
                        </w:rPr>
                        <w:t>Docentes:</w:t>
                      </w:r>
                    </w:p>
                    <w:p w14:paraId="3D646C3F" w14:textId="2095BD79" w:rsidR="00DD1DC2" w:rsidRPr="004B33E3" w:rsidRDefault="00DD1DC2" w:rsidP="009D20BD">
                      <w:pPr>
                        <w:pStyle w:val="Ttulo5"/>
                        <w:jc w:val="center"/>
                        <w:rPr>
                          <w:b w:val="0"/>
                          <w:sz w:val="32"/>
                        </w:rPr>
                      </w:pPr>
                      <w:r w:rsidRPr="004B33E3">
                        <w:rPr>
                          <w:b w:val="0"/>
                          <w:sz w:val="32"/>
                        </w:rPr>
                        <w:t>Professor</w:t>
                      </w:r>
                      <w:r w:rsidR="00A4037C" w:rsidRPr="004B33E3">
                        <w:rPr>
                          <w:b w:val="0"/>
                          <w:sz w:val="32"/>
                        </w:rPr>
                        <w:t>a</w:t>
                      </w:r>
                      <w:r w:rsidRPr="004B33E3">
                        <w:rPr>
                          <w:b w:val="0"/>
                          <w:sz w:val="32"/>
                        </w:rPr>
                        <w:t xml:space="preserve"> Doutor</w:t>
                      </w:r>
                      <w:r w:rsidR="00A4037C" w:rsidRPr="004B33E3">
                        <w:rPr>
                          <w:b w:val="0"/>
                          <w:sz w:val="32"/>
                        </w:rPr>
                        <w:t>a</w:t>
                      </w:r>
                      <w:r w:rsidRPr="004B33E3">
                        <w:rPr>
                          <w:b w:val="0"/>
                          <w:sz w:val="32"/>
                        </w:rPr>
                        <w:t xml:space="preserve"> </w:t>
                      </w:r>
                      <w:r w:rsidR="000A222F" w:rsidRPr="004B33E3">
                        <w:rPr>
                          <w:b w:val="0"/>
                          <w:sz w:val="32"/>
                        </w:rPr>
                        <w:t>Eunice Olive</w:t>
                      </w:r>
                      <w:r w:rsidRPr="004B33E3">
                        <w:rPr>
                          <w:b w:val="0"/>
                          <w:sz w:val="32"/>
                        </w:rPr>
                        <w:t>i</w:t>
                      </w:r>
                      <w:r w:rsidR="000A222F" w:rsidRPr="004B33E3">
                        <w:rPr>
                          <w:b w:val="0"/>
                          <w:sz w:val="32"/>
                        </w:rPr>
                        <w:t>ra</w:t>
                      </w:r>
                    </w:p>
                    <w:p w14:paraId="15CF76D9" w14:textId="77777777" w:rsidR="00DD1DC2" w:rsidRPr="004B33E3" w:rsidRDefault="00DD1DC2" w:rsidP="009D20BD">
                      <w:pPr>
                        <w:pStyle w:val="Ttulo5"/>
                        <w:jc w:val="center"/>
                        <w:rPr>
                          <w:b w:val="0"/>
                          <w:sz w:val="32"/>
                          <w:szCs w:val="20"/>
                        </w:rPr>
                      </w:pPr>
                      <w:r w:rsidRPr="004B33E3">
                        <w:rPr>
                          <w:b w:val="0"/>
                          <w:sz w:val="32"/>
                        </w:rPr>
                        <w:t xml:space="preserve">Professor Doutor </w:t>
                      </w:r>
                      <w:r w:rsidR="000A222F" w:rsidRPr="004B33E3">
                        <w:rPr>
                          <w:b w:val="0"/>
                          <w:sz w:val="32"/>
                          <w:szCs w:val="20"/>
                        </w:rPr>
                        <w:t>Nuno Rodrigues</w:t>
                      </w:r>
                    </w:p>
                    <w:p w14:paraId="3D467FA3" w14:textId="530F2C1C" w:rsidR="00AA0F91" w:rsidRPr="004B33E3" w:rsidRDefault="00DD1DC2" w:rsidP="009D20BD">
                      <w:pPr>
                        <w:pStyle w:val="Ttulo5"/>
                        <w:jc w:val="center"/>
                        <w:rPr>
                          <w:b w:val="0"/>
                          <w:sz w:val="32"/>
                          <w:szCs w:val="20"/>
                        </w:rPr>
                      </w:pPr>
                      <w:r w:rsidRPr="004B33E3">
                        <w:rPr>
                          <w:b w:val="0"/>
                          <w:sz w:val="32"/>
                        </w:rPr>
                        <w:t xml:space="preserve">Professor Doutor </w:t>
                      </w:r>
                      <w:r w:rsidR="000A222F" w:rsidRPr="004B33E3">
                        <w:rPr>
                          <w:b w:val="0"/>
                          <w:sz w:val="32"/>
                          <w:szCs w:val="20"/>
                        </w:rPr>
                        <w:t>Alexandrino Gonçalves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D20BD" w:rsidRPr="00F04A65">
        <w:rPr>
          <w:rFonts w:cs="Times New Roman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816448" behindDoc="1" locked="0" layoutInCell="1" allowOverlap="1" wp14:anchorId="31A76E7E" wp14:editId="6A796C92">
                <wp:simplePos x="0" y="0"/>
                <wp:positionH relativeFrom="page">
                  <wp:posOffset>-82739</wp:posOffset>
                </wp:positionH>
                <wp:positionV relativeFrom="paragraph">
                  <wp:posOffset>5971309</wp:posOffset>
                </wp:positionV>
                <wp:extent cx="7658100" cy="118754"/>
                <wp:effectExtent l="0" t="0" r="0" b="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118754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5452" w14:textId="77777777" w:rsidR="00D46C8A" w:rsidRDefault="00D46C8A" w:rsidP="00D46C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6E7E" id="_x0000_s1029" type="#_x0000_t202" style="position:absolute;left:0;text-align:left;margin-left:-6.5pt;margin-top:470.2pt;width:603pt;height:9.35pt;z-index:-251500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" fillcolor="#9bbb59 [3206]" stroked="f">
                <v:textbox>
                  <w:txbxContent>
                    <w:p w14:paraId="341A5452" w14:textId="77777777" w:rsidR="00D46C8A" w:rsidRDefault="00D46C8A" w:rsidP="00D46C8A"/>
                  </w:txbxContent>
                </v:textbox>
                <w10:wrap anchorx="page"/>
              </v:shape>
            </w:pict>
          </mc:Fallback>
        </mc:AlternateContent>
      </w:r>
      <w:r w:rsidR="004677EF" w:rsidRPr="007E5B3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1B3E27AE" wp14:editId="061C0012">
                <wp:simplePos x="0" y="0"/>
                <wp:positionH relativeFrom="margin">
                  <wp:align>center</wp:align>
                </wp:positionH>
                <wp:positionV relativeFrom="margin">
                  <wp:posOffset>5212343</wp:posOffset>
                </wp:positionV>
                <wp:extent cx="4010025" cy="676275"/>
                <wp:effectExtent l="0" t="0" r="9525" b="9525"/>
                <wp:wrapSquare wrapText="bothSides"/>
                <wp:docPr id="2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09730" w14:textId="77777777" w:rsidR="00C56EA5" w:rsidRPr="00CD2488" w:rsidRDefault="00C56EA5" w:rsidP="00CD2488">
                            <w:pPr>
                              <w:pStyle w:val="Ttulo2"/>
                              <w:rPr>
                                <w:rStyle w:val="Forte"/>
                                <w:b/>
                                <w:sz w:val="36"/>
                              </w:rPr>
                            </w:pPr>
                            <w:r w:rsidRPr="00CD2488">
                              <w:rPr>
                                <w:rStyle w:val="Forte"/>
                                <w:b/>
                                <w:sz w:val="36"/>
                              </w:rPr>
                              <w:t>Sistemas Gráficos e Interação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27AE" id="_x0000_s1030" type="#_x0000_t202" style="position:absolute;left:0;text-align:left;margin-left:0;margin-top:410.4pt;width:315.75pt;height:53.25pt;z-index:251809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" stroked="f">
                <v:textbox>
                  <w:txbxContent>
                    <w:p w14:paraId="3EF09730" w14:textId="77777777" w:rsidR="00C56EA5" w:rsidRPr="00CD2488" w:rsidRDefault="00C56EA5" w:rsidP="00CD2488">
                      <w:pPr>
                        <w:pStyle w:val="Ttulo2"/>
                        <w:rPr>
                          <w:rStyle w:val="Forte"/>
                          <w:b/>
                          <w:sz w:val="36"/>
                        </w:rPr>
                      </w:pPr>
                      <w:r w:rsidRPr="00CD2488">
                        <w:rPr>
                          <w:rStyle w:val="Forte"/>
                          <w:b/>
                          <w:sz w:val="36"/>
                        </w:rPr>
                        <w:t>Sistemas Gráficos e Interação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677EF">
        <w:rPr>
          <w:noProof/>
        </w:rPr>
        <w:drawing>
          <wp:anchor distT="0" distB="0" distL="114300" distR="114300" simplePos="0" relativeHeight="251810304" behindDoc="0" locked="0" layoutInCell="1" allowOverlap="1" wp14:anchorId="2C744FF3" wp14:editId="619E8278">
            <wp:simplePos x="0" y="0"/>
            <wp:positionH relativeFrom="margin">
              <wp:posOffset>305457</wp:posOffset>
            </wp:positionH>
            <wp:positionV relativeFrom="paragraph">
              <wp:posOffset>1912751</wp:posOffset>
            </wp:positionV>
            <wp:extent cx="5274945" cy="2838450"/>
            <wp:effectExtent l="0" t="247650" r="0" b="1085850"/>
            <wp:wrapTopAndBottom/>
            <wp:docPr id="227" name="Image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F5166C"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4846DB9" wp14:editId="135943F8">
                <wp:simplePos x="0" y="0"/>
                <wp:positionH relativeFrom="margin">
                  <wp:align>center</wp:align>
                </wp:positionH>
                <wp:positionV relativeFrom="margin">
                  <wp:posOffset>9163050</wp:posOffset>
                </wp:positionV>
                <wp:extent cx="2819400" cy="323850"/>
                <wp:effectExtent l="0" t="0" r="0" b="0"/>
                <wp:wrapNone/>
                <wp:docPr id="2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B14A8" w14:textId="4AC56057" w:rsidR="00C56EA5" w:rsidRPr="004B33E3" w:rsidRDefault="00B71FC3" w:rsidP="004E0B95">
                            <w:pPr>
                              <w:pStyle w:val="Ttulo6"/>
                              <w:jc w:val="center"/>
                              <w:rPr>
                                <w:i w:val="0"/>
                                <w:sz w:val="28"/>
                              </w:rPr>
                            </w:pPr>
                            <w:r w:rsidRPr="004B33E3">
                              <w:rPr>
                                <w:i w:val="0"/>
                                <w:sz w:val="28"/>
                              </w:rPr>
                              <w:t>Leiria</w:t>
                            </w:r>
                            <w:r w:rsidR="00C56EA5" w:rsidRPr="004B33E3">
                              <w:rPr>
                                <w:i w:val="0"/>
                                <w:sz w:val="28"/>
                              </w:rPr>
                              <w:t xml:space="preserve">, </w:t>
                            </w:r>
                            <w:r w:rsidR="004E0B95" w:rsidRPr="004B33E3">
                              <w:rPr>
                                <w:i w:val="0"/>
                                <w:sz w:val="28"/>
                              </w:rPr>
                              <w:t>janeiro</w:t>
                            </w:r>
                            <w:r w:rsidR="00C56EA5" w:rsidRPr="004B33E3">
                              <w:rPr>
                                <w:i w:val="0"/>
                                <w:sz w:val="28"/>
                              </w:rPr>
                              <w:t xml:space="preserve"> </w:t>
                            </w:r>
                            <w:r w:rsidR="004E0B95" w:rsidRPr="004B33E3">
                              <w:rPr>
                                <w:i w:val="0"/>
                                <w:sz w:val="28"/>
                              </w:rPr>
                              <w:t>de</w:t>
                            </w:r>
                            <w:r w:rsidR="00C56EA5" w:rsidRPr="004B33E3">
                              <w:rPr>
                                <w:i w:val="0"/>
                                <w:sz w:val="28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6DB9" id="_x0000_s1031" type="#_x0000_t202" style="position:absolute;left:0;text-align:left;margin-left:0;margin-top:721.5pt;width:222pt;height:25.5pt;z-index:251805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1Vf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xHBSNAeivTI9gbdyT0iNj/joDNQexhA0ezhGersYtXDvay+aSTksqViw26VkmPLaA3+hfanf/F1&#10;wtEWZD1+lDWYoVsjHdC+Ub1NHqQDATrU6elUG+tKBY9REqYkAFEFsuvoOold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" filled="f" stroked="f">
                <v:textbox>
                  <w:txbxContent>
                    <w:p w14:paraId="7B1B14A8" w14:textId="4AC56057" w:rsidR="00C56EA5" w:rsidRPr="004B33E3" w:rsidRDefault="00B71FC3" w:rsidP="004E0B95">
                      <w:pPr>
                        <w:pStyle w:val="Ttulo6"/>
                        <w:jc w:val="center"/>
                        <w:rPr>
                          <w:i w:val="0"/>
                          <w:sz w:val="28"/>
                        </w:rPr>
                      </w:pPr>
                      <w:r w:rsidRPr="004B33E3">
                        <w:rPr>
                          <w:i w:val="0"/>
                          <w:sz w:val="28"/>
                        </w:rPr>
                        <w:t>Leiria</w:t>
                      </w:r>
                      <w:r w:rsidR="00C56EA5" w:rsidRPr="004B33E3">
                        <w:rPr>
                          <w:i w:val="0"/>
                          <w:sz w:val="28"/>
                        </w:rPr>
                        <w:t xml:space="preserve">, </w:t>
                      </w:r>
                      <w:r w:rsidR="004E0B95" w:rsidRPr="004B33E3">
                        <w:rPr>
                          <w:i w:val="0"/>
                          <w:sz w:val="28"/>
                        </w:rPr>
                        <w:t>janeiro</w:t>
                      </w:r>
                      <w:r w:rsidR="00C56EA5" w:rsidRPr="004B33E3">
                        <w:rPr>
                          <w:i w:val="0"/>
                          <w:sz w:val="28"/>
                        </w:rPr>
                        <w:t xml:space="preserve"> </w:t>
                      </w:r>
                      <w:r w:rsidR="004E0B95" w:rsidRPr="004B33E3">
                        <w:rPr>
                          <w:i w:val="0"/>
                          <w:sz w:val="28"/>
                        </w:rPr>
                        <w:t>de</w:t>
                      </w:r>
                      <w:r w:rsidR="00C56EA5" w:rsidRPr="004B33E3">
                        <w:rPr>
                          <w:i w:val="0"/>
                          <w:sz w:val="28"/>
                        </w:rPr>
                        <w:t xml:space="preserve"> 2019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63175" w:rsidRPr="00C56EA5">
        <w:rPr>
          <w:rFonts w:cs="Times New Roman"/>
          <w:lang w:val="pt-PT"/>
        </w:rPr>
        <w:br w:type="page"/>
      </w:r>
      <w:r w:rsidR="00F7733C" w:rsidRPr="00C56EA5">
        <w:rPr>
          <w:rFonts w:cs="Times New Roman"/>
          <w:lang w:val="pt-PT"/>
        </w:rPr>
        <w:lastRenderedPageBreak/>
        <w:t xml:space="preserve"> </w:t>
      </w:r>
    </w:p>
    <w:p w14:paraId="6060C20B" w14:textId="77777777" w:rsidR="00F05A40" w:rsidRPr="007302B0" w:rsidRDefault="00F05A40">
      <w:pPr>
        <w:rPr>
          <w:rFonts w:cs="Times New Roman"/>
        </w:rPr>
      </w:pPr>
    </w:p>
    <w:p w14:paraId="74A4BD0D" w14:textId="77777777" w:rsidR="00F05A40" w:rsidRPr="007302B0" w:rsidRDefault="00F05A40">
      <w:pPr>
        <w:rPr>
          <w:rFonts w:cs="Times New Roman"/>
        </w:rPr>
      </w:pPr>
    </w:p>
    <w:p w14:paraId="5D99F9CB" w14:textId="77777777" w:rsidR="00F05A40" w:rsidRPr="007302B0" w:rsidRDefault="00F05A40">
      <w:pPr>
        <w:rPr>
          <w:rFonts w:cs="Times New Roman"/>
        </w:rPr>
      </w:pPr>
    </w:p>
    <w:p w14:paraId="5B1FF824" w14:textId="77777777" w:rsidR="00F05A40" w:rsidRPr="007302B0" w:rsidRDefault="00F05A40">
      <w:pPr>
        <w:rPr>
          <w:rFonts w:cs="Times New Roman"/>
        </w:rPr>
      </w:pPr>
    </w:p>
    <w:p w14:paraId="568C2C24" w14:textId="77777777" w:rsidR="00F05A40" w:rsidRPr="007302B0" w:rsidRDefault="00F05A40">
      <w:pPr>
        <w:rPr>
          <w:rFonts w:cs="Times New Roman"/>
        </w:rPr>
      </w:pPr>
    </w:p>
    <w:p w14:paraId="1113B65B" w14:textId="1F33F02D" w:rsidR="00F05A40" w:rsidRPr="007302B0" w:rsidRDefault="00F05A40">
      <w:pPr>
        <w:rPr>
          <w:rFonts w:cs="Times New Roman"/>
        </w:rPr>
      </w:pPr>
      <w:r w:rsidRPr="007302B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6919F21" wp14:editId="59625B5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EC0E3" w14:textId="30F516F1" w:rsidR="00C56EA5" w:rsidRPr="0042764D" w:rsidRDefault="00C56EA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2764D">
                              <w:rPr>
                                <w:color w:val="A6A6A6" w:themeColor="background1" w:themeShade="A6"/>
                              </w:rPr>
                              <w:t>(Esta página foi propositadamente deixada em branco)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19F21" id="_x0000_s1032" type="#_x0000_t202" style="position:absolute;left:0;text-align:left;margin-left:0;margin-top:0;width:4in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" filled="f" stroked="f">
                <v:textbox style="mso-fit-shape-to-text:t">
                  <w:txbxContent>
                    <w:p w14:paraId="1D9EC0E3" w14:textId="30F516F1" w:rsidR="00C56EA5" w:rsidRPr="0042764D" w:rsidRDefault="00C56EA5">
                      <w:pPr>
                        <w:rPr>
                          <w:color w:val="A6A6A6" w:themeColor="background1" w:themeShade="A6"/>
                        </w:rPr>
                      </w:pPr>
                      <w:r w:rsidRPr="0042764D">
                        <w:rPr>
                          <w:color w:val="A6A6A6" w:themeColor="background1" w:themeShade="A6"/>
                        </w:rPr>
                        <w:t>(Esta página foi propositadamente deixada em branco)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42A6F1" w14:textId="77777777" w:rsidR="00F05A40" w:rsidRPr="007302B0" w:rsidRDefault="00F05A40">
      <w:pPr>
        <w:rPr>
          <w:rFonts w:cs="Times New Roman"/>
        </w:rPr>
      </w:pPr>
    </w:p>
    <w:p w14:paraId="0D670D90" w14:textId="77777777" w:rsidR="00F05A40" w:rsidRPr="007302B0" w:rsidRDefault="00F05A40">
      <w:pPr>
        <w:rPr>
          <w:rFonts w:cs="Times New Roman"/>
        </w:rPr>
      </w:pPr>
    </w:p>
    <w:p w14:paraId="58BCAD4C" w14:textId="77777777" w:rsidR="00F05A40" w:rsidRPr="007302B0" w:rsidRDefault="00F05A40">
      <w:pPr>
        <w:rPr>
          <w:rFonts w:cs="Times New Roman"/>
        </w:rPr>
      </w:pPr>
    </w:p>
    <w:p w14:paraId="19832CAC" w14:textId="77777777" w:rsidR="00F05A40" w:rsidRPr="007302B0" w:rsidRDefault="00F05A40">
      <w:pPr>
        <w:rPr>
          <w:rFonts w:cs="Times New Roman"/>
        </w:rPr>
      </w:pPr>
    </w:p>
    <w:p w14:paraId="6408141A" w14:textId="77777777" w:rsidR="00F05A40" w:rsidRPr="007302B0" w:rsidRDefault="00F05A40">
      <w:pPr>
        <w:rPr>
          <w:rFonts w:cs="Times New Roman"/>
        </w:rPr>
      </w:pPr>
    </w:p>
    <w:p w14:paraId="5E266533" w14:textId="77777777" w:rsidR="00F05A40" w:rsidRPr="007302B0" w:rsidRDefault="00F05A40">
      <w:pPr>
        <w:rPr>
          <w:rFonts w:cs="Times New Roman"/>
        </w:rPr>
      </w:pPr>
    </w:p>
    <w:p w14:paraId="2097458A" w14:textId="77777777" w:rsidR="00F05A40" w:rsidRPr="007302B0" w:rsidRDefault="00F05A40">
      <w:pPr>
        <w:rPr>
          <w:rFonts w:cs="Times New Roman"/>
        </w:rPr>
      </w:pPr>
    </w:p>
    <w:p w14:paraId="2E93C2FB" w14:textId="77777777" w:rsidR="00F05A40" w:rsidRPr="007302B0" w:rsidRDefault="00F05A40">
      <w:pPr>
        <w:rPr>
          <w:rFonts w:cs="Times New Roman"/>
        </w:rPr>
      </w:pPr>
    </w:p>
    <w:p w14:paraId="5DDA80EA" w14:textId="77777777" w:rsidR="00F05A40" w:rsidRPr="007302B0" w:rsidRDefault="00F05A40">
      <w:pPr>
        <w:rPr>
          <w:rFonts w:cs="Times New Roman"/>
        </w:rPr>
      </w:pPr>
    </w:p>
    <w:p w14:paraId="1B1A8497" w14:textId="77777777" w:rsidR="00F05A40" w:rsidRPr="007302B0" w:rsidRDefault="00F05A40">
      <w:pPr>
        <w:rPr>
          <w:rFonts w:cs="Times New Roman"/>
        </w:rPr>
      </w:pPr>
    </w:p>
    <w:p w14:paraId="0F3C1911" w14:textId="77777777" w:rsidR="00F05A40" w:rsidRPr="007302B0" w:rsidRDefault="00F05A40">
      <w:pPr>
        <w:rPr>
          <w:rFonts w:cs="Times New Roman"/>
        </w:rPr>
      </w:pPr>
    </w:p>
    <w:p w14:paraId="31887B7E" w14:textId="77777777" w:rsidR="00F05A40" w:rsidRPr="007302B0" w:rsidRDefault="00F05A40">
      <w:pPr>
        <w:rPr>
          <w:rFonts w:cs="Times New Roman"/>
        </w:rPr>
      </w:pPr>
    </w:p>
    <w:p w14:paraId="15AFEE5E" w14:textId="77777777" w:rsidR="00F05A40" w:rsidRPr="007302B0" w:rsidRDefault="00F05A40">
      <w:pPr>
        <w:rPr>
          <w:rFonts w:cs="Times New Roman"/>
        </w:rPr>
      </w:pPr>
    </w:p>
    <w:p w14:paraId="6B5F59D8" w14:textId="77777777" w:rsidR="00F05A40" w:rsidRPr="007302B0" w:rsidRDefault="00F05A40">
      <w:pPr>
        <w:rPr>
          <w:rFonts w:cs="Times New Roman"/>
        </w:rPr>
      </w:pPr>
    </w:p>
    <w:p w14:paraId="4DC63AA6" w14:textId="77777777" w:rsidR="00F05A40" w:rsidRPr="007302B0" w:rsidRDefault="00F05A40">
      <w:pPr>
        <w:rPr>
          <w:rFonts w:cs="Times New Roman"/>
        </w:rPr>
      </w:pPr>
    </w:p>
    <w:p w14:paraId="40851CDD" w14:textId="77777777" w:rsidR="00F05A40" w:rsidRPr="007302B0" w:rsidRDefault="00F05A40">
      <w:pPr>
        <w:rPr>
          <w:rFonts w:cs="Times New Roman"/>
        </w:rPr>
      </w:pPr>
    </w:p>
    <w:p w14:paraId="205C0A72" w14:textId="77777777" w:rsidR="00F05A40" w:rsidRPr="007302B0" w:rsidRDefault="00F05A40">
      <w:pPr>
        <w:rPr>
          <w:rFonts w:cs="Times New Roman"/>
        </w:rPr>
      </w:pPr>
    </w:p>
    <w:p w14:paraId="116C57AC" w14:textId="2AF29E8A" w:rsidR="002F1400" w:rsidRPr="007302B0" w:rsidRDefault="00007997">
      <w:pPr>
        <w:rPr>
          <w:rFonts w:cs="Times New Roman"/>
        </w:rPr>
      </w:pPr>
      <w:r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8B8ED39" wp14:editId="2D5812EB">
                <wp:simplePos x="0" y="0"/>
                <wp:positionH relativeFrom="column">
                  <wp:posOffset>5095875</wp:posOffset>
                </wp:positionH>
                <wp:positionV relativeFrom="paragraph">
                  <wp:posOffset>2311400</wp:posOffset>
                </wp:positionV>
                <wp:extent cx="276225" cy="247650"/>
                <wp:effectExtent l="0" t="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FFD0F" id="Retângulo 15" o:spid="_x0000_s1026" style="position:absolute;margin-left:401.25pt;margin-top:182pt;width:21.75pt;height:1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" fillcolor="white [3212]" strokecolor="white [3212]" strokeweight="2pt"/>
            </w:pict>
          </mc:Fallback>
        </mc:AlternateContent>
      </w:r>
      <w:r w:rsidR="002F1400" w:rsidRPr="007302B0">
        <w:rPr>
          <w:rFonts w:cs="Times New Roman"/>
        </w:rPr>
        <w:br w:type="page"/>
      </w:r>
    </w:p>
    <w:p w14:paraId="232D7AE6" w14:textId="6479F687" w:rsidR="004D64E5" w:rsidRPr="007302B0" w:rsidRDefault="004D64E5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 w:val="32"/>
          <w:szCs w:val="32"/>
          <w:lang w:val="pt-PT"/>
        </w:rPr>
      </w:pPr>
      <w:r w:rsidRPr="007302B0">
        <w:rPr>
          <w:rFonts w:cs="Times New Roman"/>
          <w:b/>
          <w:spacing w:val="0"/>
          <w:kern w:val="0"/>
          <w:sz w:val="32"/>
          <w:szCs w:val="32"/>
          <w:lang w:val="pt-PT"/>
        </w:rPr>
        <w:lastRenderedPageBreak/>
        <w:t>INSTITUTO POLITÉCNICO DE LEIRIA</w:t>
      </w:r>
    </w:p>
    <w:p w14:paraId="22D09EAD" w14:textId="77777777" w:rsidR="004D64E5" w:rsidRPr="007302B0" w:rsidRDefault="004D64E5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 w:val="28"/>
          <w:szCs w:val="32"/>
          <w:lang w:val="pt-PT"/>
        </w:rPr>
      </w:pPr>
      <w:r w:rsidRPr="007302B0">
        <w:rPr>
          <w:rFonts w:cs="Times New Roman"/>
          <w:b/>
          <w:spacing w:val="0"/>
          <w:kern w:val="0"/>
          <w:sz w:val="28"/>
          <w:szCs w:val="32"/>
          <w:lang w:val="pt-PT"/>
        </w:rPr>
        <w:t>ESCOLA SUPERIOR DE TECNOLOGIA E GESTÃO</w:t>
      </w:r>
    </w:p>
    <w:p w14:paraId="4ABAFE1A" w14:textId="77777777" w:rsidR="00DD3483" w:rsidRPr="00277AF3" w:rsidRDefault="00DD3483" w:rsidP="00DD3483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  <w:r>
        <w:rPr>
          <w:rFonts w:cs="Times New Roman"/>
          <w:b/>
          <w:spacing w:val="0"/>
          <w:kern w:val="0"/>
          <w:szCs w:val="32"/>
          <w:lang w:val="pt-PT"/>
        </w:rPr>
        <w:t>Engenharia InformÁtica</w:t>
      </w:r>
    </w:p>
    <w:p w14:paraId="589AE653" w14:textId="155ABB26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3E8A9B94" w14:textId="667F6118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45CFE104" w14:textId="52F827E6" w:rsidR="006F651B" w:rsidRPr="007302B0" w:rsidRDefault="006F651B" w:rsidP="002D2192">
      <w:pPr>
        <w:pStyle w:val="CompanyName"/>
        <w:framePr w:w="0" w:hRule="auto" w:wrap="auto" w:vAnchor="margin" w:hAnchor="text" w:xAlign="left" w:yAlign="inline" w:anchorLock="1"/>
        <w:jc w:val="both"/>
        <w:rPr>
          <w:rFonts w:cs="Times New Roman"/>
          <w:b/>
          <w:spacing w:val="0"/>
          <w:kern w:val="0"/>
          <w:szCs w:val="32"/>
          <w:lang w:val="pt-PT"/>
        </w:rPr>
      </w:pPr>
    </w:p>
    <w:p w14:paraId="151F8D68" w14:textId="76808301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3B2EAE5B" w14:textId="4AE53F1C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21D478EB" w14:textId="6F2F9E45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10D7A12C" w14:textId="3B4EE23C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5C49FC0D" w14:textId="56E74CBA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3B211BA8" w14:textId="40320BEA" w:rsidR="006F651B" w:rsidRPr="007302B0" w:rsidRDefault="006F651B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5AFFED4B" w14:textId="273F358F" w:rsidR="007B1EEA" w:rsidRPr="007302B0" w:rsidRDefault="007B1EEA" w:rsidP="004D64E5">
      <w:pPr>
        <w:pStyle w:val="CompanyName"/>
        <w:framePr w:w="0" w:hRule="auto" w:wrap="auto" w:vAnchor="margin" w:hAnchor="text" w:xAlign="left" w:yAlign="inline" w:anchorLock="1"/>
        <w:rPr>
          <w:rFonts w:cs="Times New Roman"/>
          <w:b/>
          <w:spacing w:val="0"/>
          <w:kern w:val="0"/>
          <w:szCs w:val="32"/>
          <w:lang w:val="pt-PT"/>
        </w:rPr>
      </w:pPr>
    </w:p>
    <w:p w14:paraId="1DA80DFF" w14:textId="13F48C15" w:rsidR="007B1EEA" w:rsidRPr="007302B0" w:rsidRDefault="007B1EEA" w:rsidP="006F651B">
      <w:pPr>
        <w:spacing w:line="240" w:lineRule="auto"/>
        <w:jc w:val="center"/>
      </w:pPr>
    </w:p>
    <w:p w14:paraId="1AF3C8E5" w14:textId="3B04A245" w:rsidR="007B1EEA" w:rsidRDefault="007B1EEA" w:rsidP="006F651B">
      <w:pPr>
        <w:spacing w:line="240" w:lineRule="auto"/>
        <w:jc w:val="center"/>
      </w:pPr>
    </w:p>
    <w:p w14:paraId="4FCF8368" w14:textId="17102E0B" w:rsidR="000248A0" w:rsidRDefault="000248A0" w:rsidP="006F651B">
      <w:pPr>
        <w:spacing w:line="240" w:lineRule="auto"/>
        <w:jc w:val="center"/>
      </w:pPr>
    </w:p>
    <w:p w14:paraId="45B4E929" w14:textId="5C0D4F56" w:rsidR="000248A0" w:rsidRDefault="000248A0" w:rsidP="006F651B">
      <w:pPr>
        <w:spacing w:line="240" w:lineRule="auto"/>
        <w:jc w:val="center"/>
      </w:pPr>
    </w:p>
    <w:p w14:paraId="6506F2A4" w14:textId="7F49CA06" w:rsidR="000248A0" w:rsidRDefault="000248A0" w:rsidP="006F651B">
      <w:pPr>
        <w:spacing w:line="240" w:lineRule="auto"/>
        <w:jc w:val="center"/>
      </w:pPr>
    </w:p>
    <w:p w14:paraId="0751F1ED" w14:textId="5385DBA5" w:rsidR="000248A0" w:rsidRDefault="000248A0" w:rsidP="006F651B">
      <w:pPr>
        <w:spacing w:line="240" w:lineRule="auto"/>
        <w:jc w:val="center"/>
      </w:pPr>
    </w:p>
    <w:p w14:paraId="30F74E5E" w14:textId="05A98105" w:rsidR="000248A0" w:rsidRDefault="00207988" w:rsidP="006F651B">
      <w:pPr>
        <w:spacing w:line="240" w:lineRule="auto"/>
        <w:jc w:val="center"/>
      </w:pPr>
      <w:r w:rsidRPr="007E5B37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0DD4E78C" wp14:editId="52C74A13">
                <wp:simplePos x="0" y="0"/>
                <wp:positionH relativeFrom="margin">
                  <wp:align>center</wp:align>
                </wp:positionH>
                <wp:positionV relativeFrom="margin">
                  <wp:posOffset>3784499</wp:posOffset>
                </wp:positionV>
                <wp:extent cx="4010025" cy="676275"/>
                <wp:effectExtent l="0" t="0" r="9525" b="9525"/>
                <wp:wrapSquare wrapText="bothSides"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06308" w14:textId="77777777" w:rsidR="00C56EA5" w:rsidRPr="00CD2488" w:rsidRDefault="00C56EA5" w:rsidP="00CD2488">
                            <w:pPr>
                              <w:pStyle w:val="Ttulo2"/>
                              <w:rPr>
                                <w:rStyle w:val="Forte"/>
                                <w:b/>
                                <w:sz w:val="36"/>
                              </w:rPr>
                            </w:pPr>
                            <w:r w:rsidRPr="00CD2488">
                              <w:rPr>
                                <w:rStyle w:val="Forte"/>
                                <w:b/>
                                <w:sz w:val="36"/>
                              </w:rPr>
                              <w:t>Sistemas Gráficos e Interação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E78C" id="_x0000_s1033" type="#_x0000_t202" style="position:absolute;left:0;text-align:left;margin-left:0;margin-top:298pt;width:315.75pt;height:53.25pt;z-index:251807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" stroked="f">
                <v:textbox>
                  <w:txbxContent>
                    <w:p w14:paraId="6B106308" w14:textId="77777777" w:rsidR="00C56EA5" w:rsidRPr="00CD2488" w:rsidRDefault="00C56EA5" w:rsidP="00CD2488">
                      <w:pPr>
                        <w:pStyle w:val="Ttulo2"/>
                        <w:rPr>
                          <w:rStyle w:val="Forte"/>
                          <w:b/>
                          <w:sz w:val="36"/>
                        </w:rPr>
                      </w:pPr>
                      <w:r w:rsidRPr="00CD2488">
                        <w:rPr>
                          <w:rStyle w:val="Forte"/>
                          <w:b/>
                          <w:sz w:val="36"/>
                        </w:rPr>
                        <w:t>Sistemas Gráficos e Interação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C93C872" w14:textId="3C7D8605" w:rsidR="000248A0" w:rsidRDefault="000248A0" w:rsidP="006F651B">
      <w:pPr>
        <w:spacing w:line="240" w:lineRule="auto"/>
        <w:jc w:val="center"/>
      </w:pPr>
    </w:p>
    <w:p w14:paraId="368B4808" w14:textId="2F8720E2" w:rsidR="000248A0" w:rsidRDefault="000248A0" w:rsidP="006F651B">
      <w:pPr>
        <w:spacing w:line="240" w:lineRule="auto"/>
        <w:jc w:val="center"/>
      </w:pPr>
    </w:p>
    <w:p w14:paraId="62CEE93B" w14:textId="03ADA787" w:rsidR="000248A0" w:rsidRDefault="000248A0" w:rsidP="006F651B">
      <w:pPr>
        <w:spacing w:line="240" w:lineRule="auto"/>
        <w:jc w:val="center"/>
      </w:pPr>
    </w:p>
    <w:p w14:paraId="5C029BB3" w14:textId="6B1BFA11" w:rsidR="000248A0" w:rsidRDefault="000248A0" w:rsidP="006F651B">
      <w:pPr>
        <w:spacing w:line="240" w:lineRule="auto"/>
        <w:jc w:val="center"/>
      </w:pPr>
    </w:p>
    <w:p w14:paraId="2B55486D" w14:textId="310BB1DC" w:rsidR="000248A0" w:rsidRDefault="000248A0" w:rsidP="006F651B">
      <w:pPr>
        <w:spacing w:line="240" w:lineRule="auto"/>
        <w:jc w:val="center"/>
      </w:pPr>
    </w:p>
    <w:p w14:paraId="7B56D1CF" w14:textId="77777777" w:rsidR="000248A0" w:rsidRPr="000248A0" w:rsidRDefault="000248A0" w:rsidP="006F651B">
      <w:pPr>
        <w:spacing w:line="240" w:lineRule="auto"/>
        <w:jc w:val="center"/>
        <w:rPr>
          <w:u w:val="single"/>
        </w:rPr>
      </w:pPr>
    </w:p>
    <w:p w14:paraId="72E999B8" w14:textId="7989AA59" w:rsidR="007B1EEA" w:rsidRPr="007302B0" w:rsidRDefault="007B1EEA" w:rsidP="007B1EEA">
      <w:pPr>
        <w:spacing w:line="240" w:lineRule="auto"/>
      </w:pPr>
    </w:p>
    <w:p w14:paraId="6CB57D2E" w14:textId="3B107697" w:rsidR="007B1EEA" w:rsidRPr="007302B0" w:rsidRDefault="007B1EEA" w:rsidP="007B1EEA">
      <w:pPr>
        <w:spacing w:line="240" w:lineRule="auto"/>
      </w:pPr>
    </w:p>
    <w:p w14:paraId="7D9CF7AF" w14:textId="31E9FAE7" w:rsidR="007B1EEA" w:rsidRPr="007302B0" w:rsidRDefault="00207988" w:rsidP="007B1EEA">
      <w:pPr>
        <w:spacing w:line="240" w:lineRule="auto"/>
      </w:pPr>
      <w:r w:rsidRPr="00207988"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6E481263" wp14:editId="4151E9C5">
                <wp:simplePos x="0" y="0"/>
                <wp:positionH relativeFrom="margin">
                  <wp:posOffset>869950</wp:posOffset>
                </wp:positionH>
                <wp:positionV relativeFrom="margin">
                  <wp:posOffset>5997575</wp:posOffset>
                </wp:positionV>
                <wp:extent cx="3514725" cy="885825"/>
                <wp:effectExtent l="0" t="0" r="0" b="952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227EF" w14:textId="77777777" w:rsidR="00207988" w:rsidRPr="009254F7" w:rsidRDefault="00207988" w:rsidP="00207988">
                            <w:pPr>
                              <w:pStyle w:val="Ttulo5"/>
                              <w:jc w:val="center"/>
                              <w:rPr>
                                <w:sz w:val="32"/>
                              </w:rPr>
                            </w:pPr>
                            <w:r w:rsidRPr="009254F7">
                              <w:rPr>
                                <w:sz w:val="32"/>
                              </w:rPr>
                              <w:t>Discentes:</w:t>
                            </w:r>
                          </w:p>
                          <w:p w14:paraId="1E92E8D9" w14:textId="77777777" w:rsidR="00207988" w:rsidRPr="009254F7" w:rsidRDefault="00207988" w:rsidP="00207988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</w:rPr>
                            </w:pPr>
                            <w:r w:rsidRPr="009254F7">
                              <w:rPr>
                                <w:b w:val="0"/>
                                <w:sz w:val="32"/>
                              </w:rPr>
                              <w:t>Tiago Oliveira Caetano Nº</w:t>
                            </w:r>
                            <w:r>
                              <w:rPr>
                                <w:b w:val="0"/>
                                <w:sz w:val="32"/>
                              </w:rPr>
                              <w:t xml:space="preserve"> </w:t>
                            </w:r>
                            <w:r w:rsidRPr="009254F7">
                              <w:rPr>
                                <w:b w:val="0"/>
                                <w:sz w:val="32"/>
                              </w:rPr>
                              <w:t>21</w:t>
                            </w:r>
                            <w:r>
                              <w:rPr>
                                <w:b w:val="0"/>
                                <w:sz w:val="32"/>
                              </w:rPr>
                              <w:t>81830</w:t>
                            </w:r>
                          </w:p>
                          <w:p w14:paraId="04FB8B53" w14:textId="77777777" w:rsidR="00207988" w:rsidRPr="009254F7" w:rsidRDefault="00207988" w:rsidP="00207988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</w:rPr>
                            </w:pPr>
                            <w:r w:rsidRPr="009254F7">
                              <w:rPr>
                                <w:b w:val="0"/>
                                <w:sz w:val="32"/>
                              </w:rPr>
                              <w:t>Hugo Mendes Ferreira Nº</w:t>
                            </w:r>
                            <w:r>
                              <w:rPr>
                                <w:b w:val="0"/>
                                <w:sz w:val="32"/>
                              </w:rPr>
                              <w:t xml:space="preserve"> </w:t>
                            </w:r>
                            <w:r w:rsidRPr="009254F7">
                              <w:rPr>
                                <w:b w:val="0"/>
                                <w:sz w:val="32"/>
                              </w:rPr>
                              <w:t>2170936</w:t>
                            </w:r>
                          </w:p>
                          <w:p w14:paraId="411CB55C" w14:textId="77777777" w:rsidR="00207988" w:rsidRPr="00F4120D" w:rsidRDefault="00207988" w:rsidP="00207988">
                            <w:pPr>
                              <w:pStyle w:val="CompanyName"/>
                              <w:rPr>
                                <w:sz w:val="3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1263" id="_x0000_s1034" type="#_x0000_t202" style="position:absolute;left:0;text-align:left;margin-left:68.5pt;margin-top:472.25pt;width:276.75pt;height:69.75pt;z-index:25182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NGtw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" filled="f" stroked="f">
                <v:textbox>
                  <w:txbxContent>
                    <w:p w14:paraId="471227EF" w14:textId="77777777" w:rsidR="00207988" w:rsidRPr="009254F7" w:rsidRDefault="00207988" w:rsidP="00207988">
                      <w:pPr>
                        <w:pStyle w:val="Ttulo5"/>
                        <w:jc w:val="center"/>
                        <w:rPr>
                          <w:sz w:val="32"/>
                        </w:rPr>
                      </w:pPr>
                      <w:r w:rsidRPr="009254F7">
                        <w:rPr>
                          <w:sz w:val="32"/>
                        </w:rPr>
                        <w:t>Discentes:</w:t>
                      </w:r>
                    </w:p>
                    <w:p w14:paraId="1E92E8D9" w14:textId="77777777" w:rsidR="00207988" w:rsidRPr="009254F7" w:rsidRDefault="00207988" w:rsidP="00207988">
                      <w:pPr>
                        <w:pStyle w:val="Ttulo5"/>
                        <w:jc w:val="center"/>
                        <w:rPr>
                          <w:b w:val="0"/>
                          <w:sz w:val="32"/>
                        </w:rPr>
                      </w:pPr>
                      <w:r w:rsidRPr="009254F7">
                        <w:rPr>
                          <w:b w:val="0"/>
                          <w:sz w:val="32"/>
                        </w:rPr>
                        <w:t>Tiago Oliveira Caetano Nº</w:t>
                      </w:r>
                      <w:r>
                        <w:rPr>
                          <w:b w:val="0"/>
                          <w:sz w:val="32"/>
                        </w:rPr>
                        <w:t xml:space="preserve"> </w:t>
                      </w:r>
                      <w:r w:rsidRPr="009254F7">
                        <w:rPr>
                          <w:b w:val="0"/>
                          <w:sz w:val="32"/>
                        </w:rPr>
                        <w:t>21</w:t>
                      </w:r>
                      <w:r>
                        <w:rPr>
                          <w:b w:val="0"/>
                          <w:sz w:val="32"/>
                        </w:rPr>
                        <w:t>81830</w:t>
                      </w:r>
                    </w:p>
                    <w:p w14:paraId="04FB8B53" w14:textId="77777777" w:rsidR="00207988" w:rsidRPr="009254F7" w:rsidRDefault="00207988" w:rsidP="00207988">
                      <w:pPr>
                        <w:pStyle w:val="Ttulo5"/>
                        <w:jc w:val="center"/>
                        <w:rPr>
                          <w:b w:val="0"/>
                          <w:sz w:val="32"/>
                        </w:rPr>
                      </w:pPr>
                      <w:r w:rsidRPr="009254F7">
                        <w:rPr>
                          <w:b w:val="0"/>
                          <w:sz w:val="32"/>
                        </w:rPr>
                        <w:t>Hugo Mendes Ferreira Nº</w:t>
                      </w:r>
                      <w:r>
                        <w:rPr>
                          <w:b w:val="0"/>
                          <w:sz w:val="32"/>
                        </w:rPr>
                        <w:t xml:space="preserve"> </w:t>
                      </w:r>
                      <w:r w:rsidRPr="009254F7">
                        <w:rPr>
                          <w:b w:val="0"/>
                          <w:sz w:val="32"/>
                        </w:rPr>
                        <w:t>2170936</w:t>
                      </w:r>
                    </w:p>
                    <w:p w14:paraId="411CB55C" w14:textId="77777777" w:rsidR="00207988" w:rsidRPr="00F4120D" w:rsidRDefault="00207988" w:rsidP="00207988">
                      <w:pPr>
                        <w:pStyle w:val="CompanyName"/>
                        <w:rPr>
                          <w:sz w:val="32"/>
                          <w:lang w:val="pt-PT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207988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71E8AD5" wp14:editId="15C4FE06">
                <wp:simplePos x="0" y="0"/>
                <wp:positionH relativeFrom="margin">
                  <wp:posOffset>735965</wp:posOffset>
                </wp:positionH>
                <wp:positionV relativeFrom="margin">
                  <wp:posOffset>6989445</wp:posOffset>
                </wp:positionV>
                <wp:extent cx="3790950" cy="1009650"/>
                <wp:effectExtent l="0" t="0" r="0" b="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382F3" w14:textId="77777777" w:rsidR="00207988" w:rsidRPr="004B33E3" w:rsidRDefault="00207988" w:rsidP="00207988">
                            <w:pPr>
                              <w:pStyle w:val="Ttulo5"/>
                              <w:jc w:val="center"/>
                              <w:rPr>
                                <w:sz w:val="32"/>
                              </w:rPr>
                            </w:pPr>
                            <w:r w:rsidRPr="004B33E3">
                              <w:rPr>
                                <w:sz w:val="32"/>
                              </w:rPr>
                              <w:t>Docentes:</w:t>
                            </w:r>
                          </w:p>
                          <w:p w14:paraId="4A038370" w14:textId="77777777" w:rsidR="00207988" w:rsidRPr="004B33E3" w:rsidRDefault="00207988" w:rsidP="00207988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</w:rPr>
                            </w:pPr>
                            <w:r w:rsidRPr="004B33E3">
                              <w:rPr>
                                <w:b w:val="0"/>
                                <w:sz w:val="32"/>
                              </w:rPr>
                              <w:t>Professora Doutora Eunice Oliveira</w:t>
                            </w:r>
                          </w:p>
                          <w:p w14:paraId="03D62D64" w14:textId="77777777" w:rsidR="00207988" w:rsidRPr="004B33E3" w:rsidRDefault="00207988" w:rsidP="00207988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  <w:szCs w:val="20"/>
                              </w:rPr>
                            </w:pPr>
                            <w:r w:rsidRPr="004B33E3">
                              <w:rPr>
                                <w:b w:val="0"/>
                                <w:sz w:val="32"/>
                              </w:rPr>
                              <w:t xml:space="preserve">Professor Doutor </w:t>
                            </w:r>
                            <w:r w:rsidRPr="004B33E3">
                              <w:rPr>
                                <w:b w:val="0"/>
                                <w:sz w:val="32"/>
                                <w:szCs w:val="20"/>
                              </w:rPr>
                              <w:t>Nuno Rodrigues</w:t>
                            </w:r>
                          </w:p>
                          <w:p w14:paraId="4A9816AA" w14:textId="77777777" w:rsidR="00207988" w:rsidRPr="004B33E3" w:rsidRDefault="00207988" w:rsidP="00207988">
                            <w:pPr>
                              <w:pStyle w:val="Ttulo5"/>
                              <w:jc w:val="center"/>
                              <w:rPr>
                                <w:b w:val="0"/>
                                <w:sz w:val="32"/>
                                <w:szCs w:val="20"/>
                              </w:rPr>
                            </w:pPr>
                            <w:r w:rsidRPr="004B33E3">
                              <w:rPr>
                                <w:b w:val="0"/>
                                <w:sz w:val="32"/>
                              </w:rPr>
                              <w:t xml:space="preserve">Professor Doutor </w:t>
                            </w:r>
                            <w:r w:rsidRPr="004B33E3">
                              <w:rPr>
                                <w:b w:val="0"/>
                                <w:sz w:val="32"/>
                                <w:szCs w:val="20"/>
                              </w:rPr>
                              <w:t>Alexandrino Gonçalves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AD5" id="_x0000_s1035" type="#_x0000_t202" style="position:absolute;left:0;text-align:left;margin-left:57.95pt;margin-top:550.35pt;width:298.5pt;height:79.5pt;z-index:25182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i1uA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" filled="f" stroked="f">
                <v:textbox>
                  <w:txbxContent>
                    <w:p w14:paraId="454382F3" w14:textId="77777777" w:rsidR="00207988" w:rsidRPr="004B33E3" w:rsidRDefault="00207988" w:rsidP="00207988">
                      <w:pPr>
                        <w:pStyle w:val="Ttulo5"/>
                        <w:jc w:val="center"/>
                        <w:rPr>
                          <w:sz w:val="32"/>
                        </w:rPr>
                      </w:pPr>
                      <w:r w:rsidRPr="004B33E3">
                        <w:rPr>
                          <w:sz w:val="32"/>
                        </w:rPr>
                        <w:t>Docentes:</w:t>
                      </w:r>
                    </w:p>
                    <w:p w14:paraId="4A038370" w14:textId="77777777" w:rsidR="00207988" w:rsidRPr="004B33E3" w:rsidRDefault="00207988" w:rsidP="00207988">
                      <w:pPr>
                        <w:pStyle w:val="Ttulo5"/>
                        <w:jc w:val="center"/>
                        <w:rPr>
                          <w:b w:val="0"/>
                          <w:sz w:val="32"/>
                        </w:rPr>
                      </w:pPr>
                      <w:r w:rsidRPr="004B33E3">
                        <w:rPr>
                          <w:b w:val="0"/>
                          <w:sz w:val="32"/>
                        </w:rPr>
                        <w:t>Professora Doutora Eunice Oliveira</w:t>
                      </w:r>
                    </w:p>
                    <w:p w14:paraId="03D62D64" w14:textId="77777777" w:rsidR="00207988" w:rsidRPr="004B33E3" w:rsidRDefault="00207988" w:rsidP="00207988">
                      <w:pPr>
                        <w:pStyle w:val="Ttulo5"/>
                        <w:jc w:val="center"/>
                        <w:rPr>
                          <w:b w:val="0"/>
                          <w:sz w:val="32"/>
                          <w:szCs w:val="20"/>
                        </w:rPr>
                      </w:pPr>
                      <w:r w:rsidRPr="004B33E3">
                        <w:rPr>
                          <w:b w:val="0"/>
                          <w:sz w:val="32"/>
                        </w:rPr>
                        <w:t xml:space="preserve">Professor Doutor </w:t>
                      </w:r>
                      <w:r w:rsidRPr="004B33E3">
                        <w:rPr>
                          <w:b w:val="0"/>
                          <w:sz w:val="32"/>
                          <w:szCs w:val="20"/>
                        </w:rPr>
                        <w:t>Nuno Rodrigues</w:t>
                      </w:r>
                    </w:p>
                    <w:p w14:paraId="4A9816AA" w14:textId="77777777" w:rsidR="00207988" w:rsidRPr="004B33E3" w:rsidRDefault="00207988" w:rsidP="00207988">
                      <w:pPr>
                        <w:pStyle w:val="Ttulo5"/>
                        <w:jc w:val="center"/>
                        <w:rPr>
                          <w:b w:val="0"/>
                          <w:sz w:val="32"/>
                          <w:szCs w:val="20"/>
                        </w:rPr>
                      </w:pPr>
                      <w:r w:rsidRPr="004B33E3">
                        <w:rPr>
                          <w:b w:val="0"/>
                          <w:sz w:val="32"/>
                        </w:rPr>
                        <w:t xml:space="preserve">Professor Doutor </w:t>
                      </w:r>
                      <w:r w:rsidRPr="004B33E3">
                        <w:rPr>
                          <w:b w:val="0"/>
                          <w:sz w:val="32"/>
                          <w:szCs w:val="20"/>
                        </w:rPr>
                        <w:t>Alexandrino Gonçalves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D1D25FF" w14:textId="45DF2711" w:rsidR="007B1EEA" w:rsidRPr="007302B0" w:rsidRDefault="007B1EEA" w:rsidP="007B1EEA">
      <w:pPr>
        <w:spacing w:line="240" w:lineRule="auto"/>
      </w:pPr>
    </w:p>
    <w:p w14:paraId="60E98A7F" w14:textId="1C5EFE7B" w:rsidR="004C02A9" w:rsidRPr="007302B0" w:rsidRDefault="004C02A9" w:rsidP="007B1EEA">
      <w:pPr>
        <w:spacing w:line="240" w:lineRule="auto"/>
      </w:pPr>
    </w:p>
    <w:p w14:paraId="5F219B2E" w14:textId="28596F62" w:rsidR="000248A0" w:rsidRDefault="006E688E">
      <w:pPr>
        <w:spacing w:line="240" w:lineRule="auto"/>
        <w:jc w:val="left"/>
      </w:pPr>
      <w:r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6CF4B5F" wp14:editId="2C9EFA85">
                <wp:simplePos x="0" y="0"/>
                <wp:positionH relativeFrom="column">
                  <wp:posOffset>5038725</wp:posOffset>
                </wp:positionH>
                <wp:positionV relativeFrom="paragraph">
                  <wp:posOffset>2771775</wp:posOffset>
                </wp:positionV>
                <wp:extent cx="276225" cy="24765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F5B4B" id="Retângulo 1" o:spid="_x0000_s1026" style="position:absolute;margin-left:396.75pt;margin-top:218.25pt;width:21.75pt;height:19.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" fillcolor="white [3212]" strokecolor="white [3212]" strokeweight="2pt"/>
            </w:pict>
          </mc:Fallback>
        </mc:AlternateContent>
      </w:r>
      <w:r w:rsidR="00207988" w:rsidRPr="00207988"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CFA0437" wp14:editId="427BD66D">
                <wp:simplePos x="0" y="0"/>
                <wp:positionH relativeFrom="margin">
                  <wp:posOffset>1220775</wp:posOffset>
                </wp:positionH>
                <wp:positionV relativeFrom="margin">
                  <wp:posOffset>8522434</wp:posOffset>
                </wp:positionV>
                <wp:extent cx="2819400" cy="323850"/>
                <wp:effectExtent l="0" t="0" r="0" b="0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66BD5" w14:textId="77777777" w:rsidR="00207988" w:rsidRPr="004B33E3" w:rsidRDefault="00207988" w:rsidP="00207988">
                            <w:pPr>
                              <w:pStyle w:val="Ttulo6"/>
                              <w:jc w:val="center"/>
                              <w:rPr>
                                <w:i w:val="0"/>
                                <w:sz w:val="28"/>
                              </w:rPr>
                            </w:pPr>
                            <w:r w:rsidRPr="004B33E3">
                              <w:rPr>
                                <w:i w:val="0"/>
                                <w:sz w:val="28"/>
                              </w:rPr>
                              <w:t>Leiria, janeiro de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0437" id="_x0000_s1036" type="#_x0000_t202" style="position:absolute;margin-left:96.1pt;margin-top:671.05pt;width:222pt;height:25.5pt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P/CuQIAAMI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" filled="f" stroked="f">
                <v:textbox>
                  <w:txbxContent>
                    <w:p w14:paraId="05666BD5" w14:textId="77777777" w:rsidR="00207988" w:rsidRPr="004B33E3" w:rsidRDefault="00207988" w:rsidP="00207988">
                      <w:pPr>
                        <w:pStyle w:val="Ttulo6"/>
                        <w:jc w:val="center"/>
                        <w:rPr>
                          <w:i w:val="0"/>
                          <w:sz w:val="28"/>
                        </w:rPr>
                      </w:pPr>
                      <w:r w:rsidRPr="004B33E3">
                        <w:rPr>
                          <w:i w:val="0"/>
                          <w:sz w:val="28"/>
                        </w:rPr>
                        <w:t>Leiria, janeiro de 2019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248A0">
        <w:br w:type="page"/>
      </w:r>
    </w:p>
    <w:p w14:paraId="0B35AB25" w14:textId="6FDB0135" w:rsidR="004D64E5" w:rsidRPr="007302B0" w:rsidRDefault="000252A6" w:rsidP="000248A0">
      <w:pPr>
        <w:spacing w:line="240" w:lineRule="auto"/>
        <w:jc w:val="left"/>
      </w:pPr>
      <w:r w:rsidRPr="007302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7D5054" wp14:editId="551ED8CB">
                <wp:simplePos x="0" y="0"/>
                <wp:positionH relativeFrom="column">
                  <wp:posOffset>2371725</wp:posOffset>
                </wp:positionH>
                <wp:positionV relativeFrom="paragraph">
                  <wp:posOffset>143510</wp:posOffset>
                </wp:positionV>
                <wp:extent cx="485775" cy="323850"/>
                <wp:effectExtent l="0" t="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F1967" id="Retângulo 13" o:spid="_x0000_s1026" style="position:absolute;margin-left:186.75pt;margin-top:11.3pt;width:38.25pt;height:25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" fillcolor="white [3212]" strokecolor="white [3212]" strokeweight="2pt"/>
            </w:pict>
          </mc:Fallback>
        </mc:AlternateContent>
      </w:r>
    </w:p>
    <w:p w14:paraId="116C57B4" w14:textId="0493D162" w:rsidR="00277A3C" w:rsidRPr="005A5CCA" w:rsidRDefault="00D276E2" w:rsidP="005A5CCA">
      <w:pPr>
        <w:spacing w:line="240" w:lineRule="auto"/>
        <w:jc w:val="left"/>
      </w:pPr>
      <w:r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B60EAB6" wp14:editId="06030E68">
                <wp:simplePos x="0" y="0"/>
                <wp:positionH relativeFrom="column">
                  <wp:posOffset>5067300</wp:posOffset>
                </wp:positionH>
                <wp:positionV relativeFrom="paragraph">
                  <wp:posOffset>7909560</wp:posOffset>
                </wp:positionV>
                <wp:extent cx="276225" cy="247650"/>
                <wp:effectExtent l="0" t="0" r="28575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1BE87" id="Retângulo 30" o:spid="_x0000_s1026" style="position:absolute;margin-left:399pt;margin-top:622.8pt;width:21.75pt;height:1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" fillcolor="white [3212]" strokecolor="white [3212]" strokeweight="2pt"/>
            </w:pict>
          </mc:Fallback>
        </mc:AlternateContent>
      </w:r>
      <w:r w:rsidR="00007997"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A86B222" wp14:editId="3E4C566A">
                <wp:simplePos x="0" y="0"/>
                <wp:positionH relativeFrom="column">
                  <wp:posOffset>5076825</wp:posOffset>
                </wp:positionH>
                <wp:positionV relativeFrom="paragraph">
                  <wp:posOffset>7724140</wp:posOffset>
                </wp:positionV>
                <wp:extent cx="276225" cy="24765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BED3A" id="Retângulo 18" o:spid="_x0000_s1026" style="position:absolute;margin-left:399.75pt;margin-top:608.2pt;width:21.75pt;height:19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" fillcolor="white [3212]" strokecolor="white [3212]" strokeweight="2pt"/>
            </w:pict>
          </mc:Fallback>
        </mc:AlternateContent>
      </w:r>
      <w:r w:rsidR="0007441E" w:rsidRPr="007302B0">
        <w:br w:type="page"/>
      </w:r>
      <w:r w:rsidR="003600DA"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83E3284" wp14:editId="119C07E9">
                <wp:simplePos x="0" y="0"/>
                <wp:positionH relativeFrom="column">
                  <wp:posOffset>5067300</wp:posOffset>
                </wp:positionH>
                <wp:positionV relativeFrom="paragraph">
                  <wp:posOffset>8366760</wp:posOffset>
                </wp:positionV>
                <wp:extent cx="276225" cy="2476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B89A6" id="Retângulo 9" o:spid="_x0000_s1026" style="position:absolute;margin-left:399pt;margin-top:658.8pt;width:21.75pt;height:1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" fillcolor="white [3212]" strokecolor="white [3212]" strokeweight="2pt"/>
            </w:pict>
          </mc:Fallback>
        </mc:AlternateContent>
      </w:r>
      <w:r w:rsidR="006F333E"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10069E" wp14:editId="29E84299">
                <wp:simplePos x="0" y="0"/>
                <wp:positionH relativeFrom="column">
                  <wp:posOffset>5067300</wp:posOffset>
                </wp:positionH>
                <wp:positionV relativeFrom="paragraph">
                  <wp:posOffset>8197215</wp:posOffset>
                </wp:positionV>
                <wp:extent cx="276225" cy="2476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0F7F2" id="Retângulo 20" o:spid="_x0000_s1026" style="position:absolute;margin-left:399pt;margin-top:645.45pt;width:21.75pt;height:19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" fillcolor="white [3212]" strokecolor="white [3212]" strokeweight="2pt"/>
            </w:pict>
          </mc:Fallback>
        </mc:AlternateContent>
      </w:r>
      <w:r w:rsidR="007E44A0" w:rsidRPr="007302B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E29AD94" wp14:editId="4E4FAFF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140462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4EC1" w14:textId="77777777" w:rsidR="00C56EA5" w:rsidRPr="0042764D" w:rsidRDefault="00C56EA5" w:rsidP="007E44A0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2764D">
                              <w:rPr>
                                <w:color w:val="A6A6A6" w:themeColor="background1" w:themeShade="A6"/>
                              </w:rPr>
                              <w:t>(Esta página foi propositadamente deixada em branco)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9AD94" id="_x0000_s1037" type="#_x0000_t202" style="position:absolute;margin-left:0;margin-top:0;width:4in;height:110.6pt;z-index:2516710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" filled="f" stroked="f">
                <v:textbox style="mso-fit-shape-to-text:t">
                  <w:txbxContent>
                    <w:p w14:paraId="16464EC1" w14:textId="77777777" w:rsidR="00C56EA5" w:rsidRPr="0042764D" w:rsidRDefault="00C56EA5" w:rsidP="007E44A0">
                      <w:pPr>
                        <w:rPr>
                          <w:color w:val="A6A6A6" w:themeColor="background1" w:themeShade="A6"/>
                        </w:rPr>
                      </w:pPr>
                      <w:r w:rsidRPr="0042764D">
                        <w:rPr>
                          <w:color w:val="A6A6A6" w:themeColor="background1" w:themeShade="A6"/>
                        </w:rPr>
                        <w:t>(Esta página foi propositadamente deixada em branco)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16C57B5" w14:textId="77777777" w:rsidR="000446C9" w:rsidRPr="007302B0" w:rsidRDefault="00277A3C" w:rsidP="00DC5471">
      <w:pPr>
        <w:pStyle w:val="Ttulo1"/>
      </w:pPr>
      <w:bookmarkStart w:id="1" w:name="_Toc512034062"/>
      <w:bookmarkStart w:id="2" w:name="_Toc535365473"/>
      <w:r w:rsidRPr="007302B0">
        <w:lastRenderedPageBreak/>
        <w:t>R</w:t>
      </w:r>
      <w:r w:rsidR="00267B36" w:rsidRPr="007302B0">
        <w:t>esumo</w:t>
      </w:r>
      <w:bookmarkEnd w:id="1"/>
      <w:bookmarkEnd w:id="2"/>
    </w:p>
    <w:p w14:paraId="116C57B6" w14:textId="77777777" w:rsidR="00267B36" w:rsidRPr="007302B0" w:rsidRDefault="00267B36" w:rsidP="00267B36">
      <w:pPr>
        <w:pStyle w:val="Corpodetexto"/>
        <w:spacing w:after="0" w:line="360" w:lineRule="auto"/>
        <w:ind w:firstLine="357"/>
        <w:rPr>
          <w:rFonts w:cs="Times New Roman"/>
          <w:szCs w:val="24"/>
        </w:rPr>
      </w:pPr>
    </w:p>
    <w:p w14:paraId="1C54DB9F" w14:textId="7052D646" w:rsidR="0088136E" w:rsidRDefault="00EB7268" w:rsidP="0088136E">
      <w:pPr>
        <w:ind w:firstLine="360"/>
      </w:pPr>
      <w:r>
        <w:t>O presente relatório procura documentar</w:t>
      </w:r>
      <w:r w:rsidR="00477849">
        <w:t xml:space="preserve"> todo o trabalho realizado </w:t>
      </w:r>
      <w:r w:rsidR="00EE629C">
        <w:t>ao longo</w:t>
      </w:r>
      <w:r w:rsidR="00DB62CD">
        <w:t xml:space="preserve"> do</w:t>
      </w:r>
      <w:r w:rsidR="007943D5">
        <w:t xml:space="preserve"> </w:t>
      </w:r>
      <w:r w:rsidR="00691141">
        <w:t xml:space="preserve">projeto </w:t>
      </w:r>
      <w:r w:rsidR="00EE629C">
        <w:t>realizado n</w:t>
      </w:r>
      <w:r w:rsidR="00691141">
        <w:t xml:space="preserve">a unidade curricular, </w:t>
      </w:r>
      <w:r w:rsidR="00CB6D92">
        <w:t>S</w:t>
      </w:r>
      <w:r w:rsidR="00691141">
        <w:t xml:space="preserve">istemas </w:t>
      </w:r>
      <w:r w:rsidR="00CB6D92">
        <w:t>G</w:t>
      </w:r>
      <w:r w:rsidR="00691141">
        <w:t xml:space="preserve">ráficos e </w:t>
      </w:r>
      <w:r w:rsidR="00CB6D92">
        <w:t>I</w:t>
      </w:r>
      <w:r w:rsidR="00691141">
        <w:t>nteração</w:t>
      </w:r>
      <w:r w:rsidR="0088136E">
        <w:t>.</w:t>
      </w:r>
    </w:p>
    <w:p w14:paraId="530406B0" w14:textId="77777777" w:rsidR="003A727A" w:rsidRDefault="000231EE" w:rsidP="00756773">
      <w:pPr>
        <w:ind w:firstLine="357"/>
      </w:pPr>
      <w:r>
        <w:t>No decorrer</w:t>
      </w:r>
      <w:r w:rsidR="000A0302">
        <w:t xml:space="preserve"> </w:t>
      </w:r>
      <w:r w:rsidR="00EB7268">
        <w:t xml:space="preserve">deste </w:t>
      </w:r>
      <w:r w:rsidR="00E14F5E">
        <w:t>projeto</w:t>
      </w:r>
      <w:r w:rsidR="00EB7268">
        <w:t xml:space="preserve"> desenvolv</w:t>
      </w:r>
      <w:r w:rsidR="00A01991">
        <w:t>eu-se</w:t>
      </w:r>
      <w:r w:rsidR="00EB7268">
        <w:t xml:space="preserve"> </w:t>
      </w:r>
      <w:r w:rsidR="00D2239E">
        <w:t xml:space="preserve">uma aplicação web direcionada para </w:t>
      </w:r>
      <w:r w:rsidR="008F679E">
        <w:t>os utilizadores</w:t>
      </w:r>
      <w:r w:rsidR="004068D1">
        <w:t xml:space="preserve"> </w:t>
      </w:r>
      <w:r w:rsidR="004F4DA6">
        <w:t>com</w:t>
      </w:r>
      <w:r w:rsidR="004068D1">
        <w:t xml:space="preserve"> foco principal</w:t>
      </w:r>
      <w:r w:rsidR="00053BAC">
        <w:t xml:space="preserve"> </w:t>
      </w:r>
      <w:r w:rsidR="003860AA">
        <w:t xml:space="preserve">na </w:t>
      </w:r>
      <w:r w:rsidR="00053BAC">
        <w:t>cria</w:t>
      </w:r>
      <w:r w:rsidR="003860AA">
        <w:t>ção de</w:t>
      </w:r>
      <w:r w:rsidR="004F4DA6">
        <w:t xml:space="preserve"> uma interface apelativa para estes</w:t>
      </w:r>
      <w:r w:rsidR="00EB7268">
        <w:t>.</w:t>
      </w:r>
    </w:p>
    <w:p w14:paraId="15D1D41F" w14:textId="5E6B9560" w:rsidR="00067919" w:rsidRDefault="000D7B76" w:rsidP="003A727A">
      <w:pPr>
        <w:ind w:firstLine="357"/>
      </w:pPr>
      <w:r>
        <w:t>Numa primeira fa</w:t>
      </w:r>
      <w:r w:rsidR="005B7CF0">
        <w:t>s</w:t>
      </w:r>
      <w:r>
        <w:t>e</w:t>
      </w:r>
      <w:r w:rsidR="00462E50">
        <w:t xml:space="preserve"> foi desenvolvido um questionário de forma a perceber o publico </w:t>
      </w:r>
      <w:r w:rsidR="00217AD0">
        <w:t xml:space="preserve">que </w:t>
      </w:r>
      <w:r w:rsidR="00AF132E">
        <w:t xml:space="preserve">usualmente </w:t>
      </w:r>
      <w:r w:rsidR="00217AD0">
        <w:t xml:space="preserve">utilizava a aplicação. </w:t>
      </w:r>
      <w:r w:rsidR="00AB0D54">
        <w:t xml:space="preserve">Posteriormente foram analisadas as heurísticas da atual página web da </w:t>
      </w:r>
      <w:r w:rsidR="00EA579B">
        <w:t xml:space="preserve">“La Redoute” com o intuito </w:t>
      </w:r>
      <w:r w:rsidR="00FE2D6C">
        <w:t>tentar melhor potenciais problemas</w:t>
      </w:r>
      <w:r w:rsidR="00EA579B">
        <w:t>.</w:t>
      </w:r>
      <w:r w:rsidR="00AB0D54">
        <w:t xml:space="preserve"> </w:t>
      </w:r>
      <w:r w:rsidR="004B6A33">
        <w:t>De segui</w:t>
      </w:r>
      <w:r w:rsidR="006628EA">
        <w:t>da passou-se à idealização do que se pretendia desenvolver</w:t>
      </w:r>
      <w:r w:rsidR="00DF1292">
        <w:t xml:space="preserve"> com protótipos </w:t>
      </w:r>
      <w:r w:rsidR="00417D4E">
        <w:t>de baixa e alta fidelidade</w:t>
      </w:r>
      <w:r w:rsidR="00DF1292">
        <w:t>.</w:t>
      </w:r>
      <w:r w:rsidR="006628EA">
        <w:t xml:space="preserve"> </w:t>
      </w:r>
      <w:r w:rsidR="005A39E2">
        <w:t>Após a criação dos protótipos</w:t>
      </w:r>
      <w:r w:rsidR="00FA075C">
        <w:t>, iniciou-se a modelação dos objetos 3D que se pretendiam implementar na nova página web.</w:t>
      </w:r>
      <w:r w:rsidR="00455CA5">
        <w:t xml:space="preserve"> Por fim </w:t>
      </w:r>
      <w:r w:rsidR="00756773">
        <w:t>passou-se ao desenvolvimento da página web que fosse ao encontro do</w:t>
      </w:r>
      <w:r w:rsidR="00CE5B34">
        <w:t>s</w:t>
      </w:r>
      <w:r w:rsidR="00756773">
        <w:t xml:space="preserve"> </w:t>
      </w:r>
      <w:r w:rsidR="00CE5B34">
        <w:t xml:space="preserve">protótipos desenhados </w:t>
      </w:r>
      <w:r w:rsidR="00756773">
        <w:t>anteriormente.</w:t>
      </w:r>
    </w:p>
    <w:p w14:paraId="3B8747CC" w14:textId="5EA8B67B" w:rsidR="00067919" w:rsidRDefault="00067919" w:rsidP="0088136E">
      <w:pPr>
        <w:ind w:firstLine="357"/>
      </w:pPr>
    </w:p>
    <w:p w14:paraId="6BAB1E5F" w14:textId="77777777" w:rsidR="00FB025D" w:rsidRDefault="00FB025D" w:rsidP="00EF394B"/>
    <w:p w14:paraId="116C57BA" w14:textId="3022C359" w:rsidR="00267B36" w:rsidRPr="0001241A" w:rsidRDefault="00EB7268" w:rsidP="00FB025D">
      <w:pPr>
        <w:ind w:firstLine="357"/>
        <w:rPr>
          <w:rFonts w:cs="Times New Roman"/>
          <w:szCs w:val="24"/>
        </w:rPr>
      </w:pPr>
      <w:r w:rsidRPr="0001241A">
        <w:t xml:space="preserve">Palavras-chave: </w:t>
      </w:r>
      <w:r w:rsidR="00A87726">
        <w:rPr>
          <w:i/>
        </w:rPr>
        <w:t xml:space="preserve">utilizadores, </w:t>
      </w:r>
      <w:r w:rsidR="00B14D81">
        <w:rPr>
          <w:i/>
        </w:rPr>
        <w:t>modelação 3D</w:t>
      </w:r>
      <w:r w:rsidR="00D832CA">
        <w:t>,</w:t>
      </w:r>
      <w:r w:rsidR="00CC50C1">
        <w:rPr>
          <w:i/>
        </w:rPr>
        <w:t xml:space="preserve"> </w:t>
      </w:r>
      <w:r w:rsidR="00B14D81">
        <w:rPr>
          <w:i/>
        </w:rPr>
        <w:t>página web</w:t>
      </w:r>
      <w:r w:rsidR="00CC50C1">
        <w:rPr>
          <w:i/>
        </w:rPr>
        <w:t xml:space="preserve">, </w:t>
      </w:r>
      <w:r w:rsidR="0034604D">
        <w:rPr>
          <w:i/>
        </w:rPr>
        <w:t>Blender</w:t>
      </w:r>
      <w:r w:rsidR="000A08D7">
        <w:rPr>
          <w:rFonts w:cs="Times New Roman"/>
          <w:szCs w:val="24"/>
        </w:rPr>
        <w:t>.</w:t>
      </w:r>
      <w:r w:rsidR="00267B36" w:rsidRPr="0001241A">
        <w:rPr>
          <w:rFonts w:cs="Times New Roman"/>
          <w:szCs w:val="24"/>
        </w:rPr>
        <w:br w:type="page"/>
      </w:r>
    </w:p>
    <w:p w14:paraId="116C57BB" w14:textId="251907BF" w:rsidR="00267B36" w:rsidRPr="007302B0" w:rsidRDefault="00267B36" w:rsidP="00267B36">
      <w:pPr>
        <w:pStyle w:val="Corpodetexto"/>
        <w:spacing w:after="0" w:line="360" w:lineRule="auto"/>
        <w:ind w:firstLine="357"/>
        <w:rPr>
          <w:rFonts w:cs="Times New Roman"/>
          <w:szCs w:val="24"/>
        </w:rPr>
      </w:pPr>
    </w:p>
    <w:p w14:paraId="1EB624B1" w14:textId="18475E45" w:rsidR="00DE3EAA" w:rsidRPr="007302B0" w:rsidRDefault="00DE3EAA" w:rsidP="00D2239E">
      <w:pPr>
        <w:rPr>
          <w:rFonts w:cs="Times New Roman"/>
          <w:szCs w:val="24"/>
        </w:rPr>
      </w:pPr>
      <w:r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971DE69" wp14:editId="621E5C0A">
                <wp:simplePos x="0" y="0"/>
                <wp:positionH relativeFrom="column">
                  <wp:posOffset>2524836</wp:posOffset>
                </wp:positionH>
                <wp:positionV relativeFrom="paragraph">
                  <wp:posOffset>8080830</wp:posOffset>
                </wp:positionV>
                <wp:extent cx="276225" cy="247650"/>
                <wp:effectExtent l="0" t="0" r="28575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2F21" id="Retângulo 25" o:spid="_x0000_s1026" style="position:absolute;margin-left:198.8pt;margin-top:636.3pt;width:21.75pt;height:1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" fillcolor="white [3212]" strokecolor="white [3212]" strokeweight="2pt"/>
            </w:pict>
          </mc:Fallback>
        </mc:AlternateContent>
      </w:r>
      <w:r w:rsidR="002F1288" w:rsidRPr="007302B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32D0DA99" wp14:editId="41BDC62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140462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0AA1B" w14:textId="77777777" w:rsidR="00C56EA5" w:rsidRPr="0042764D" w:rsidRDefault="00C56EA5" w:rsidP="002F1288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2764D">
                              <w:rPr>
                                <w:color w:val="A6A6A6" w:themeColor="background1" w:themeShade="A6"/>
                              </w:rPr>
                              <w:t>(Esta página foi propositadamente deixada em branco)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0DA99" id="_x0000_s1038" type="#_x0000_t202" style="position:absolute;left:0;text-align:left;margin-left:0;margin-top:0;width:4in;height:110.6pt;z-index:2516771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" filled="f" stroked="f">
                <v:textbox style="mso-fit-shape-to-text:t">
                  <w:txbxContent>
                    <w:p w14:paraId="16E0AA1B" w14:textId="77777777" w:rsidR="00C56EA5" w:rsidRPr="0042764D" w:rsidRDefault="00C56EA5" w:rsidP="002F1288">
                      <w:pPr>
                        <w:rPr>
                          <w:color w:val="A6A6A6" w:themeColor="background1" w:themeShade="A6"/>
                        </w:rPr>
                      </w:pPr>
                      <w:r w:rsidRPr="0042764D">
                        <w:rPr>
                          <w:color w:val="A6A6A6" w:themeColor="background1" w:themeShade="A6"/>
                        </w:rPr>
                        <w:t>(Esta página foi propositadamente deixada em branco)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302B0">
        <w:rPr>
          <w:rFonts w:cs="Times New Roman"/>
          <w:szCs w:val="24"/>
        </w:rPr>
        <w:tab/>
      </w:r>
    </w:p>
    <w:p w14:paraId="1EC09444" w14:textId="3B8041E9" w:rsidR="00DE3EAA" w:rsidRPr="007302B0" w:rsidRDefault="00995E58" w:rsidP="00DE3EAA">
      <w:pPr>
        <w:rPr>
          <w:rFonts w:cs="Times New Roman"/>
          <w:szCs w:val="24"/>
        </w:rPr>
      </w:pPr>
      <w:r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343D55" wp14:editId="28676377">
                <wp:simplePos x="0" y="0"/>
                <wp:positionH relativeFrom="column">
                  <wp:posOffset>5057775</wp:posOffset>
                </wp:positionH>
                <wp:positionV relativeFrom="paragraph">
                  <wp:posOffset>3364230</wp:posOffset>
                </wp:positionV>
                <wp:extent cx="276225" cy="247650"/>
                <wp:effectExtent l="0" t="0" r="28575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954FB" id="Retângulo 21" o:spid="_x0000_s1026" style="position:absolute;margin-left:398.25pt;margin-top:264.9pt;width:21.75pt;height:19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" fillcolor="white [3212]" strokecolor="white [3212]" strokeweight="2pt"/>
            </w:pict>
          </mc:Fallback>
        </mc:AlternateContent>
      </w:r>
    </w:p>
    <w:p w14:paraId="19F37903" w14:textId="3E0FDA09" w:rsidR="00E415A5" w:rsidRPr="007302B0" w:rsidRDefault="00027DA5" w:rsidP="00DE3EAA">
      <w:pPr>
        <w:rPr>
          <w:rFonts w:cs="Times New Roman"/>
          <w:szCs w:val="24"/>
        </w:rPr>
        <w:sectPr w:rsidR="00E415A5" w:rsidRPr="007302B0" w:rsidSect="00F471F1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docGrid w:linePitch="326"/>
        </w:sectPr>
      </w:pPr>
      <w:r w:rsidRPr="007302B0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012C6C15" wp14:editId="4FBD9E5B">
                <wp:simplePos x="0" y="0"/>
                <wp:positionH relativeFrom="column">
                  <wp:posOffset>5143500</wp:posOffset>
                </wp:positionH>
                <wp:positionV relativeFrom="paragraph">
                  <wp:posOffset>7861300</wp:posOffset>
                </wp:positionV>
                <wp:extent cx="276225" cy="247650"/>
                <wp:effectExtent l="0" t="0" r="28575" b="19050"/>
                <wp:wrapNone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9A9B" id="Retângulo 230" o:spid="_x0000_s1026" style="position:absolute;margin-left:405pt;margin-top:619pt;width:21.75pt;height:19.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" fillcolor="white [3212]" strokecolor="white [3212]" strokeweight="2pt"/>
            </w:pict>
          </mc:Fallback>
        </mc:AlternateContent>
      </w:r>
    </w:p>
    <w:p w14:paraId="116C57C0" w14:textId="3C6331AB" w:rsidR="002415A9" w:rsidRPr="007302B0" w:rsidRDefault="002415A9" w:rsidP="00DC5471">
      <w:pPr>
        <w:pStyle w:val="Ttulo1"/>
      </w:pPr>
      <w:bookmarkStart w:id="3" w:name="_Toc512034063"/>
      <w:bookmarkStart w:id="4" w:name="_Toc535365474"/>
      <w:r w:rsidRPr="007302B0">
        <w:lastRenderedPageBreak/>
        <w:t>Índice</w:t>
      </w:r>
      <w:r w:rsidR="00A97D38" w:rsidRPr="007302B0">
        <w:t xml:space="preserve"> de </w:t>
      </w:r>
      <w:r w:rsidR="00EB0861" w:rsidRPr="007302B0">
        <w:t>C</w:t>
      </w:r>
      <w:r w:rsidR="00A97D38" w:rsidRPr="007302B0">
        <w:t>onteúdos</w:t>
      </w:r>
      <w:bookmarkEnd w:id="3"/>
      <w:bookmarkEnd w:id="4"/>
    </w:p>
    <w:p w14:paraId="1D99A465" w14:textId="2A446779" w:rsidR="008938D8" w:rsidRDefault="008938D8" w:rsidP="00582176">
      <w:pPr>
        <w:pStyle w:val="Corpodetexto"/>
        <w:spacing w:after="0" w:line="360" w:lineRule="auto"/>
        <w:ind w:firstLine="0"/>
        <w:rPr>
          <w:rFonts w:cs="Times New Roman"/>
          <w:szCs w:val="24"/>
        </w:rPr>
      </w:pPr>
    </w:p>
    <w:p w14:paraId="05CEA64A" w14:textId="109F3828" w:rsidR="004C604F" w:rsidRDefault="00211B38">
      <w:pPr>
        <w:pStyle w:val="ndice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r w:rsidRPr="0027774F">
        <w:rPr>
          <w:szCs w:val="24"/>
        </w:rPr>
        <w:fldChar w:fldCharType="begin"/>
      </w:r>
      <w:r w:rsidRPr="0027774F">
        <w:rPr>
          <w:szCs w:val="24"/>
        </w:rPr>
        <w:instrText xml:space="preserve"> TOC \o "1-1" \h \z \t "Subtítulo;2" </w:instrText>
      </w:r>
      <w:r w:rsidRPr="0027774F">
        <w:rPr>
          <w:szCs w:val="24"/>
        </w:rPr>
        <w:fldChar w:fldCharType="separate"/>
      </w:r>
      <w:hyperlink w:anchor="_Toc535365473" w:history="1">
        <w:r w:rsidR="004C604F" w:rsidRPr="007C58EC">
          <w:rPr>
            <w:rStyle w:val="Hiperligao"/>
          </w:rPr>
          <w:t>Resumo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_Toc535365473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v</w:t>
        </w:r>
        <w:r w:rsidR="004C604F">
          <w:rPr>
            <w:webHidden/>
          </w:rPr>
          <w:fldChar w:fldCharType="end"/>
        </w:r>
      </w:hyperlink>
    </w:p>
    <w:p w14:paraId="63CE0626" w14:textId="2C0FDA68" w:rsidR="004C604F" w:rsidRDefault="008E5F38">
      <w:pPr>
        <w:pStyle w:val="ndice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74" w:history="1">
        <w:r w:rsidR="004C604F" w:rsidRPr="007C58EC">
          <w:rPr>
            <w:rStyle w:val="Hiperligao"/>
          </w:rPr>
          <w:t>Índice de Conteúdos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_Toc535365474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vii</w:t>
        </w:r>
        <w:r w:rsidR="004C604F">
          <w:rPr>
            <w:webHidden/>
          </w:rPr>
          <w:fldChar w:fldCharType="end"/>
        </w:r>
      </w:hyperlink>
    </w:p>
    <w:p w14:paraId="71CED284" w14:textId="2AE5AFDF" w:rsidR="004C604F" w:rsidRDefault="008E5F38">
      <w:pPr>
        <w:pStyle w:val="ndice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75" w:history="1">
        <w:r w:rsidR="004C604F" w:rsidRPr="007C58EC">
          <w:rPr>
            <w:rStyle w:val="Hiperligao"/>
          </w:rPr>
          <w:t>Índice de Ilustrações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_Toc535365475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viii</w:t>
        </w:r>
        <w:r w:rsidR="004C604F">
          <w:rPr>
            <w:webHidden/>
          </w:rPr>
          <w:fldChar w:fldCharType="end"/>
        </w:r>
      </w:hyperlink>
    </w:p>
    <w:p w14:paraId="266F15AE" w14:textId="6EBB293C" w:rsidR="004C604F" w:rsidRDefault="008E5F38">
      <w:pPr>
        <w:pStyle w:val="ndice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76" w:history="1">
        <w:r w:rsidR="004C604F" w:rsidRPr="007C58EC">
          <w:rPr>
            <w:rStyle w:val="Hiperligao"/>
          </w:rPr>
          <w:t>Indice de Siglas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_Toc535365476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xi</w:t>
        </w:r>
        <w:r w:rsidR="004C604F">
          <w:rPr>
            <w:webHidden/>
          </w:rPr>
          <w:fldChar w:fldCharType="end"/>
        </w:r>
      </w:hyperlink>
    </w:p>
    <w:p w14:paraId="0E9F7447" w14:textId="4075B796" w:rsidR="004C604F" w:rsidRDefault="008E5F38">
      <w:pPr>
        <w:pStyle w:val="ndice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77" w:history="1">
        <w:r w:rsidR="004C604F" w:rsidRPr="007C58EC">
          <w:rPr>
            <w:rStyle w:val="Hiperligao"/>
          </w:rPr>
          <w:t>Introdução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_Toc535365477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13</w:t>
        </w:r>
        <w:r w:rsidR="004C604F">
          <w:rPr>
            <w:webHidden/>
          </w:rPr>
          <w:fldChar w:fldCharType="end"/>
        </w:r>
      </w:hyperlink>
    </w:p>
    <w:p w14:paraId="163C86E3" w14:textId="43BD285B" w:rsidR="004C604F" w:rsidRDefault="008E5F38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78" w:history="1">
        <w:r w:rsidR="004C604F" w:rsidRPr="007C58EC">
          <w:rPr>
            <w:rStyle w:val="Hiperligao"/>
          </w:rPr>
          <w:t>1.</w:t>
        </w:r>
        <w:r w:rsidR="004C604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PT"/>
          </w:rPr>
          <w:tab/>
        </w:r>
        <w:r w:rsidR="004C604F" w:rsidRPr="007C58EC">
          <w:rPr>
            <w:rStyle w:val="Hiperligao"/>
          </w:rPr>
          <w:t>Análise De Utilizadores e Tarefas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_Toc535365478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14</w:t>
        </w:r>
        <w:r w:rsidR="004C604F">
          <w:rPr>
            <w:webHidden/>
          </w:rPr>
          <w:fldChar w:fldCharType="end"/>
        </w:r>
      </w:hyperlink>
    </w:p>
    <w:p w14:paraId="2B0F63B2" w14:textId="1CCB4627" w:rsidR="004C604F" w:rsidRDefault="008E5F38">
      <w:pPr>
        <w:pStyle w:val="ndice2"/>
        <w:tabs>
          <w:tab w:val="right" w:leader="dot" w:pos="829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535365479" w:history="1">
        <w:r w:rsidR="004C604F" w:rsidRPr="007C58EC">
          <w:rPr>
            <w:rStyle w:val="Hiperligao"/>
            <w:noProof/>
            <w:lang w:bidi="en-US"/>
          </w:rPr>
          <w:t>1.1. Análise de Utilizadores</w:t>
        </w:r>
        <w:r w:rsidR="004C604F">
          <w:rPr>
            <w:noProof/>
            <w:webHidden/>
          </w:rPr>
          <w:tab/>
        </w:r>
        <w:r w:rsidR="004C604F">
          <w:rPr>
            <w:noProof/>
            <w:webHidden/>
          </w:rPr>
          <w:fldChar w:fldCharType="begin"/>
        </w:r>
        <w:r w:rsidR="004C604F">
          <w:rPr>
            <w:noProof/>
            <w:webHidden/>
          </w:rPr>
          <w:instrText xml:space="preserve"> PAGEREF _Toc535365479 \h </w:instrText>
        </w:r>
        <w:r w:rsidR="004C604F">
          <w:rPr>
            <w:noProof/>
            <w:webHidden/>
          </w:rPr>
        </w:r>
        <w:r w:rsidR="004C604F">
          <w:rPr>
            <w:noProof/>
            <w:webHidden/>
          </w:rPr>
          <w:fldChar w:fldCharType="separate"/>
        </w:r>
        <w:r w:rsidR="004C604F">
          <w:rPr>
            <w:noProof/>
            <w:webHidden/>
          </w:rPr>
          <w:t>14</w:t>
        </w:r>
        <w:r w:rsidR="004C604F">
          <w:rPr>
            <w:noProof/>
            <w:webHidden/>
          </w:rPr>
          <w:fldChar w:fldCharType="end"/>
        </w:r>
      </w:hyperlink>
    </w:p>
    <w:p w14:paraId="0870641B" w14:textId="376B18B4" w:rsidR="004C604F" w:rsidRDefault="008E5F38">
      <w:pPr>
        <w:pStyle w:val="ndice2"/>
        <w:tabs>
          <w:tab w:val="left" w:pos="960"/>
          <w:tab w:val="right" w:leader="dot" w:pos="829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535365480" w:history="1">
        <w:r w:rsidR="004C604F" w:rsidRPr="007C58EC">
          <w:rPr>
            <w:rStyle w:val="Hiperligao"/>
            <w:noProof/>
            <w:lang w:bidi="en-US"/>
          </w:rPr>
          <w:t>1.2.</w:t>
        </w:r>
        <w:r w:rsidR="004C604F"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="004C604F" w:rsidRPr="007C58EC">
          <w:rPr>
            <w:rStyle w:val="Hiperligao"/>
            <w:noProof/>
            <w:lang w:bidi="en-US"/>
          </w:rPr>
          <w:t>Avaliação Heurística</w:t>
        </w:r>
        <w:r w:rsidR="004C604F">
          <w:rPr>
            <w:noProof/>
            <w:webHidden/>
          </w:rPr>
          <w:tab/>
        </w:r>
        <w:r w:rsidR="004C604F">
          <w:rPr>
            <w:noProof/>
            <w:webHidden/>
          </w:rPr>
          <w:fldChar w:fldCharType="begin"/>
        </w:r>
        <w:r w:rsidR="004C604F">
          <w:rPr>
            <w:noProof/>
            <w:webHidden/>
          </w:rPr>
          <w:instrText xml:space="preserve"> PAGEREF _Toc535365480 \h </w:instrText>
        </w:r>
        <w:r w:rsidR="004C604F">
          <w:rPr>
            <w:noProof/>
            <w:webHidden/>
          </w:rPr>
        </w:r>
        <w:r w:rsidR="004C604F">
          <w:rPr>
            <w:noProof/>
            <w:webHidden/>
          </w:rPr>
          <w:fldChar w:fldCharType="separate"/>
        </w:r>
        <w:r w:rsidR="004C604F">
          <w:rPr>
            <w:noProof/>
            <w:webHidden/>
          </w:rPr>
          <w:t>14</w:t>
        </w:r>
        <w:r w:rsidR="004C604F">
          <w:rPr>
            <w:noProof/>
            <w:webHidden/>
          </w:rPr>
          <w:fldChar w:fldCharType="end"/>
        </w:r>
      </w:hyperlink>
    </w:p>
    <w:p w14:paraId="5ABD1B60" w14:textId="10A734C0" w:rsidR="004C604F" w:rsidRDefault="008E5F38">
      <w:pPr>
        <w:pStyle w:val="ndice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81" w:history="1">
        <w:r w:rsidR="004C604F" w:rsidRPr="007C58EC">
          <w:rPr>
            <w:rStyle w:val="Hiperligao"/>
          </w:rPr>
          <w:t>2.</w:t>
        </w:r>
        <w:r w:rsidR="004C604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PT"/>
          </w:rPr>
          <w:tab/>
        </w:r>
        <w:r w:rsidR="004C604F" w:rsidRPr="007C58EC">
          <w:rPr>
            <w:rStyle w:val="Hiperligao"/>
          </w:rPr>
          <w:t>Planificação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_Toc535365481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15</w:t>
        </w:r>
        <w:r w:rsidR="004C604F">
          <w:rPr>
            <w:webHidden/>
          </w:rPr>
          <w:fldChar w:fldCharType="end"/>
        </w:r>
      </w:hyperlink>
    </w:p>
    <w:p w14:paraId="23D01B3A" w14:textId="34DF0FCA" w:rsidR="004C604F" w:rsidRDefault="008E5F38">
      <w:pPr>
        <w:pStyle w:val="ndice2"/>
        <w:tabs>
          <w:tab w:val="right" w:leader="dot" w:pos="829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535365482" w:history="1">
        <w:r w:rsidR="004C604F" w:rsidRPr="007C58EC">
          <w:rPr>
            <w:rStyle w:val="Hiperligao"/>
            <w:noProof/>
            <w:lang w:bidi="en-US"/>
          </w:rPr>
          <w:t>2.1. Protótipos de Baixa Fidelidade</w:t>
        </w:r>
        <w:r w:rsidR="004C604F">
          <w:rPr>
            <w:noProof/>
            <w:webHidden/>
          </w:rPr>
          <w:tab/>
        </w:r>
        <w:r w:rsidR="004C604F">
          <w:rPr>
            <w:noProof/>
            <w:webHidden/>
          </w:rPr>
          <w:fldChar w:fldCharType="begin"/>
        </w:r>
        <w:r w:rsidR="004C604F">
          <w:rPr>
            <w:noProof/>
            <w:webHidden/>
          </w:rPr>
          <w:instrText xml:space="preserve"> PAGEREF _Toc535365482 \h </w:instrText>
        </w:r>
        <w:r w:rsidR="004C604F">
          <w:rPr>
            <w:noProof/>
            <w:webHidden/>
          </w:rPr>
        </w:r>
        <w:r w:rsidR="004C604F">
          <w:rPr>
            <w:noProof/>
            <w:webHidden/>
          </w:rPr>
          <w:fldChar w:fldCharType="separate"/>
        </w:r>
        <w:r w:rsidR="004C604F">
          <w:rPr>
            <w:noProof/>
            <w:webHidden/>
          </w:rPr>
          <w:t>15</w:t>
        </w:r>
        <w:r w:rsidR="004C604F">
          <w:rPr>
            <w:noProof/>
            <w:webHidden/>
          </w:rPr>
          <w:fldChar w:fldCharType="end"/>
        </w:r>
      </w:hyperlink>
    </w:p>
    <w:p w14:paraId="01B14263" w14:textId="7078D1D7" w:rsidR="004C604F" w:rsidRDefault="008E5F38">
      <w:pPr>
        <w:pStyle w:val="ndice2"/>
        <w:tabs>
          <w:tab w:val="right" w:leader="dot" w:pos="829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535365483" w:history="1">
        <w:r w:rsidR="004C604F" w:rsidRPr="007C58EC">
          <w:rPr>
            <w:rStyle w:val="Hiperligao"/>
            <w:noProof/>
            <w:lang w:bidi="en-US"/>
          </w:rPr>
          <w:t>2.1. Protótipos de Alta Fidelidade</w:t>
        </w:r>
        <w:r w:rsidR="004C604F">
          <w:rPr>
            <w:noProof/>
            <w:webHidden/>
          </w:rPr>
          <w:tab/>
        </w:r>
        <w:r w:rsidR="004C604F">
          <w:rPr>
            <w:noProof/>
            <w:webHidden/>
          </w:rPr>
          <w:fldChar w:fldCharType="begin"/>
        </w:r>
        <w:r w:rsidR="004C604F">
          <w:rPr>
            <w:noProof/>
            <w:webHidden/>
          </w:rPr>
          <w:instrText xml:space="preserve"> PAGEREF _Toc535365483 \h </w:instrText>
        </w:r>
        <w:r w:rsidR="004C604F">
          <w:rPr>
            <w:noProof/>
            <w:webHidden/>
          </w:rPr>
        </w:r>
        <w:r w:rsidR="004C604F">
          <w:rPr>
            <w:noProof/>
            <w:webHidden/>
          </w:rPr>
          <w:fldChar w:fldCharType="separate"/>
        </w:r>
        <w:r w:rsidR="004C604F">
          <w:rPr>
            <w:noProof/>
            <w:webHidden/>
          </w:rPr>
          <w:t>15</w:t>
        </w:r>
        <w:r w:rsidR="004C604F">
          <w:rPr>
            <w:noProof/>
            <w:webHidden/>
          </w:rPr>
          <w:fldChar w:fldCharType="end"/>
        </w:r>
      </w:hyperlink>
    </w:p>
    <w:p w14:paraId="084C79EE" w14:textId="6679F721" w:rsidR="004C604F" w:rsidRDefault="008E5F38">
      <w:pPr>
        <w:pStyle w:val="ndice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84" w:history="1">
        <w:r w:rsidR="004C604F" w:rsidRPr="007C58EC">
          <w:rPr>
            <w:rStyle w:val="Hiperligao"/>
          </w:rPr>
          <w:t>Conclusão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_Toc535365484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17</w:t>
        </w:r>
        <w:r w:rsidR="004C604F">
          <w:rPr>
            <w:webHidden/>
          </w:rPr>
          <w:fldChar w:fldCharType="end"/>
        </w:r>
      </w:hyperlink>
    </w:p>
    <w:p w14:paraId="78EE4825" w14:textId="087196BD" w:rsidR="004C604F" w:rsidRDefault="008E5F38">
      <w:pPr>
        <w:pStyle w:val="ndice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PT"/>
        </w:rPr>
      </w:pPr>
      <w:hyperlink w:anchor="_Toc535365485" w:history="1">
        <w:r w:rsidR="004C604F" w:rsidRPr="007C58EC">
          <w:rPr>
            <w:rStyle w:val="Hiperligao"/>
          </w:rPr>
          <w:t>Anexos</w:t>
        </w:r>
        <w:r w:rsidR="004C604F">
          <w:rPr>
            <w:webHidden/>
          </w:rPr>
          <w:tab/>
        </w:r>
        <w:r w:rsidR="004C604F">
          <w:rPr>
            <w:webHidden/>
          </w:rPr>
          <w:fldChar w:fldCharType="begin"/>
        </w:r>
        <w:r w:rsidR="004C604F">
          <w:rPr>
            <w:webHidden/>
          </w:rPr>
          <w:instrText xml:space="preserve"> PAGEREF _Toc535365485 \h </w:instrText>
        </w:r>
        <w:r w:rsidR="004C604F">
          <w:rPr>
            <w:webHidden/>
          </w:rPr>
        </w:r>
        <w:r w:rsidR="004C604F">
          <w:rPr>
            <w:webHidden/>
          </w:rPr>
          <w:fldChar w:fldCharType="separate"/>
        </w:r>
        <w:r w:rsidR="004C604F">
          <w:rPr>
            <w:webHidden/>
          </w:rPr>
          <w:t>18</w:t>
        </w:r>
        <w:r w:rsidR="004C604F">
          <w:rPr>
            <w:webHidden/>
          </w:rPr>
          <w:fldChar w:fldCharType="end"/>
        </w:r>
      </w:hyperlink>
    </w:p>
    <w:p w14:paraId="1D4249F3" w14:textId="6AEA3D0C" w:rsidR="008938D8" w:rsidRPr="007302B0" w:rsidRDefault="00211B38" w:rsidP="00582176">
      <w:pPr>
        <w:pStyle w:val="Corpodetexto"/>
        <w:spacing w:after="0" w:line="360" w:lineRule="auto"/>
        <w:ind w:firstLine="0"/>
        <w:rPr>
          <w:rFonts w:cs="Times New Roman"/>
          <w:szCs w:val="24"/>
        </w:rPr>
      </w:pPr>
      <w:r w:rsidRPr="0027774F">
        <w:rPr>
          <w:rFonts w:cs="Times New Roman"/>
          <w:szCs w:val="24"/>
        </w:rPr>
        <w:fldChar w:fldCharType="end"/>
      </w:r>
    </w:p>
    <w:p w14:paraId="116C57C5" w14:textId="77777777" w:rsidR="00267B36" w:rsidRPr="007302B0" w:rsidRDefault="00267B36">
      <w:pPr>
        <w:rPr>
          <w:rFonts w:cs="Times New Roman"/>
          <w:szCs w:val="24"/>
        </w:rPr>
      </w:pPr>
      <w:r w:rsidRPr="007302B0">
        <w:rPr>
          <w:rFonts w:cs="Times New Roman"/>
          <w:szCs w:val="24"/>
        </w:rPr>
        <w:br w:type="page"/>
      </w:r>
    </w:p>
    <w:p w14:paraId="116C57C6" w14:textId="4D9657D4" w:rsidR="00267B36" w:rsidRPr="007302B0" w:rsidRDefault="00267B36" w:rsidP="00267B36">
      <w:pPr>
        <w:pStyle w:val="Corpodetexto"/>
        <w:spacing w:after="0" w:line="360" w:lineRule="auto"/>
        <w:ind w:firstLine="357"/>
        <w:rPr>
          <w:rFonts w:cs="Times New Roman"/>
          <w:szCs w:val="24"/>
        </w:rPr>
      </w:pPr>
    </w:p>
    <w:p w14:paraId="116C57C7" w14:textId="77777777" w:rsidR="00834008" w:rsidRPr="007302B0" w:rsidRDefault="00834008" w:rsidP="002415A9">
      <w:pPr>
        <w:ind w:firstLine="709"/>
        <w:rPr>
          <w:rFonts w:cs="Times New Roman"/>
          <w:color w:val="000000"/>
          <w:szCs w:val="24"/>
        </w:rPr>
      </w:pPr>
    </w:p>
    <w:p w14:paraId="116C57C8" w14:textId="77777777" w:rsidR="00834008" w:rsidRPr="007302B0" w:rsidRDefault="00834008" w:rsidP="002415A9">
      <w:pPr>
        <w:ind w:firstLine="709"/>
        <w:rPr>
          <w:rFonts w:cs="Times New Roman"/>
          <w:color w:val="000000"/>
          <w:szCs w:val="24"/>
        </w:rPr>
      </w:pPr>
    </w:p>
    <w:p w14:paraId="116C57C9" w14:textId="77777777" w:rsidR="00834008" w:rsidRPr="007302B0" w:rsidRDefault="00834008" w:rsidP="002415A9">
      <w:pPr>
        <w:ind w:firstLine="709"/>
        <w:rPr>
          <w:rFonts w:cs="Times New Roman"/>
          <w:color w:val="000000"/>
          <w:szCs w:val="24"/>
        </w:rPr>
      </w:pPr>
    </w:p>
    <w:p w14:paraId="116C57CA" w14:textId="53637CA7" w:rsidR="00834008" w:rsidRPr="007302B0" w:rsidRDefault="00834008" w:rsidP="002415A9">
      <w:pPr>
        <w:ind w:firstLine="709"/>
        <w:rPr>
          <w:rFonts w:cs="Times New Roman"/>
          <w:color w:val="000000"/>
          <w:szCs w:val="24"/>
        </w:rPr>
      </w:pPr>
    </w:p>
    <w:p w14:paraId="116C57CB" w14:textId="77777777" w:rsidR="00834008" w:rsidRPr="007302B0" w:rsidRDefault="00834008" w:rsidP="002415A9">
      <w:pPr>
        <w:ind w:firstLine="709"/>
        <w:rPr>
          <w:rFonts w:cs="Times New Roman"/>
          <w:color w:val="000000"/>
          <w:szCs w:val="24"/>
        </w:rPr>
      </w:pPr>
    </w:p>
    <w:p w14:paraId="116C57CC" w14:textId="523E78F5" w:rsidR="00834008" w:rsidRPr="007302B0" w:rsidRDefault="00533135" w:rsidP="002415A9">
      <w:pPr>
        <w:ind w:firstLine="709"/>
        <w:rPr>
          <w:rFonts w:cs="Times New Roman"/>
          <w:color w:val="000000"/>
          <w:szCs w:val="24"/>
        </w:rPr>
      </w:pPr>
      <w:r w:rsidRPr="007302B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41B333DC" wp14:editId="215FA6E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1404620"/>
                <wp:effectExtent l="0" t="0" r="0" b="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6D369" w14:textId="77777777" w:rsidR="00C56EA5" w:rsidRPr="0042764D" w:rsidRDefault="00C56EA5" w:rsidP="00533135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2764D">
                              <w:rPr>
                                <w:color w:val="A6A6A6" w:themeColor="background1" w:themeShade="A6"/>
                              </w:rPr>
                              <w:t>(Esta página foi propositadamente deixada em branco)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333DC" id="_x0000_s1039" type="#_x0000_t202" style="position:absolute;left:0;text-align:left;margin-left:0;margin-top:0;width:4in;height:110.6pt;z-index:251679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" filled="f" stroked="f">
                <v:textbox style="mso-fit-shape-to-text:t">
                  <w:txbxContent>
                    <w:p w14:paraId="0646D369" w14:textId="77777777" w:rsidR="00C56EA5" w:rsidRPr="0042764D" w:rsidRDefault="00C56EA5" w:rsidP="00533135">
                      <w:pPr>
                        <w:rPr>
                          <w:color w:val="A6A6A6" w:themeColor="background1" w:themeShade="A6"/>
                        </w:rPr>
                      </w:pPr>
                      <w:r w:rsidRPr="0042764D">
                        <w:rPr>
                          <w:color w:val="A6A6A6" w:themeColor="background1" w:themeShade="A6"/>
                        </w:rPr>
                        <w:t>(Esta página foi propositadamente deixada em branco)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16C57CD" w14:textId="77777777" w:rsidR="00834008" w:rsidRPr="007302B0" w:rsidRDefault="00834008" w:rsidP="002415A9">
      <w:pPr>
        <w:ind w:firstLine="709"/>
        <w:rPr>
          <w:rFonts w:cs="Times New Roman"/>
          <w:color w:val="000000"/>
          <w:szCs w:val="24"/>
        </w:rPr>
      </w:pPr>
    </w:p>
    <w:p w14:paraId="116C57CE" w14:textId="77777777" w:rsidR="00834008" w:rsidRPr="007302B0" w:rsidRDefault="00834008" w:rsidP="002E2646">
      <w:pPr>
        <w:spacing w:before="120" w:after="120"/>
        <w:ind w:firstLine="709"/>
        <w:rPr>
          <w:rFonts w:cs="Times New Roman"/>
          <w:color w:val="000000"/>
          <w:szCs w:val="24"/>
        </w:rPr>
      </w:pPr>
    </w:p>
    <w:p w14:paraId="116C57CF" w14:textId="138D56E8" w:rsidR="00533135" w:rsidRPr="007302B0" w:rsidRDefault="00533135" w:rsidP="00C17BC3">
      <w:pPr>
        <w:pStyle w:val="Corpodetexto"/>
        <w:rPr>
          <w:rFonts w:cs="Times New Roman"/>
        </w:rPr>
      </w:pPr>
    </w:p>
    <w:p w14:paraId="32F8FC1D" w14:textId="4B49EFE6" w:rsidR="00533135" w:rsidRPr="007302B0" w:rsidRDefault="00533135" w:rsidP="00533135"/>
    <w:p w14:paraId="58DA5FD9" w14:textId="77777777" w:rsidR="00533135" w:rsidRPr="007302B0" w:rsidRDefault="00533135" w:rsidP="00533135"/>
    <w:p w14:paraId="156F1B2A" w14:textId="77777777" w:rsidR="00533135" w:rsidRPr="007302B0" w:rsidRDefault="00533135" w:rsidP="00533135"/>
    <w:p w14:paraId="4535FCB7" w14:textId="77777777" w:rsidR="00533135" w:rsidRPr="007302B0" w:rsidRDefault="00533135" w:rsidP="00533135"/>
    <w:p w14:paraId="2A98B96F" w14:textId="693EDAF9" w:rsidR="00533135" w:rsidRPr="007302B0" w:rsidRDefault="00533135" w:rsidP="00533135"/>
    <w:p w14:paraId="0EAC8A10" w14:textId="77777777" w:rsidR="00533135" w:rsidRPr="007302B0" w:rsidRDefault="00533135" w:rsidP="00533135"/>
    <w:p w14:paraId="0B313139" w14:textId="77777777" w:rsidR="00533135" w:rsidRPr="007302B0" w:rsidRDefault="00533135" w:rsidP="00533135"/>
    <w:p w14:paraId="41368DFB" w14:textId="77777777" w:rsidR="00533135" w:rsidRPr="007302B0" w:rsidRDefault="00533135" w:rsidP="00533135"/>
    <w:p w14:paraId="27C3DECD" w14:textId="482A9104" w:rsidR="00533135" w:rsidRPr="007302B0" w:rsidRDefault="00533135" w:rsidP="00533135"/>
    <w:p w14:paraId="446A9E03" w14:textId="1CE4EF59" w:rsidR="00533135" w:rsidRPr="007302B0" w:rsidRDefault="00533135" w:rsidP="00533135"/>
    <w:p w14:paraId="15BED94A" w14:textId="55A2A8F3" w:rsidR="00B40BE6" w:rsidRPr="007302B0" w:rsidRDefault="00B40BE6" w:rsidP="00533135"/>
    <w:p w14:paraId="5DD6525A" w14:textId="77777777" w:rsidR="00B40BE6" w:rsidRPr="007302B0" w:rsidRDefault="00B40BE6" w:rsidP="00533135"/>
    <w:p w14:paraId="304BCE7C" w14:textId="493CA3A5" w:rsidR="00533135" w:rsidRPr="007302B0" w:rsidRDefault="00533135" w:rsidP="00533135"/>
    <w:p w14:paraId="4DA71773" w14:textId="3197D708" w:rsidR="00017D33" w:rsidRPr="007302B0" w:rsidRDefault="00533135" w:rsidP="00017D33">
      <w:pPr>
        <w:tabs>
          <w:tab w:val="left" w:pos="2321"/>
        </w:tabs>
      </w:pPr>
      <w:r w:rsidRPr="007302B0">
        <w:tab/>
      </w:r>
    </w:p>
    <w:bookmarkStart w:id="5" w:name="_Toc535365475"/>
    <w:p w14:paraId="75E745E9" w14:textId="5BC81745" w:rsidR="00830BB9" w:rsidRPr="007302B0" w:rsidRDefault="003E6363" w:rsidP="00DC5471">
      <w:pPr>
        <w:pStyle w:val="Ttulo1"/>
      </w:pPr>
      <w:r w:rsidRPr="007302B0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0E6FD59" wp14:editId="0117F9BD">
                <wp:simplePos x="0" y="0"/>
                <wp:positionH relativeFrom="column">
                  <wp:posOffset>5093335</wp:posOffset>
                </wp:positionH>
                <wp:positionV relativeFrom="paragraph">
                  <wp:posOffset>2099310</wp:posOffset>
                </wp:positionV>
                <wp:extent cx="276225" cy="247650"/>
                <wp:effectExtent l="0" t="0" r="2857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10BEA" id="Retângulo 24" o:spid="_x0000_s1026" style="position:absolute;margin-left:401.05pt;margin-top:165.3pt;width:21.75pt;height:19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" fillcolor="white [3212]" strokecolor="white [3212]" strokeweight="2pt"/>
            </w:pict>
          </mc:Fallback>
        </mc:AlternateContent>
      </w:r>
      <w:r w:rsidR="00017D33" w:rsidRPr="007302B0">
        <w:br w:type="page"/>
      </w:r>
      <w:bookmarkStart w:id="6" w:name="_Toc512034064"/>
      <w:r w:rsidR="008F6BC3" w:rsidRPr="007302B0">
        <w:lastRenderedPageBreak/>
        <w:t>Í</w:t>
      </w:r>
      <w:r w:rsidR="00830BB9" w:rsidRPr="007302B0">
        <w:t xml:space="preserve">ndice de </w:t>
      </w:r>
      <w:r w:rsidR="008F6BC3" w:rsidRPr="007302B0">
        <w:t>I</w:t>
      </w:r>
      <w:r w:rsidR="00830BB9" w:rsidRPr="007302B0">
        <w:t>lustrações</w:t>
      </w:r>
      <w:bookmarkEnd w:id="5"/>
      <w:bookmarkEnd w:id="6"/>
    </w:p>
    <w:p w14:paraId="61DABC8B" w14:textId="77777777" w:rsidR="00830BB9" w:rsidRPr="007302B0" w:rsidRDefault="00830BB9">
      <w:pPr>
        <w:spacing w:line="240" w:lineRule="auto"/>
        <w:jc w:val="left"/>
      </w:pPr>
    </w:p>
    <w:p w14:paraId="1C9BEDC4" w14:textId="2890BED5" w:rsidR="000F5A46" w:rsidRPr="007302B0" w:rsidRDefault="008E5F38">
      <w:pPr>
        <w:spacing w:line="240" w:lineRule="auto"/>
        <w:jc w:val="left"/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r w:rsidR="00B351C5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30E4FDCA" w14:textId="73068900" w:rsidR="00511584" w:rsidRPr="007302B0" w:rsidRDefault="00830BB9">
      <w:pPr>
        <w:spacing w:line="240" w:lineRule="auto"/>
        <w:jc w:val="left"/>
      </w:pPr>
      <w:r w:rsidRPr="007302B0">
        <w:br w:type="page"/>
      </w:r>
    </w:p>
    <w:p w14:paraId="127ACC16" w14:textId="270E03A6" w:rsidR="00511584" w:rsidRPr="007302B0" w:rsidRDefault="00691311">
      <w:pPr>
        <w:spacing w:line="240" w:lineRule="auto"/>
        <w:jc w:val="left"/>
      </w:pPr>
      <w:r w:rsidRPr="007302B0">
        <w:rPr>
          <w:rFonts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81CC3EB" wp14:editId="5334C4F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1404620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FC236" w14:textId="77777777" w:rsidR="00C56EA5" w:rsidRPr="0042764D" w:rsidRDefault="00C56EA5" w:rsidP="00691311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2764D">
                              <w:rPr>
                                <w:color w:val="A6A6A6" w:themeColor="background1" w:themeShade="A6"/>
                              </w:rPr>
                              <w:t>(Esta página foi propositadamente deixada em branco)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CC3EB" id="_x0000_s1040" type="#_x0000_t202" style="position:absolute;margin-left:0;margin-top:0;width:4in;height:110.6pt;z-index:2516874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" filled="f" stroked="f">
                <v:textbox style="mso-fit-shape-to-text:t">
                  <w:txbxContent>
                    <w:p w14:paraId="448FC236" w14:textId="77777777" w:rsidR="00C56EA5" w:rsidRPr="0042764D" w:rsidRDefault="00C56EA5" w:rsidP="00691311">
                      <w:pPr>
                        <w:rPr>
                          <w:color w:val="A6A6A6" w:themeColor="background1" w:themeShade="A6"/>
                        </w:rPr>
                      </w:pPr>
                      <w:r w:rsidRPr="0042764D">
                        <w:rPr>
                          <w:color w:val="A6A6A6" w:themeColor="background1" w:themeShade="A6"/>
                        </w:rPr>
                        <w:t>(Esta página foi propositadamente deixada em branco)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E79F4B" w14:textId="6F93900E" w:rsidR="00CB685B" w:rsidRDefault="00665009">
      <w:pPr>
        <w:spacing w:line="240" w:lineRule="auto"/>
        <w:jc w:val="left"/>
      </w:pPr>
      <w:r w:rsidRPr="007302B0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C725288" wp14:editId="06145E77">
                <wp:simplePos x="0" y="0"/>
                <wp:positionH relativeFrom="column">
                  <wp:posOffset>5057775</wp:posOffset>
                </wp:positionH>
                <wp:positionV relativeFrom="paragraph">
                  <wp:posOffset>8444865</wp:posOffset>
                </wp:positionV>
                <wp:extent cx="276225" cy="247650"/>
                <wp:effectExtent l="0" t="0" r="28575" b="1905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875BD" id="Retângulo 54" o:spid="_x0000_s1026" style="position:absolute;margin-left:398.25pt;margin-top:664.95pt;width:21.75pt;height:19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" fillcolor="white [3212]" strokecolor="white [3212]" strokeweight="2pt"/>
            </w:pict>
          </mc:Fallback>
        </mc:AlternateContent>
      </w:r>
      <w:r w:rsidR="00CB685B">
        <w:br w:type="page"/>
      </w:r>
    </w:p>
    <w:p w14:paraId="608EE737" w14:textId="519A2B6A" w:rsidR="00CB685B" w:rsidRDefault="00CB685B" w:rsidP="00CB685B">
      <w:pPr>
        <w:pStyle w:val="Ttulo1"/>
      </w:pPr>
      <w:bookmarkStart w:id="7" w:name="_Toc535365476"/>
      <w:r>
        <w:lastRenderedPageBreak/>
        <w:t>Indice de Siglas</w:t>
      </w:r>
      <w:bookmarkEnd w:id="7"/>
    </w:p>
    <w:p w14:paraId="04F92564" w14:textId="77777777" w:rsidR="00AA73E6" w:rsidRDefault="00AA73E6" w:rsidP="00237CA4">
      <w:pPr>
        <w:rPr>
          <w:b/>
        </w:rPr>
      </w:pPr>
    </w:p>
    <w:p w14:paraId="2D17FE63" w14:textId="4461E131" w:rsidR="00171F84" w:rsidRDefault="00F91ED1" w:rsidP="00171F84">
      <w:r>
        <w:rPr>
          <w:b/>
        </w:rPr>
        <w:t>EI</w:t>
      </w:r>
      <w:r w:rsidR="00171F84">
        <w:t xml:space="preserve"> </w:t>
      </w:r>
      <w:r>
        <w:t>–</w:t>
      </w:r>
      <w:r w:rsidR="00171F84">
        <w:t xml:space="preserve"> </w:t>
      </w:r>
      <w:r>
        <w:t>Engenharia Informática</w:t>
      </w:r>
    </w:p>
    <w:p w14:paraId="651C32DC" w14:textId="77777777" w:rsidR="00AA73E6" w:rsidRDefault="00AA73E6" w:rsidP="00AA73E6">
      <w:r w:rsidRPr="00316488">
        <w:rPr>
          <w:b/>
        </w:rPr>
        <w:t>ESTG</w:t>
      </w:r>
      <w:r>
        <w:t xml:space="preserve"> - Escola Superior de Tecnologia e Gestão de Leiria</w:t>
      </w:r>
    </w:p>
    <w:p w14:paraId="74333859" w14:textId="721ECC95" w:rsidR="00171F84" w:rsidRDefault="00171F84" w:rsidP="00C66D86">
      <w:r w:rsidRPr="00316488">
        <w:rPr>
          <w:b/>
        </w:rPr>
        <w:t>IPL</w:t>
      </w:r>
      <w:r>
        <w:t xml:space="preserve"> - Instituto Politécnico de Leiria</w:t>
      </w:r>
    </w:p>
    <w:p w14:paraId="45F07E77" w14:textId="5EEFC428" w:rsidR="00237CA4" w:rsidRDefault="000C524D" w:rsidP="00237CA4">
      <w:r>
        <w:rPr>
          <w:b/>
        </w:rPr>
        <w:t>UC</w:t>
      </w:r>
      <w:r w:rsidR="005B7DC6" w:rsidRPr="005B7DC6">
        <w:rPr>
          <w:b/>
        </w:rPr>
        <w:t xml:space="preserve"> </w:t>
      </w:r>
      <w:r>
        <w:t>–</w:t>
      </w:r>
      <w:r w:rsidR="005B7DC6">
        <w:t xml:space="preserve"> </w:t>
      </w:r>
      <w:r>
        <w:t>Unidade Curricular</w:t>
      </w:r>
    </w:p>
    <w:p w14:paraId="66255F0D" w14:textId="77777777" w:rsidR="00B95276" w:rsidRPr="00F129A5" w:rsidRDefault="00B95276" w:rsidP="00CB685B"/>
    <w:p w14:paraId="510AED88" w14:textId="77777777" w:rsidR="00B95276" w:rsidRPr="00F129A5" w:rsidRDefault="00B95276" w:rsidP="00CB685B"/>
    <w:p w14:paraId="3AFC6CD6" w14:textId="332A7789" w:rsidR="00394474" w:rsidRPr="00F129A5" w:rsidRDefault="00394474">
      <w:pPr>
        <w:spacing w:line="240" w:lineRule="auto"/>
        <w:jc w:val="left"/>
      </w:pPr>
      <w:r w:rsidRPr="00F129A5">
        <w:br w:type="page"/>
      </w:r>
    </w:p>
    <w:p w14:paraId="66CA3F36" w14:textId="5FCD23CB" w:rsidR="00394474" w:rsidRPr="00F129A5" w:rsidRDefault="00394474" w:rsidP="00CB685B"/>
    <w:p w14:paraId="15FC108E" w14:textId="69997CE5" w:rsidR="00394474" w:rsidRPr="00F129A5" w:rsidRDefault="00394474" w:rsidP="00CB685B"/>
    <w:p w14:paraId="4C0BBA5D" w14:textId="23778FD5" w:rsidR="00394474" w:rsidRPr="00F129A5" w:rsidRDefault="00394474" w:rsidP="00CB685B"/>
    <w:p w14:paraId="127363D6" w14:textId="358DE695" w:rsidR="00394474" w:rsidRPr="00F129A5" w:rsidRDefault="00394474" w:rsidP="00CB685B"/>
    <w:p w14:paraId="2A26B7EE" w14:textId="0A535195" w:rsidR="00394474" w:rsidRPr="00F129A5" w:rsidRDefault="00394474" w:rsidP="00CB685B"/>
    <w:p w14:paraId="2D7FB90C" w14:textId="04350F56" w:rsidR="0067483D" w:rsidRPr="00F129A5" w:rsidRDefault="004D576E" w:rsidP="00CB685B">
      <w:pPr>
        <w:sectPr w:rsidR="0067483D" w:rsidRPr="00F129A5" w:rsidSect="0067483D">
          <w:footerReference w:type="first" r:id="rId15"/>
          <w:pgSz w:w="11907" w:h="16839"/>
          <w:pgMar w:top="1440" w:right="1800" w:bottom="1440" w:left="1800" w:header="720" w:footer="965" w:gutter="0"/>
          <w:pgNumType w:fmt="lowerRoman"/>
          <w:cols w:space="720"/>
          <w:titlePg/>
        </w:sectPr>
      </w:pPr>
      <w:r w:rsidRPr="007302B0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252936B" wp14:editId="69F52F34">
                <wp:simplePos x="0" y="0"/>
                <wp:positionH relativeFrom="column">
                  <wp:posOffset>5067300</wp:posOffset>
                </wp:positionH>
                <wp:positionV relativeFrom="paragraph">
                  <wp:posOffset>7353300</wp:posOffset>
                </wp:positionV>
                <wp:extent cx="276225" cy="247650"/>
                <wp:effectExtent l="0" t="0" r="28575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FA9F" id="Retângulo 55" o:spid="_x0000_s1026" style="position:absolute;margin-left:399pt;margin-top:579pt;width:21.75pt;height:19.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" fillcolor="white [3212]" strokecolor="white [3212]" strokeweight="2pt"/>
            </w:pict>
          </mc:Fallback>
        </mc:AlternateContent>
      </w:r>
      <w:r w:rsidR="006D4844" w:rsidRPr="007302B0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03891F13" wp14:editId="4CDC282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57600" cy="140462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C3215" w14:textId="77777777" w:rsidR="00C56EA5" w:rsidRPr="0042764D" w:rsidRDefault="00C56EA5" w:rsidP="006D4844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42764D">
                              <w:rPr>
                                <w:color w:val="A6A6A6" w:themeColor="background1" w:themeShade="A6"/>
                              </w:rPr>
                              <w:t>(Esta página foi propositadamente deixada em branco)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91F13" id="_x0000_s1041" type="#_x0000_t202" style="position:absolute;left:0;text-align:left;margin-left:0;margin-top:0;width:4in;height:110.6pt;z-index:2517191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" filled="f" stroked="f">
                <v:textbox style="mso-fit-shape-to-text:t">
                  <w:txbxContent>
                    <w:p w14:paraId="296C3215" w14:textId="77777777" w:rsidR="00C56EA5" w:rsidRPr="0042764D" w:rsidRDefault="00C56EA5" w:rsidP="006D4844">
                      <w:pPr>
                        <w:rPr>
                          <w:color w:val="A6A6A6" w:themeColor="background1" w:themeShade="A6"/>
                        </w:rPr>
                      </w:pPr>
                      <w:r w:rsidRPr="0042764D">
                        <w:rPr>
                          <w:color w:val="A6A6A6" w:themeColor="background1" w:themeShade="A6"/>
                        </w:rPr>
                        <w:t>(Esta página foi propositadamente deixada em branco)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F5A46" w:rsidRPr="00F129A5">
        <w:br w:type="page"/>
      </w:r>
    </w:p>
    <w:p w14:paraId="116C57D0" w14:textId="34E1851D" w:rsidR="00C17BC3" w:rsidRPr="007302B0" w:rsidRDefault="002415A9" w:rsidP="00DC5471">
      <w:pPr>
        <w:pStyle w:val="Ttulo1"/>
      </w:pPr>
      <w:bookmarkStart w:id="8" w:name="_Toc512034065"/>
      <w:bookmarkStart w:id="9" w:name="_Toc535365477"/>
      <w:r w:rsidRPr="007302B0">
        <w:lastRenderedPageBreak/>
        <w:t>Introdução</w:t>
      </w:r>
      <w:bookmarkEnd w:id="8"/>
      <w:bookmarkEnd w:id="9"/>
    </w:p>
    <w:p w14:paraId="116C57D1" w14:textId="77777777" w:rsidR="00C17BC3" w:rsidRPr="007302B0" w:rsidRDefault="00C17BC3" w:rsidP="00391241">
      <w:pPr>
        <w:pStyle w:val="Corpodetexto"/>
        <w:spacing w:after="0" w:line="360" w:lineRule="auto"/>
        <w:rPr>
          <w:rFonts w:cs="Times New Roman"/>
          <w:szCs w:val="24"/>
        </w:rPr>
      </w:pPr>
    </w:p>
    <w:p w14:paraId="5668F6DA" w14:textId="1B73CC6B" w:rsidR="003177AE" w:rsidRDefault="00AF4D5F" w:rsidP="003177AE">
      <w:pPr>
        <w:ind w:firstLine="360"/>
      </w:pPr>
      <w:r w:rsidRPr="007302B0">
        <w:t xml:space="preserve">O presente relatório foi realizado no âmbito da </w:t>
      </w:r>
      <w:r w:rsidR="00FF1C10">
        <w:t>U</w:t>
      </w:r>
      <w:r w:rsidRPr="007302B0">
        <w:t xml:space="preserve">nidade </w:t>
      </w:r>
      <w:r w:rsidR="00FF1C10">
        <w:t>C</w:t>
      </w:r>
      <w:r w:rsidRPr="007302B0">
        <w:t>urricular</w:t>
      </w:r>
      <w:r w:rsidR="00C93E13">
        <w:t xml:space="preserve"> (UC)</w:t>
      </w:r>
      <w:r w:rsidRPr="007302B0">
        <w:t xml:space="preserve"> </w:t>
      </w:r>
      <w:r w:rsidR="00C56EA5">
        <w:t>Sistemas Gráficos e Interação</w:t>
      </w:r>
      <w:r w:rsidRPr="007302B0">
        <w:t>, pertence</w:t>
      </w:r>
      <w:r w:rsidR="00F81B2E">
        <w:t>nte</w:t>
      </w:r>
      <w:r w:rsidRPr="007302B0">
        <w:t xml:space="preserve"> ao </w:t>
      </w:r>
      <w:r w:rsidR="001362FD">
        <w:t>segundo</w:t>
      </w:r>
      <w:r w:rsidRPr="007302B0">
        <w:t xml:space="preserve"> ano do curso </w:t>
      </w:r>
      <w:r w:rsidR="001362FD">
        <w:t>Engenharia Informática</w:t>
      </w:r>
      <w:r w:rsidRPr="007302B0">
        <w:t xml:space="preserve"> (</w:t>
      </w:r>
      <w:r w:rsidR="001362FD">
        <w:t>EI</w:t>
      </w:r>
      <w:r w:rsidRPr="007302B0">
        <w:t>),</w:t>
      </w:r>
      <w:r w:rsidR="00B62616">
        <w:t xml:space="preserve"> </w:t>
      </w:r>
      <w:r w:rsidRPr="007302B0">
        <w:t xml:space="preserve">lecionado na Escola Superior de Tecnologia e Gestão de Leiria (ESTG), </w:t>
      </w:r>
      <w:r w:rsidR="00F81B2E">
        <w:t>d</w:t>
      </w:r>
      <w:r w:rsidRPr="007302B0">
        <w:t>o Instituto Politécnico de Leiria (IPL).</w:t>
      </w:r>
    </w:p>
    <w:p w14:paraId="1C7D96F7" w14:textId="0B613CA9" w:rsidR="006976E0" w:rsidRDefault="00BE50DA" w:rsidP="00B56B60">
      <w:pPr>
        <w:ind w:firstLine="360"/>
      </w:pPr>
      <w:r>
        <w:t>Foi proposto</w:t>
      </w:r>
      <w:r w:rsidR="001975CB">
        <w:t xml:space="preserve"> aos diversos grupos</w:t>
      </w:r>
      <w:r>
        <w:t xml:space="preserve"> analisar o </w:t>
      </w:r>
      <w:r w:rsidR="00AB7832">
        <w:t xml:space="preserve">atual </w:t>
      </w:r>
      <w:r w:rsidR="00AB7832">
        <w:rPr>
          <w:i/>
        </w:rPr>
        <w:t>site</w:t>
      </w:r>
      <w:r w:rsidR="00AB7832">
        <w:t xml:space="preserve"> da “La Redoute Portugal”</w:t>
      </w:r>
      <w:r w:rsidR="008B4B6E">
        <w:t xml:space="preserve"> </w:t>
      </w:r>
      <w:r w:rsidR="000F57A7">
        <w:t xml:space="preserve">e desenvolver paralelamente a este um </w:t>
      </w:r>
      <w:r w:rsidR="000F57A7">
        <w:rPr>
          <w:i/>
        </w:rPr>
        <w:t>site</w:t>
      </w:r>
      <w:r w:rsidR="000F57A7">
        <w:t xml:space="preserve"> </w:t>
      </w:r>
      <w:r w:rsidR="003405D4">
        <w:t>com menos problemas a nível da avaliação heurística</w:t>
      </w:r>
      <w:r w:rsidR="00F44256">
        <w:t xml:space="preserve">. Além deste </w:t>
      </w:r>
      <w:r w:rsidR="00E74738">
        <w:t xml:space="preserve">pressuposto, o </w:t>
      </w:r>
      <w:r w:rsidR="00E74738">
        <w:rPr>
          <w:i/>
        </w:rPr>
        <w:t>site</w:t>
      </w:r>
      <w:r w:rsidR="00E74738">
        <w:t xml:space="preserve"> teria de ter a capacidade de mostrar</w:t>
      </w:r>
      <w:r w:rsidR="00EC5BBD">
        <w:t>,</w:t>
      </w:r>
      <w:r w:rsidR="00E74738">
        <w:t xml:space="preserve"> aos </w:t>
      </w:r>
      <w:r w:rsidR="00FE16D3">
        <w:t xml:space="preserve">seus </w:t>
      </w:r>
      <w:r w:rsidR="00E74738">
        <w:t>visitantes</w:t>
      </w:r>
      <w:r w:rsidR="00EC5BBD">
        <w:t>,</w:t>
      </w:r>
      <w:r w:rsidR="00E74738">
        <w:t xml:space="preserve"> os produtos </w:t>
      </w:r>
      <w:r w:rsidR="00FE16D3">
        <w:t>num formato</w:t>
      </w:r>
      <w:r w:rsidR="00E74738">
        <w:t xml:space="preserve"> 3D, tornando</w:t>
      </w:r>
      <w:r w:rsidR="009874AC">
        <w:t>-o desde logo mais apelativo.</w:t>
      </w:r>
    </w:p>
    <w:p w14:paraId="521E55D0" w14:textId="70CEF59C" w:rsidR="000B75DC" w:rsidRDefault="00937E43" w:rsidP="00861D0A">
      <w:pPr>
        <w:ind w:firstLine="360"/>
      </w:pPr>
      <w:r>
        <w:t>Este documento surge como forma de documentar todos os processos até à fase final</w:t>
      </w:r>
      <w:r w:rsidR="00CF29CA">
        <w:t xml:space="preserve">. Encontra-se dividido em </w:t>
      </w:r>
      <w:r w:rsidR="00CF29CA" w:rsidRPr="00CF29CA">
        <w:rPr>
          <w:highlight w:val="yellow"/>
        </w:rPr>
        <w:t>X</w:t>
      </w:r>
      <w:r w:rsidR="00CF29CA">
        <w:t xml:space="preserve"> etapas, começando pela </w:t>
      </w:r>
      <w:r w:rsidR="005F089B">
        <w:t>análise de utilizadores e tarefas</w:t>
      </w:r>
      <w:r w:rsidR="00A81233">
        <w:t>, que se realizou um questionário para nos dar a conhecer os utilizadores</w:t>
      </w:r>
      <w:r w:rsidR="004777E4">
        <w:t xml:space="preserve"> habituais </w:t>
      </w:r>
      <w:r w:rsidR="00BD4646">
        <w:t>da plataforma. De seguida procedeu-se a uma avaliação heurística de forma a conhecer eventuais problemas em curso.</w:t>
      </w:r>
      <w:r w:rsidR="00052A67">
        <w:t xml:space="preserve"> Numa segunda fase</w:t>
      </w:r>
      <w:r w:rsidR="003876DE">
        <w:t xml:space="preserve"> idealizou-se e desenhou-se </w:t>
      </w:r>
      <w:r w:rsidR="00F37354">
        <w:t>com recurso a protótipos de baixa e alta fidelidade</w:t>
      </w:r>
      <w:r w:rsidR="00BA06DF">
        <w:t>, tudo o que se pretendia implementar</w:t>
      </w:r>
      <w:r w:rsidR="001D02BC">
        <w:t>.</w:t>
      </w:r>
      <w:r w:rsidR="00550118">
        <w:t xml:space="preserve"> Após a idealização do produto, passou-se </w:t>
      </w:r>
      <w:r w:rsidR="00F7392C">
        <w:t>a</w:t>
      </w:r>
      <w:r w:rsidR="00463FE2">
        <w:t>o</w:t>
      </w:r>
      <w:r w:rsidR="00F7392C">
        <w:t xml:space="preserve"> desenvol</w:t>
      </w:r>
      <w:r w:rsidR="00463FE2">
        <w:t>vimento</w:t>
      </w:r>
      <w:r w:rsidR="00F7392C">
        <w:t xml:space="preserve"> </w:t>
      </w:r>
      <w:r w:rsidR="00463FE2">
        <w:t>d</w:t>
      </w:r>
      <w:r w:rsidR="00F7392C">
        <w:t xml:space="preserve">a fase fundamental do projeto, </w:t>
      </w:r>
      <w:r w:rsidR="003918D3">
        <w:t>tratando-se da</w:t>
      </w:r>
      <w:r w:rsidR="00F7392C">
        <w:t xml:space="preserve"> modelação</w:t>
      </w:r>
      <w:r w:rsidR="006A1D75">
        <w:t xml:space="preserve"> em 3D</w:t>
      </w:r>
      <w:r w:rsidR="00F7392C">
        <w:t xml:space="preserve"> dos produtos do </w:t>
      </w:r>
      <w:r w:rsidR="00F7392C">
        <w:rPr>
          <w:i/>
        </w:rPr>
        <w:t xml:space="preserve">site </w:t>
      </w:r>
      <w:r w:rsidR="00F7392C">
        <w:t>da “La Redoute</w:t>
      </w:r>
      <w:r w:rsidR="00991B2F">
        <w:t>”</w:t>
      </w:r>
      <w:r w:rsidR="00F7392C">
        <w:t>.</w:t>
      </w:r>
    </w:p>
    <w:p w14:paraId="12DCB6C1" w14:textId="6C5B8198" w:rsidR="00A617FC" w:rsidRDefault="005B3F5D" w:rsidP="00861D0A">
      <w:pPr>
        <w:ind w:firstLine="360"/>
      </w:pPr>
      <w:r>
        <w:t>O grupo tinha como principal objetivo</w:t>
      </w:r>
      <w:r w:rsidR="00682CB3">
        <w:t xml:space="preserve"> redesenhar a página da “La Redoute” de forma a que esta fosse mais apelativa</w:t>
      </w:r>
      <w:r w:rsidR="008549F0">
        <w:t xml:space="preserve"> </w:t>
      </w:r>
      <w:r w:rsidR="006642AF">
        <w:t>com funcionalidades inovadoras</w:t>
      </w:r>
      <w:r w:rsidR="00541901">
        <w:t>.</w:t>
      </w:r>
    </w:p>
    <w:p w14:paraId="116C57D8" w14:textId="5C7FBC1B" w:rsidR="00BB6126" w:rsidRPr="00861D0A" w:rsidRDefault="00BB6126" w:rsidP="00861D0A">
      <w:pPr>
        <w:ind w:firstLine="360"/>
      </w:pPr>
      <w:r w:rsidRPr="005E7044">
        <w:rPr>
          <w:rFonts w:cs="Times New Roman"/>
          <w:szCs w:val="24"/>
          <w:highlight w:val="yellow"/>
        </w:rPr>
        <w:br w:type="page"/>
      </w:r>
    </w:p>
    <w:p w14:paraId="62EB39D3" w14:textId="71803C07" w:rsidR="00AF4D5F" w:rsidRPr="007302B0" w:rsidRDefault="00793ABC" w:rsidP="00AE5347">
      <w:pPr>
        <w:pStyle w:val="Ttulo1"/>
        <w:numPr>
          <w:ilvl w:val="0"/>
          <w:numId w:val="22"/>
        </w:numPr>
        <w:spacing w:line="360" w:lineRule="auto"/>
      </w:pPr>
      <w:bookmarkStart w:id="10" w:name="_Toc535365478"/>
      <w:r>
        <w:lastRenderedPageBreak/>
        <w:t>An</w:t>
      </w:r>
      <w:r w:rsidR="001F7919">
        <w:t>á</w:t>
      </w:r>
      <w:r>
        <w:t xml:space="preserve">lise </w:t>
      </w:r>
      <w:r w:rsidR="00CF29CA">
        <w:t>De Utilizadores e Tarefas</w:t>
      </w:r>
      <w:bookmarkEnd w:id="10"/>
    </w:p>
    <w:p w14:paraId="6D121E2A" w14:textId="6DF6756F" w:rsidR="003B7D96" w:rsidRPr="005D058D" w:rsidRDefault="00202212" w:rsidP="007A6DFF">
      <w:pPr>
        <w:pStyle w:val="Subttulo"/>
        <w:rPr>
          <w:caps/>
          <w:smallCaps w:val="0"/>
          <w:lang w:val="pt-PT"/>
        </w:rPr>
      </w:pPr>
      <w:bookmarkStart w:id="11" w:name="_Toc512034067"/>
      <w:bookmarkStart w:id="12" w:name="_Toc535365479"/>
      <w:r w:rsidRPr="005D058D">
        <w:rPr>
          <w:lang w:val="pt-PT"/>
        </w:rPr>
        <w:t>1.1</w:t>
      </w:r>
      <w:r w:rsidR="00C92F1F" w:rsidRPr="005D058D">
        <w:rPr>
          <w:lang w:val="pt-PT"/>
        </w:rPr>
        <w:t>.</w:t>
      </w:r>
      <w:r w:rsidRPr="005D058D">
        <w:rPr>
          <w:lang w:val="pt-PT"/>
        </w:rPr>
        <w:t xml:space="preserve"> </w:t>
      </w:r>
      <w:bookmarkEnd w:id="11"/>
      <w:r w:rsidR="005A0392">
        <w:rPr>
          <w:lang w:val="pt-PT"/>
        </w:rPr>
        <w:t>An</w:t>
      </w:r>
      <w:r w:rsidR="001F7919">
        <w:rPr>
          <w:lang w:val="pt-PT"/>
        </w:rPr>
        <w:t>á</w:t>
      </w:r>
      <w:r w:rsidR="005A0392">
        <w:rPr>
          <w:lang w:val="pt-PT"/>
        </w:rPr>
        <w:t>lise de Utilizadores</w:t>
      </w:r>
      <w:bookmarkEnd w:id="12"/>
      <w:r w:rsidR="003B7D96" w:rsidRPr="005D058D">
        <w:rPr>
          <w:lang w:val="pt-PT"/>
        </w:rPr>
        <w:fldChar w:fldCharType="begin"/>
      </w:r>
      <w:r w:rsidR="003B7D96" w:rsidRPr="005D058D">
        <w:rPr>
          <w:lang w:val="pt-PT"/>
        </w:rPr>
        <w:instrText xml:space="preserve"> TOC \o "1-1" \f \h \z \t "Subtítulo;2;Título;1" </w:instrText>
      </w:r>
      <w:r w:rsidR="003B7D96" w:rsidRPr="005D058D">
        <w:rPr>
          <w:lang w:val="pt-PT"/>
        </w:rPr>
        <w:fldChar w:fldCharType="separate"/>
      </w:r>
    </w:p>
    <w:p w14:paraId="77911FCE" w14:textId="0B8D28A4" w:rsidR="00ED495A" w:rsidRDefault="003B7D96" w:rsidP="007A6DFF">
      <w:pPr>
        <w:ind w:firstLine="360"/>
      </w:pPr>
      <w:r w:rsidRPr="005D058D">
        <w:fldChar w:fldCharType="end"/>
      </w:r>
      <w:r w:rsidR="00D65242">
        <w:t>Desde as primeiras aulas lecionadas na presente UC</w:t>
      </w:r>
      <w:r w:rsidR="00ED495A">
        <w:t>, foi dado bastante enfase por parte dos docentes</w:t>
      </w:r>
      <w:r w:rsidR="00844DC7">
        <w:t xml:space="preserve"> que </w:t>
      </w:r>
      <w:r w:rsidR="004F07F2">
        <w:t>para uma aplicação</w:t>
      </w:r>
      <w:r w:rsidR="007D2DDE">
        <w:t xml:space="preserve"> ter sucesso, era fundamental ter um </w:t>
      </w:r>
      <w:r w:rsidR="007D2DDE">
        <w:rPr>
          <w:i/>
        </w:rPr>
        <w:t xml:space="preserve">design </w:t>
      </w:r>
      <w:r w:rsidR="007D2DDE">
        <w:t>apelativo</w:t>
      </w:r>
      <w:r w:rsidR="000419F9">
        <w:t xml:space="preserve"> ao utilizador</w:t>
      </w:r>
      <w:r w:rsidR="007D2DDE">
        <w:t>.</w:t>
      </w:r>
      <w:r w:rsidR="00343CA5">
        <w:t xml:space="preserve"> Com este e mais algu</w:t>
      </w:r>
      <w:r w:rsidR="00E073C3">
        <w:t>ns</w:t>
      </w:r>
      <w:r w:rsidR="00343CA5">
        <w:t xml:space="preserve"> conhecimento</w:t>
      </w:r>
      <w:r w:rsidR="004751B4">
        <w:t>s</w:t>
      </w:r>
      <w:r w:rsidR="00343CA5">
        <w:t xml:space="preserve"> adquirido</w:t>
      </w:r>
      <w:r w:rsidR="004751B4">
        <w:t>s</w:t>
      </w:r>
      <w:r w:rsidR="00343CA5">
        <w:t xml:space="preserve"> ao longo do semestre, começou-se por elaborar um questionário que </w:t>
      </w:r>
      <w:r w:rsidR="00B00792">
        <w:t xml:space="preserve">nos permitisse, </w:t>
      </w:r>
      <w:r w:rsidR="001E1032">
        <w:t xml:space="preserve">desde logo, </w:t>
      </w:r>
      <w:r w:rsidR="004751B4">
        <w:t xml:space="preserve">analisar </w:t>
      </w:r>
      <w:r w:rsidR="001E1032">
        <w:t xml:space="preserve">o publico para o qual se estava a </w:t>
      </w:r>
      <w:r w:rsidR="00CF3013">
        <w:t>desenvolver a aplicação.</w:t>
      </w:r>
    </w:p>
    <w:p w14:paraId="6FFF2B0B" w14:textId="415CE589" w:rsidR="00CF3013" w:rsidRDefault="0077676D" w:rsidP="007A6DFF">
      <w:pPr>
        <w:ind w:firstLine="360"/>
      </w:pPr>
      <w:r>
        <w:t>Teve-se sempre em consideração extrair</w:t>
      </w:r>
      <w:r w:rsidR="00CF3013">
        <w:t xml:space="preserve"> o máximo de informações relevantes para o projeto sem que se tornasse demasiado extenso e cansativo de responder.</w:t>
      </w:r>
    </w:p>
    <w:p w14:paraId="2848A0DF" w14:textId="5762C601" w:rsidR="00D6056B" w:rsidRDefault="00E073C3" w:rsidP="00E54BE8">
      <w:pPr>
        <w:ind w:firstLine="360"/>
      </w:pPr>
      <w:r>
        <w:t xml:space="preserve">As perguntas presentes </w:t>
      </w:r>
      <w:r w:rsidR="00572BB9">
        <w:t>apareceriam</w:t>
      </w:r>
      <w:r w:rsidR="007062A2">
        <w:t xml:space="preserve"> numa tentativa de perceber se o sexo maioritário </w:t>
      </w:r>
      <w:r w:rsidR="00D571FA">
        <w:t>a utiliza</w:t>
      </w:r>
      <w:r w:rsidR="009C3FBA">
        <w:t>r a aplicação</w:t>
      </w:r>
      <w:r w:rsidR="00D6056B">
        <w:t>,</w:t>
      </w:r>
      <w:r w:rsidR="009C3FBA">
        <w:t xml:space="preserve"> se tratava do sexo </w:t>
      </w:r>
      <w:r w:rsidR="007062A2">
        <w:t xml:space="preserve">masculino ou feminino, </w:t>
      </w:r>
      <w:r w:rsidR="009C3FBA">
        <w:t xml:space="preserve">se tinham alguns problemas visuais, se gostavam </w:t>
      </w:r>
      <w:r w:rsidR="00E77E7C">
        <w:t xml:space="preserve">do que </w:t>
      </w:r>
      <w:r w:rsidR="005F0897">
        <w:t xml:space="preserve">encontrava implementado atualmente </w:t>
      </w:r>
      <w:r w:rsidR="00AF15D4">
        <w:t>, o que gostariam de ver de novo, entre outras questões.</w:t>
      </w:r>
      <w:r w:rsidR="00E54BE8">
        <w:t xml:space="preserve"> </w:t>
      </w:r>
    </w:p>
    <w:p w14:paraId="23DE8DF5" w14:textId="15E90A9B" w:rsidR="00E073C3" w:rsidRPr="007D2DDE" w:rsidRDefault="00407108" w:rsidP="00E54BE8">
      <w:pPr>
        <w:ind w:firstLine="360"/>
      </w:pPr>
      <w:r>
        <w:t>As questões permitia</w:t>
      </w:r>
      <w:r w:rsidR="0031199E">
        <w:t>m</w:t>
      </w:r>
      <w:r>
        <w:t xml:space="preserve"> concluir as cores a utilizadas, se existia a necessidade de adaptações para pessoas com problemas visuais</w:t>
      </w:r>
      <w:r w:rsidR="00683F82">
        <w:t>, se o que estava atualmente em vigor apelava os utilizadores e receber sugestões de melhorias na nova aplicação.</w:t>
      </w:r>
    </w:p>
    <w:p w14:paraId="5FB888CD" w14:textId="6628F61B" w:rsidR="00DB6510" w:rsidRDefault="002E2E38" w:rsidP="007A6DFF">
      <w:pPr>
        <w:ind w:firstLine="360"/>
      </w:pPr>
      <w:r>
        <w:t>Abaixo</w:t>
      </w:r>
      <w:r w:rsidR="007D3E31">
        <w:t xml:space="preserve"> é possível verificar algumas das questões presentes no questionário</w:t>
      </w:r>
      <w:r w:rsidR="00627EAB">
        <w:t>.</w:t>
      </w:r>
    </w:p>
    <w:p w14:paraId="4D3C8E4B" w14:textId="3370E0C2" w:rsidR="00627EAB" w:rsidRDefault="00333899" w:rsidP="007A6DFF">
      <w:pPr>
        <w:ind w:firstLine="360"/>
      </w:pPr>
      <w:r>
        <w:t>Em “</w:t>
      </w:r>
      <w:r w:rsidRPr="00751368">
        <w:rPr>
          <w:highlight w:val="yellow"/>
        </w:rPr>
        <w:t>1_Anex</w:t>
      </w:r>
      <w:r w:rsidR="00115AAB" w:rsidRPr="00751368">
        <w:rPr>
          <w:highlight w:val="yellow"/>
        </w:rPr>
        <w:t>o</w:t>
      </w:r>
      <w:r>
        <w:t>”</w:t>
      </w:r>
      <w:r w:rsidR="00115AAB">
        <w:t xml:space="preserve"> fica documentado </w:t>
      </w:r>
      <w:r w:rsidR="001477CB">
        <w:t>todas as questões realizadas.</w:t>
      </w:r>
    </w:p>
    <w:p w14:paraId="52029145" w14:textId="77777777" w:rsidR="00DB6510" w:rsidRDefault="00DB6510" w:rsidP="007A6DFF">
      <w:pPr>
        <w:ind w:firstLine="360"/>
      </w:pPr>
    </w:p>
    <w:p w14:paraId="5F0B9994" w14:textId="77777777" w:rsidR="00DB6510" w:rsidRDefault="00DB6510" w:rsidP="007A6DFF">
      <w:pPr>
        <w:ind w:firstLine="360"/>
      </w:pPr>
    </w:p>
    <w:p w14:paraId="1C52290D" w14:textId="2DB711A4" w:rsidR="00CC7064" w:rsidRDefault="00CC7064" w:rsidP="007A6DFF">
      <w:pPr>
        <w:ind w:firstLine="360"/>
      </w:pPr>
    </w:p>
    <w:p w14:paraId="632C9E03" w14:textId="41B6C656" w:rsidR="007F6C4C" w:rsidRDefault="007F6C4C" w:rsidP="007A6DFF">
      <w:pPr>
        <w:ind w:firstLine="360"/>
      </w:pPr>
    </w:p>
    <w:p w14:paraId="1CE2A84A" w14:textId="3E5EEF5B" w:rsidR="002B44C5" w:rsidRDefault="002B44C5" w:rsidP="007A6DFF">
      <w:pPr>
        <w:ind w:firstLine="360"/>
      </w:pPr>
    </w:p>
    <w:p w14:paraId="5B11530B" w14:textId="77777777" w:rsidR="002B44C5" w:rsidRDefault="002B44C5" w:rsidP="007A6DFF">
      <w:pPr>
        <w:ind w:firstLine="360"/>
      </w:pPr>
    </w:p>
    <w:p w14:paraId="2A20141C" w14:textId="77777777" w:rsidR="007F6C4C" w:rsidRDefault="007F6C4C" w:rsidP="007A6DFF">
      <w:pPr>
        <w:ind w:firstLine="360"/>
      </w:pPr>
    </w:p>
    <w:p w14:paraId="1F361658" w14:textId="2E8C2154" w:rsidR="007302B0" w:rsidRDefault="005B1432" w:rsidP="005B1432">
      <w:pPr>
        <w:pStyle w:val="Subttulo"/>
        <w:numPr>
          <w:ilvl w:val="1"/>
          <w:numId w:val="22"/>
        </w:numPr>
        <w:rPr>
          <w:lang w:val="pt-PT"/>
        </w:rPr>
      </w:pPr>
      <w:bookmarkStart w:id="13" w:name="_Toc535365480"/>
      <w:r>
        <w:rPr>
          <w:lang w:val="pt-PT"/>
        </w:rPr>
        <w:lastRenderedPageBreak/>
        <w:t>Avaliação Heurística</w:t>
      </w:r>
      <w:bookmarkEnd w:id="13"/>
      <w:r>
        <w:rPr>
          <w:lang w:val="pt-PT"/>
        </w:rPr>
        <w:t xml:space="preserve"> </w:t>
      </w:r>
    </w:p>
    <w:p w14:paraId="7F2037E0" w14:textId="77777777" w:rsidR="001545D7" w:rsidRDefault="00114DC7" w:rsidP="00B21F13">
      <w:pPr>
        <w:ind w:firstLine="360"/>
        <w:rPr>
          <w:lang w:bidi="en-US"/>
        </w:rPr>
      </w:pPr>
      <w:r w:rsidRPr="00CA16CC">
        <w:rPr>
          <w:lang w:bidi="en-US"/>
        </w:rPr>
        <w:t>Logicamente, antes d</w:t>
      </w:r>
      <w:r w:rsidR="001365A4" w:rsidRPr="00CA16CC">
        <w:rPr>
          <w:lang w:bidi="en-US"/>
        </w:rPr>
        <w:t>e</w:t>
      </w:r>
      <w:r w:rsidR="007F2A60" w:rsidRPr="00CA16CC">
        <w:rPr>
          <w:lang w:bidi="en-US"/>
        </w:rPr>
        <w:t xml:space="preserve"> iniciar qualquer criação</w:t>
      </w:r>
      <w:r w:rsidR="001365A4" w:rsidRPr="00CA16CC">
        <w:rPr>
          <w:lang w:bidi="en-US"/>
        </w:rPr>
        <w:t xml:space="preserve">, existe a necessidade de analisar o que existe </w:t>
      </w:r>
      <w:r w:rsidR="004D7613" w:rsidRPr="00CA16CC">
        <w:rPr>
          <w:lang w:bidi="en-US"/>
        </w:rPr>
        <w:t>atualmente em curso</w:t>
      </w:r>
      <w:r w:rsidR="001365A4" w:rsidRPr="00CA16CC">
        <w:rPr>
          <w:lang w:bidi="en-US"/>
        </w:rPr>
        <w:t xml:space="preserve">. </w:t>
      </w:r>
      <w:r w:rsidR="00F00DA7" w:rsidRPr="00CA16CC">
        <w:rPr>
          <w:lang w:bidi="en-US"/>
        </w:rPr>
        <w:t>Este caso não se distinguia por isso</w:t>
      </w:r>
      <w:r w:rsidR="000F6A10" w:rsidRPr="00CA16CC">
        <w:rPr>
          <w:lang w:bidi="en-US"/>
        </w:rPr>
        <w:t>,</w:t>
      </w:r>
      <w:r w:rsidR="00F00DA7" w:rsidRPr="00CA16CC">
        <w:rPr>
          <w:lang w:bidi="en-US"/>
        </w:rPr>
        <w:t xml:space="preserve"> como tal,</w:t>
      </w:r>
      <w:r w:rsidR="00F66305" w:rsidRPr="00CA16CC">
        <w:rPr>
          <w:lang w:bidi="en-US"/>
        </w:rPr>
        <w:t xml:space="preserve"> </w:t>
      </w:r>
      <w:r w:rsidR="00513B54" w:rsidRPr="00CA16CC">
        <w:rPr>
          <w:lang w:bidi="en-US"/>
        </w:rPr>
        <w:t>navegou-se pela atual página da La Redoute</w:t>
      </w:r>
      <w:r w:rsidR="0015588B" w:rsidRPr="00CA16CC">
        <w:rPr>
          <w:lang w:bidi="en-US"/>
        </w:rPr>
        <w:t xml:space="preserve"> com o intuito de procurar eventuais erros</w:t>
      </w:r>
      <w:r w:rsidR="009424AE" w:rsidRPr="00CA16CC">
        <w:rPr>
          <w:lang w:bidi="en-US"/>
        </w:rPr>
        <w:t xml:space="preserve"> </w:t>
      </w:r>
      <w:r w:rsidR="00F45338" w:rsidRPr="00CA16CC">
        <w:rPr>
          <w:lang w:bidi="en-US"/>
        </w:rPr>
        <w:t>o</w:t>
      </w:r>
      <w:r w:rsidR="009424AE" w:rsidRPr="00CA16CC">
        <w:rPr>
          <w:lang w:bidi="en-US"/>
        </w:rPr>
        <w:t xml:space="preserve">u problemas existentes </w:t>
      </w:r>
      <w:r w:rsidR="00837207" w:rsidRPr="00CA16CC">
        <w:rPr>
          <w:lang w:bidi="en-US"/>
        </w:rPr>
        <w:t>de forma a</w:t>
      </w:r>
      <w:r w:rsidR="009424AE" w:rsidRPr="00CA16CC">
        <w:rPr>
          <w:lang w:bidi="en-US"/>
        </w:rPr>
        <w:t xml:space="preserve"> tentar corrigir </w:t>
      </w:r>
      <w:r w:rsidR="0057590E" w:rsidRPr="00CA16CC">
        <w:rPr>
          <w:lang w:bidi="en-US"/>
        </w:rPr>
        <w:t>na nova aplicação</w:t>
      </w:r>
      <w:r w:rsidR="009424AE" w:rsidRPr="00CA16CC">
        <w:rPr>
          <w:lang w:bidi="en-US"/>
        </w:rPr>
        <w:t>.</w:t>
      </w:r>
      <w:r w:rsidR="00A574FF" w:rsidRPr="00CA16CC">
        <w:rPr>
          <w:lang w:bidi="en-US"/>
        </w:rPr>
        <w:t xml:space="preserve"> </w:t>
      </w:r>
    </w:p>
    <w:p w14:paraId="53E68B94" w14:textId="7A5E7868" w:rsidR="00BA28B3" w:rsidRPr="00CA16CC" w:rsidRDefault="00712C18" w:rsidP="00B21F13">
      <w:pPr>
        <w:ind w:firstLine="360"/>
        <w:rPr>
          <w:lang w:bidi="en-US"/>
        </w:rPr>
      </w:pPr>
      <w:r>
        <w:rPr>
          <w:lang w:bidi="en-US"/>
        </w:rPr>
        <w:t>Foram aprendidas</w:t>
      </w:r>
      <w:r w:rsidR="00EE09B3" w:rsidRPr="00CA16CC">
        <w:rPr>
          <w:lang w:bidi="en-US"/>
        </w:rPr>
        <w:t xml:space="preserve"> </w:t>
      </w:r>
      <w:r w:rsidR="00A574FF" w:rsidRPr="00CA16CC">
        <w:rPr>
          <w:lang w:bidi="en-US"/>
        </w:rPr>
        <w:t xml:space="preserve">diversas </w:t>
      </w:r>
      <w:r w:rsidR="00EE09B3" w:rsidRPr="00CA16CC">
        <w:rPr>
          <w:lang w:bidi="en-US"/>
        </w:rPr>
        <w:t>estratégias</w:t>
      </w:r>
      <w:r w:rsidR="007F3465" w:rsidRPr="00CA16CC">
        <w:rPr>
          <w:lang w:bidi="en-US"/>
        </w:rPr>
        <w:t xml:space="preserve"> </w:t>
      </w:r>
      <w:r w:rsidR="00664F94" w:rsidRPr="00CA16CC">
        <w:rPr>
          <w:lang w:bidi="en-US"/>
        </w:rPr>
        <w:t xml:space="preserve">ao longo </w:t>
      </w:r>
      <w:r w:rsidR="005B2131" w:rsidRPr="00CA16CC">
        <w:rPr>
          <w:lang w:bidi="en-US"/>
        </w:rPr>
        <w:t>das aulas</w:t>
      </w:r>
      <w:r w:rsidR="00365D9C" w:rsidRPr="00CA16CC">
        <w:rPr>
          <w:lang w:bidi="en-US"/>
        </w:rPr>
        <w:t xml:space="preserve">, </w:t>
      </w:r>
      <w:r w:rsidR="00D81204" w:rsidRPr="00CA16CC">
        <w:rPr>
          <w:lang w:bidi="en-US"/>
        </w:rPr>
        <w:t xml:space="preserve">que </w:t>
      </w:r>
      <w:r w:rsidR="007F3465" w:rsidRPr="00CA16CC">
        <w:rPr>
          <w:lang w:bidi="en-US"/>
        </w:rPr>
        <w:t>permitiam</w:t>
      </w:r>
      <w:r w:rsidR="00D81204" w:rsidRPr="00CA16CC">
        <w:rPr>
          <w:lang w:bidi="en-US"/>
        </w:rPr>
        <w:t xml:space="preserve"> </w:t>
      </w:r>
      <w:r w:rsidR="007F3465" w:rsidRPr="00CA16CC">
        <w:rPr>
          <w:lang w:bidi="en-US"/>
        </w:rPr>
        <w:t>avaliar</w:t>
      </w:r>
      <w:r w:rsidR="00D81204" w:rsidRPr="00CA16CC">
        <w:rPr>
          <w:lang w:bidi="en-US"/>
        </w:rPr>
        <w:t xml:space="preserve"> as heurísticas detetadas </w:t>
      </w:r>
      <w:r>
        <w:rPr>
          <w:lang w:bidi="en-US"/>
        </w:rPr>
        <w:t>consoante</w:t>
      </w:r>
      <w:r w:rsidR="007F3465" w:rsidRPr="00CA16CC">
        <w:rPr>
          <w:lang w:bidi="en-US"/>
        </w:rPr>
        <w:t>:</w:t>
      </w:r>
      <w:r w:rsidR="003C1BB0" w:rsidRPr="00CA16CC">
        <w:rPr>
          <w:lang w:bidi="en-US"/>
        </w:rPr>
        <w:t xml:space="preserve"> </w:t>
      </w:r>
    </w:p>
    <w:p w14:paraId="4F494AFD" w14:textId="77777777" w:rsidR="00BA28B3" w:rsidRPr="00CA16CC" w:rsidRDefault="00BA28B3" w:rsidP="00BA28B3">
      <w:pPr>
        <w:pStyle w:val="PargrafodaLista"/>
        <w:numPr>
          <w:ilvl w:val="0"/>
          <w:numId w:val="25"/>
        </w:numPr>
        <w:rPr>
          <w:lang w:bidi="en-US"/>
        </w:rPr>
      </w:pPr>
      <w:r w:rsidRPr="00CA16CC">
        <w:rPr>
          <w:lang w:bidi="en-US"/>
        </w:rPr>
        <w:t>A</w:t>
      </w:r>
      <w:r w:rsidR="003C1BB0" w:rsidRPr="00CA16CC">
        <w:rPr>
          <w:lang w:bidi="en-US"/>
        </w:rPr>
        <w:t xml:space="preserve"> tarefa </w:t>
      </w:r>
      <w:r w:rsidRPr="00CA16CC">
        <w:rPr>
          <w:lang w:bidi="en-US"/>
        </w:rPr>
        <w:t xml:space="preserve">a realizar </w:t>
      </w:r>
    </w:p>
    <w:p w14:paraId="0C48D112" w14:textId="77777777" w:rsidR="00BA28B3" w:rsidRPr="00CA16CC" w:rsidRDefault="00BA28B3" w:rsidP="00BA28B3">
      <w:pPr>
        <w:pStyle w:val="PargrafodaLista"/>
        <w:numPr>
          <w:ilvl w:val="0"/>
          <w:numId w:val="25"/>
        </w:numPr>
        <w:rPr>
          <w:lang w:bidi="en-US"/>
        </w:rPr>
      </w:pPr>
      <w:r w:rsidRPr="00CA16CC">
        <w:rPr>
          <w:lang w:bidi="en-US"/>
        </w:rPr>
        <w:t>L</w:t>
      </w:r>
      <w:r w:rsidR="003C1BB0" w:rsidRPr="00CA16CC">
        <w:rPr>
          <w:lang w:bidi="en-US"/>
        </w:rPr>
        <w:t xml:space="preserve">ocal </w:t>
      </w:r>
      <w:r w:rsidRPr="00CA16CC">
        <w:rPr>
          <w:lang w:bidi="en-US"/>
        </w:rPr>
        <w:t xml:space="preserve">de </w:t>
      </w:r>
      <w:r w:rsidR="003C1BB0" w:rsidRPr="00CA16CC">
        <w:rPr>
          <w:lang w:bidi="en-US"/>
        </w:rPr>
        <w:t>detet</w:t>
      </w:r>
      <w:r w:rsidRPr="00CA16CC">
        <w:rPr>
          <w:lang w:bidi="en-US"/>
        </w:rPr>
        <w:t>ção</w:t>
      </w:r>
    </w:p>
    <w:p w14:paraId="73FFE9A5" w14:textId="77777777" w:rsidR="00BA28B3" w:rsidRPr="00CA16CC" w:rsidRDefault="00BA28B3" w:rsidP="00BA28B3">
      <w:pPr>
        <w:pStyle w:val="PargrafodaLista"/>
        <w:numPr>
          <w:ilvl w:val="0"/>
          <w:numId w:val="25"/>
        </w:numPr>
        <w:rPr>
          <w:lang w:bidi="en-US"/>
        </w:rPr>
      </w:pPr>
      <w:r w:rsidRPr="00CA16CC">
        <w:rPr>
          <w:lang w:bidi="en-US"/>
        </w:rPr>
        <w:t>H</w:t>
      </w:r>
      <w:r w:rsidR="00935F32" w:rsidRPr="00CA16CC">
        <w:rPr>
          <w:lang w:bidi="en-US"/>
        </w:rPr>
        <w:t>eurística infringida</w:t>
      </w:r>
    </w:p>
    <w:p w14:paraId="001B21A2" w14:textId="77777777" w:rsidR="0084521B" w:rsidRPr="00CA16CC" w:rsidRDefault="00BA28B3" w:rsidP="00D456ED">
      <w:pPr>
        <w:pStyle w:val="PargrafodaLista"/>
        <w:numPr>
          <w:ilvl w:val="0"/>
          <w:numId w:val="25"/>
        </w:numPr>
        <w:rPr>
          <w:lang w:bidi="en-US"/>
        </w:rPr>
      </w:pPr>
      <w:r w:rsidRPr="00CA16CC">
        <w:rPr>
          <w:lang w:bidi="en-US"/>
        </w:rPr>
        <w:t>F</w:t>
      </w:r>
      <w:r w:rsidR="00935F32" w:rsidRPr="00CA16CC">
        <w:rPr>
          <w:lang w:bidi="en-US"/>
        </w:rPr>
        <w:t>requência e persistência</w:t>
      </w:r>
    </w:p>
    <w:p w14:paraId="30372FB9" w14:textId="77777777" w:rsidR="0084521B" w:rsidRPr="00CA16CC" w:rsidRDefault="00BA28B3" w:rsidP="00D456ED">
      <w:pPr>
        <w:pStyle w:val="PargrafodaLista"/>
        <w:numPr>
          <w:ilvl w:val="0"/>
          <w:numId w:val="25"/>
        </w:numPr>
        <w:rPr>
          <w:lang w:bidi="en-US"/>
        </w:rPr>
      </w:pPr>
      <w:r w:rsidRPr="00CA16CC">
        <w:rPr>
          <w:lang w:bidi="en-US"/>
        </w:rPr>
        <w:t>G</w:t>
      </w:r>
      <w:r w:rsidR="0073682A" w:rsidRPr="00CA16CC">
        <w:rPr>
          <w:lang w:bidi="en-US"/>
        </w:rPr>
        <w:t>ravidade</w:t>
      </w:r>
    </w:p>
    <w:p w14:paraId="1F2E7C13" w14:textId="720B7C91" w:rsidR="0068523D" w:rsidRPr="00CA16CC" w:rsidRDefault="00273C75" w:rsidP="007F6C4C">
      <w:pPr>
        <w:ind w:firstLine="360"/>
        <w:rPr>
          <w:lang w:bidi="en-US"/>
        </w:rPr>
      </w:pPr>
      <w:r w:rsidRPr="00CA16CC">
        <w:rPr>
          <w:lang w:bidi="en-US"/>
        </w:rPr>
        <w:t xml:space="preserve">Com base </w:t>
      </w:r>
      <w:r w:rsidR="008047F9" w:rsidRPr="00CA16CC">
        <w:rPr>
          <w:lang w:bidi="en-US"/>
        </w:rPr>
        <w:t xml:space="preserve">nestas </w:t>
      </w:r>
      <w:r w:rsidR="00C36DE0">
        <w:rPr>
          <w:lang w:bidi="en-US"/>
        </w:rPr>
        <w:t>características mencionadas</w:t>
      </w:r>
      <w:r w:rsidR="008047F9" w:rsidRPr="00CA16CC">
        <w:rPr>
          <w:lang w:bidi="en-US"/>
        </w:rPr>
        <w:t>, desenvolveram-se tabelas com o registo de todas as heurísticas detetadas. Na seguinte tabele encontra-se um exemplo</w:t>
      </w:r>
      <w:r w:rsidR="000F62CE" w:rsidRPr="00CA16CC">
        <w:rPr>
          <w:lang w:bidi="en-US"/>
        </w:rPr>
        <w:t xml:space="preserve"> dos registos.</w:t>
      </w:r>
      <w:r w:rsidR="008047F9" w:rsidRPr="00CA16CC">
        <w:rPr>
          <w:lang w:bidi="en-US"/>
        </w:rPr>
        <w:t xml:space="preserve"> </w:t>
      </w:r>
    </w:p>
    <w:p w14:paraId="65E79790" w14:textId="27BB586E" w:rsidR="007F6C4C" w:rsidRDefault="002D566F" w:rsidP="007F6C4C">
      <w:pPr>
        <w:ind w:firstLine="360"/>
        <w:rPr>
          <w:lang w:bidi="en-US"/>
        </w:rPr>
      </w:pPr>
      <w:r w:rsidRPr="00CA16CC">
        <w:rPr>
          <w:lang w:bidi="en-US"/>
        </w:rPr>
        <w:t xml:space="preserve">No </w:t>
      </w:r>
      <w:r w:rsidR="00F1331B" w:rsidRPr="00CA16CC">
        <w:rPr>
          <w:lang w:bidi="en-US"/>
        </w:rPr>
        <w:t>“</w:t>
      </w:r>
      <w:r w:rsidR="00F1331B" w:rsidRPr="000F5C91">
        <w:rPr>
          <w:highlight w:val="yellow"/>
          <w:lang w:bidi="en-US"/>
        </w:rPr>
        <w:t>2</w:t>
      </w:r>
      <w:r w:rsidR="00333899" w:rsidRPr="000F5C91">
        <w:rPr>
          <w:highlight w:val="yellow"/>
          <w:lang w:bidi="en-US"/>
        </w:rPr>
        <w:t>_</w:t>
      </w:r>
      <w:r w:rsidR="00F1331B" w:rsidRPr="000F5C91">
        <w:rPr>
          <w:highlight w:val="yellow"/>
          <w:lang w:bidi="en-US"/>
        </w:rPr>
        <w:t>Anexo</w:t>
      </w:r>
      <w:r w:rsidR="00F1331B" w:rsidRPr="00CA16CC">
        <w:rPr>
          <w:lang w:bidi="en-US"/>
        </w:rPr>
        <w:t xml:space="preserve">” é possível visualizar todas </w:t>
      </w:r>
      <w:r w:rsidR="00D41EA3" w:rsidRPr="00CA16CC">
        <w:rPr>
          <w:lang w:bidi="en-US"/>
        </w:rPr>
        <w:t>as heurísticas detetadas</w:t>
      </w:r>
      <w:r w:rsidR="007F5EF4" w:rsidRPr="00CA16CC">
        <w:rPr>
          <w:lang w:bidi="en-US"/>
        </w:rPr>
        <w:t xml:space="preserve"> e registadas</w:t>
      </w:r>
      <w:r w:rsidR="00D41EA3" w:rsidRPr="00CA16CC">
        <w:rPr>
          <w:lang w:bidi="en-US"/>
        </w:rPr>
        <w:t>.</w:t>
      </w:r>
    </w:p>
    <w:p w14:paraId="10CA2FE3" w14:textId="25D83C64" w:rsidR="00B12084" w:rsidRDefault="00B12084" w:rsidP="007F6C4C">
      <w:pPr>
        <w:ind w:firstLine="360"/>
        <w:rPr>
          <w:lang w:bidi="en-US"/>
        </w:rPr>
      </w:pPr>
    </w:p>
    <w:p w14:paraId="7391986C" w14:textId="33916E1B" w:rsidR="00AC5B34" w:rsidRDefault="00AC5B34" w:rsidP="007F6C4C">
      <w:pPr>
        <w:ind w:firstLine="360"/>
        <w:rPr>
          <w:lang w:bidi="en-US"/>
        </w:rPr>
      </w:pPr>
    </w:p>
    <w:p w14:paraId="6D39D9D9" w14:textId="77777777" w:rsidR="00AC5B34" w:rsidRDefault="00AC5B34" w:rsidP="007F6C4C">
      <w:pPr>
        <w:ind w:firstLine="360"/>
        <w:rPr>
          <w:lang w:bidi="en-US"/>
        </w:rPr>
      </w:pPr>
    </w:p>
    <w:p w14:paraId="71887168" w14:textId="5A75A2CD" w:rsidR="005B0AAE" w:rsidRDefault="005B0AAE">
      <w:pPr>
        <w:spacing w:line="240" w:lineRule="auto"/>
        <w:jc w:val="left"/>
        <w:rPr>
          <w:lang w:bidi="en-US"/>
        </w:rPr>
      </w:pPr>
      <w:r>
        <w:rPr>
          <w:lang w:bidi="en-US"/>
        </w:rPr>
        <w:br w:type="page"/>
      </w:r>
    </w:p>
    <w:p w14:paraId="79DF18A4" w14:textId="73B1E5AC" w:rsidR="001F1690" w:rsidRDefault="00456E8D" w:rsidP="00456E8D">
      <w:pPr>
        <w:pStyle w:val="Ttulo1"/>
        <w:numPr>
          <w:ilvl w:val="0"/>
          <w:numId w:val="22"/>
        </w:numPr>
        <w:spacing w:line="360" w:lineRule="auto"/>
      </w:pPr>
      <w:bookmarkStart w:id="14" w:name="_Toc535365481"/>
      <w:r>
        <w:lastRenderedPageBreak/>
        <w:t>Planificação</w:t>
      </w:r>
      <w:bookmarkEnd w:id="14"/>
    </w:p>
    <w:p w14:paraId="4C834361" w14:textId="7A98382D" w:rsidR="00485205" w:rsidRDefault="00485205" w:rsidP="00485205">
      <w:pPr>
        <w:ind w:left="360"/>
      </w:pPr>
      <w:bookmarkStart w:id="15" w:name="_Toc535365482"/>
    </w:p>
    <w:p w14:paraId="3CAFFFC6" w14:textId="485E4148" w:rsidR="00485205" w:rsidRDefault="000A1FB0" w:rsidP="00D96367">
      <w:pPr>
        <w:ind w:left="360" w:firstLine="360"/>
      </w:pPr>
      <w:r>
        <w:t>De forma a otimizar o tempo total no desenvolvimento do projeto</w:t>
      </w:r>
      <w:r w:rsidR="00D96367">
        <w:t>, realizaram-se protótipos</w:t>
      </w:r>
      <w:r w:rsidR="00CD7599">
        <w:t xml:space="preserve"> que visavam criar uma estrutura gráfica da aplicação</w:t>
      </w:r>
      <w:r w:rsidR="00B74589">
        <w:t xml:space="preserve"> </w:t>
      </w:r>
      <w:r w:rsidR="00375003">
        <w:t>conseguindo assim</w:t>
      </w:r>
      <w:r w:rsidR="00CD7599">
        <w:t xml:space="preserve">. </w:t>
      </w:r>
    </w:p>
    <w:p w14:paraId="2B1D38D6" w14:textId="5310F491" w:rsidR="00E26778" w:rsidRDefault="00456E8D" w:rsidP="00456E8D">
      <w:pPr>
        <w:pStyle w:val="Subttulo"/>
        <w:ind w:left="360" w:hanging="360"/>
        <w:rPr>
          <w:lang w:val="pt-PT"/>
        </w:rPr>
      </w:pPr>
      <w:r>
        <w:rPr>
          <w:lang w:val="pt-PT"/>
        </w:rPr>
        <w:t xml:space="preserve">2.1. Protótipos de Baixa </w:t>
      </w:r>
      <w:bookmarkEnd w:id="15"/>
      <w:r w:rsidR="00D64845">
        <w:rPr>
          <w:lang w:val="pt-PT"/>
        </w:rPr>
        <w:t>Fidelidade</w:t>
      </w:r>
    </w:p>
    <w:p w14:paraId="57DF10F9" w14:textId="1A057D3C" w:rsidR="00E26778" w:rsidRDefault="00D64845" w:rsidP="007A6DFF">
      <w:r>
        <w:rPr>
          <w:noProof/>
        </w:rPr>
        <w:drawing>
          <wp:anchor distT="0" distB="0" distL="114300" distR="114300" simplePos="0" relativeHeight="251814400" behindDoc="0" locked="0" layoutInCell="1" allowOverlap="1" wp14:anchorId="48697003" wp14:editId="768A1927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3096260" cy="4124325"/>
            <wp:effectExtent l="0" t="0" r="8890" b="9525"/>
            <wp:wrapTopAndBottom/>
            <wp:docPr id="2" name="Imagem 2" descr="D:\Escola\Licenciatura\2º Ano\1_Semestre\Sistemas Gráficos e Interação\Projeto\Prototipos\Prototipo_Baixa_Fidel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ola\Licenciatura\2º Ano\1_Semestre\Sistemas Gráficos e Interação\Projeto\Prototipos\Prototipo_Baixa_Fidelidad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8C5A3" w14:textId="60633A98" w:rsidR="004444A6" w:rsidRDefault="004444A6" w:rsidP="007A6DFF"/>
    <w:p w14:paraId="5C9F315A" w14:textId="2D44DC95" w:rsidR="00111E63" w:rsidRDefault="00111E63" w:rsidP="007A6DFF"/>
    <w:p w14:paraId="36B6FA3F" w14:textId="1FE51E90" w:rsidR="007632D4" w:rsidRDefault="007632D4" w:rsidP="007632D4">
      <w:pPr>
        <w:pStyle w:val="Subttulo"/>
        <w:ind w:left="360" w:hanging="360"/>
        <w:rPr>
          <w:lang w:val="pt-PT"/>
        </w:rPr>
      </w:pPr>
      <w:bookmarkStart w:id="16" w:name="_Toc535365483"/>
      <w:r>
        <w:rPr>
          <w:lang w:val="pt-PT"/>
        </w:rPr>
        <w:t>2.1. Protótipos de Alta Fidelidade</w:t>
      </w:r>
      <w:bookmarkEnd w:id="16"/>
    </w:p>
    <w:p w14:paraId="72ED6975" w14:textId="3EA6E973" w:rsidR="00FF3250" w:rsidRDefault="00FF3250" w:rsidP="00CF7C9D">
      <w:pPr>
        <w:ind w:left="360" w:hanging="360"/>
      </w:pPr>
    </w:p>
    <w:p w14:paraId="7F1F7F55" w14:textId="19EDD282" w:rsidR="005C6B50" w:rsidRDefault="005C6B50" w:rsidP="006A39CB">
      <w:bookmarkStart w:id="17" w:name="_GoBack"/>
      <w:bookmarkEnd w:id="17"/>
    </w:p>
    <w:p w14:paraId="157708A7" w14:textId="43D193CC" w:rsidR="005C6B50" w:rsidRDefault="005C6B50" w:rsidP="006A39CB"/>
    <w:p w14:paraId="486F0CB2" w14:textId="27B0DC15" w:rsidR="005C6B50" w:rsidRDefault="005C6B50" w:rsidP="006A39CB"/>
    <w:p w14:paraId="621671B6" w14:textId="10A9C3FF" w:rsidR="00CA11EC" w:rsidRDefault="00CA11EC" w:rsidP="00CA11EC">
      <w:pPr>
        <w:pStyle w:val="Ttulo1"/>
        <w:numPr>
          <w:ilvl w:val="0"/>
          <w:numId w:val="22"/>
        </w:numPr>
        <w:spacing w:line="360" w:lineRule="auto"/>
      </w:pPr>
      <w:r>
        <w:t>Modelação</w:t>
      </w:r>
      <w:r w:rsidR="005F10B0">
        <w:t xml:space="preserve"> 3D</w:t>
      </w:r>
    </w:p>
    <w:p w14:paraId="60736D8B" w14:textId="23239DC8" w:rsidR="00A24D44" w:rsidRDefault="00A24D44" w:rsidP="006A39CB"/>
    <w:p w14:paraId="1F547EA4" w14:textId="7BE99F56" w:rsidR="00622844" w:rsidRDefault="00622844" w:rsidP="006A39CB"/>
    <w:p w14:paraId="204A69A8" w14:textId="0BAB88B2" w:rsidR="00A24D44" w:rsidRDefault="00A24D44" w:rsidP="006A39CB"/>
    <w:p w14:paraId="50AFE3E5" w14:textId="4D336E38" w:rsidR="00A24D44" w:rsidRDefault="00A24D44" w:rsidP="006A39CB"/>
    <w:p w14:paraId="0DD857DB" w14:textId="710D5909" w:rsidR="00A24D44" w:rsidRPr="00EC3FF9" w:rsidRDefault="00A24D44" w:rsidP="006A39CB"/>
    <w:p w14:paraId="54408962" w14:textId="1AF65D94" w:rsidR="009B4201" w:rsidRDefault="009B4201">
      <w:pPr>
        <w:spacing w:line="240" w:lineRule="auto"/>
        <w:jc w:val="left"/>
      </w:pPr>
      <w:r>
        <w:br w:type="page"/>
      </w:r>
    </w:p>
    <w:p w14:paraId="6B913266" w14:textId="58C42BA3" w:rsidR="00142B43" w:rsidRDefault="0025172C" w:rsidP="00142B43">
      <w:pPr>
        <w:pStyle w:val="Ttulo1"/>
      </w:pPr>
      <w:bookmarkStart w:id="18" w:name="_Toc535365484"/>
      <w:r w:rsidRPr="00142B43">
        <w:lastRenderedPageBreak/>
        <w:t>Conclusão</w:t>
      </w:r>
      <w:bookmarkEnd w:id="18"/>
    </w:p>
    <w:p w14:paraId="6BD258F5" w14:textId="70F4067B" w:rsidR="00E467D5" w:rsidRDefault="00E467D5" w:rsidP="00E467D5"/>
    <w:p w14:paraId="00F136EE" w14:textId="24C2672E" w:rsidR="00B757DB" w:rsidRPr="000504B8" w:rsidRDefault="008357E5" w:rsidP="006C0A56">
      <w:pPr>
        <w:ind w:firstLine="360"/>
        <w:rPr>
          <w:highlight w:val="yellow"/>
        </w:rPr>
      </w:pPr>
      <w:r w:rsidRPr="000504B8">
        <w:rPr>
          <w:highlight w:val="yellow"/>
        </w:rPr>
        <w:t xml:space="preserve">Neste período de quatro meses de estágio, o contato com </w:t>
      </w:r>
      <w:r w:rsidR="0049374E" w:rsidRPr="000504B8">
        <w:rPr>
          <w:highlight w:val="yellow"/>
        </w:rPr>
        <w:t>esta</w:t>
      </w:r>
      <w:r w:rsidRPr="000504B8">
        <w:rPr>
          <w:highlight w:val="yellow"/>
        </w:rPr>
        <w:t xml:space="preserve"> equipa de trabalho e a experiência de desenvolver projetos inseridos </w:t>
      </w:r>
      <w:r w:rsidR="004F3C0C" w:rsidRPr="000504B8">
        <w:rPr>
          <w:highlight w:val="yellow"/>
        </w:rPr>
        <w:t>num</w:t>
      </w:r>
      <w:r w:rsidRPr="000504B8">
        <w:rPr>
          <w:highlight w:val="yellow"/>
        </w:rPr>
        <w:t xml:space="preserve"> ambiente de grande escala</w:t>
      </w:r>
      <w:r w:rsidR="004F3C0C" w:rsidRPr="000504B8">
        <w:rPr>
          <w:highlight w:val="yellow"/>
        </w:rPr>
        <w:t>,</w:t>
      </w:r>
      <w:r w:rsidRPr="000504B8">
        <w:rPr>
          <w:highlight w:val="yellow"/>
        </w:rPr>
        <w:t xml:space="preserve"> são algumas das competências adquiridas que completam a formação</w:t>
      </w:r>
      <w:r w:rsidR="0049374E" w:rsidRPr="000504B8">
        <w:rPr>
          <w:highlight w:val="yellow"/>
        </w:rPr>
        <w:t xml:space="preserve"> </w:t>
      </w:r>
      <w:r w:rsidRPr="000504B8">
        <w:rPr>
          <w:rFonts w:cs="Times New Roman"/>
          <w:szCs w:val="24"/>
          <w:highlight w:val="yellow"/>
        </w:rPr>
        <w:t>académica.</w:t>
      </w:r>
    </w:p>
    <w:p w14:paraId="3CCA2A74" w14:textId="71BAA954" w:rsidR="00AB0286" w:rsidRPr="000504B8" w:rsidRDefault="0036271E" w:rsidP="006C0A56">
      <w:pPr>
        <w:ind w:firstLine="360"/>
        <w:rPr>
          <w:highlight w:val="yellow"/>
        </w:rPr>
      </w:pPr>
      <w:r w:rsidRPr="000504B8">
        <w:rPr>
          <w:highlight w:val="yellow"/>
        </w:rPr>
        <w:t xml:space="preserve">Ao longo </w:t>
      </w:r>
      <w:r w:rsidR="005374D6" w:rsidRPr="000504B8">
        <w:rPr>
          <w:highlight w:val="yellow"/>
        </w:rPr>
        <w:t xml:space="preserve">deste </w:t>
      </w:r>
      <w:proofErr w:type="spellStart"/>
      <w:r w:rsidR="005374D6" w:rsidRPr="000504B8">
        <w:rPr>
          <w:highlight w:val="yellow"/>
        </w:rPr>
        <w:t>TeSP</w:t>
      </w:r>
      <w:proofErr w:type="spellEnd"/>
      <w:r w:rsidRPr="000504B8">
        <w:rPr>
          <w:highlight w:val="yellow"/>
        </w:rPr>
        <w:t xml:space="preserve">, fui adquirindo novos conhecimentos que me permitiram ter uma visão mais ampla </w:t>
      </w:r>
      <w:r w:rsidR="002A794F" w:rsidRPr="000504B8">
        <w:rPr>
          <w:highlight w:val="yellow"/>
        </w:rPr>
        <w:t>sobre a configuração de servidores, bem como, mais tarde, a sua administração.</w:t>
      </w:r>
      <w:r w:rsidRPr="000504B8">
        <w:rPr>
          <w:highlight w:val="yellow"/>
        </w:rPr>
        <w:t xml:space="preserve"> No decorrer deste estágio </w:t>
      </w:r>
      <w:r w:rsidR="001C5B79" w:rsidRPr="000504B8">
        <w:rPr>
          <w:highlight w:val="yellow"/>
        </w:rPr>
        <w:t>impus-me</w:t>
      </w:r>
      <w:r w:rsidRPr="000504B8">
        <w:rPr>
          <w:highlight w:val="yellow"/>
        </w:rPr>
        <w:t xml:space="preserve"> prazos e metas a atingir, havendo</w:t>
      </w:r>
      <w:r w:rsidR="00221CFB" w:rsidRPr="000504B8">
        <w:rPr>
          <w:highlight w:val="yellow"/>
        </w:rPr>
        <w:t xml:space="preserve">, </w:t>
      </w:r>
      <w:r w:rsidR="001C5B79" w:rsidRPr="000504B8">
        <w:rPr>
          <w:highlight w:val="yellow"/>
        </w:rPr>
        <w:t>desde cedo</w:t>
      </w:r>
      <w:r w:rsidR="00221CFB" w:rsidRPr="000504B8">
        <w:rPr>
          <w:highlight w:val="yellow"/>
        </w:rPr>
        <w:t>,</w:t>
      </w:r>
      <w:r w:rsidR="001C5B79" w:rsidRPr="000504B8">
        <w:rPr>
          <w:highlight w:val="yellow"/>
        </w:rPr>
        <w:t xml:space="preserve"> um</w:t>
      </w:r>
      <w:r w:rsidRPr="000504B8">
        <w:rPr>
          <w:highlight w:val="yellow"/>
        </w:rPr>
        <w:t xml:space="preserve"> compromisso </w:t>
      </w:r>
      <w:r w:rsidR="001C5B79" w:rsidRPr="000504B8">
        <w:rPr>
          <w:highlight w:val="yellow"/>
        </w:rPr>
        <w:t xml:space="preserve">não só para com a entidade </w:t>
      </w:r>
      <w:r w:rsidR="00AB0286" w:rsidRPr="000504B8">
        <w:rPr>
          <w:highlight w:val="yellow"/>
        </w:rPr>
        <w:t>com quem estava a desempenhar funções, como também para comigo mesmo</w:t>
      </w:r>
      <w:r w:rsidRPr="000504B8">
        <w:rPr>
          <w:highlight w:val="yellow"/>
        </w:rPr>
        <w:t>,</w:t>
      </w:r>
      <w:r w:rsidR="00AB0286" w:rsidRPr="000504B8">
        <w:rPr>
          <w:highlight w:val="yellow"/>
        </w:rPr>
        <w:t xml:space="preserve"> de forma a limitar a margem de erro.</w:t>
      </w:r>
    </w:p>
    <w:p w14:paraId="189657F7" w14:textId="360EF70A" w:rsidR="0036271E" w:rsidRDefault="00AB0286" w:rsidP="006C0A56">
      <w:pPr>
        <w:ind w:firstLine="360"/>
      </w:pPr>
      <w:r w:rsidRPr="000504B8">
        <w:rPr>
          <w:highlight w:val="yellow"/>
        </w:rPr>
        <w:t xml:space="preserve"> No final, t</w:t>
      </w:r>
      <w:r w:rsidR="0036271E" w:rsidRPr="000504B8">
        <w:rPr>
          <w:highlight w:val="yellow"/>
        </w:rPr>
        <w:t>odos os prazos foram cumpridos</w:t>
      </w:r>
      <w:r w:rsidR="00A01067" w:rsidRPr="000504B8">
        <w:rPr>
          <w:highlight w:val="yellow"/>
        </w:rPr>
        <w:t xml:space="preserve"> e retiro vários aspetos positivos que vão certamente ser uma mais valia no futuro, como pessoa e profissional.</w:t>
      </w:r>
    </w:p>
    <w:p w14:paraId="38E36FD7" w14:textId="56C575C9" w:rsidR="000F0E34" w:rsidRDefault="000F0E34" w:rsidP="00E467D5"/>
    <w:p w14:paraId="762E6FDD" w14:textId="77777777" w:rsidR="00E467D5" w:rsidRDefault="00E467D5" w:rsidP="00E467D5"/>
    <w:p w14:paraId="683CF6D5" w14:textId="77777777" w:rsidR="0078574C" w:rsidRDefault="0078574C" w:rsidP="00E467D5"/>
    <w:p w14:paraId="03C42500" w14:textId="77777777" w:rsidR="0078574C" w:rsidRDefault="0078574C" w:rsidP="00E467D5"/>
    <w:p w14:paraId="2916F403" w14:textId="7C950CB4" w:rsidR="0007698F" w:rsidRDefault="00C17BC3">
      <w:pPr>
        <w:spacing w:line="240" w:lineRule="auto"/>
        <w:jc w:val="left"/>
      </w:pPr>
      <w:r w:rsidRPr="00E26778">
        <w:br w:type="page"/>
      </w:r>
    </w:p>
    <w:p w14:paraId="116C57EE" w14:textId="77777777" w:rsidR="002415A9" w:rsidRPr="007302B0" w:rsidRDefault="00C17BC3" w:rsidP="007A6DFF">
      <w:pPr>
        <w:pStyle w:val="Ttulo1"/>
        <w:spacing w:line="360" w:lineRule="auto"/>
      </w:pPr>
      <w:bookmarkStart w:id="19" w:name="_Toc512034070"/>
      <w:bookmarkStart w:id="20" w:name="_Toc535365485"/>
      <w:r w:rsidRPr="007302B0">
        <w:lastRenderedPageBreak/>
        <w:t>Anexos</w:t>
      </w:r>
      <w:bookmarkEnd w:id="19"/>
      <w:bookmarkEnd w:id="20"/>
    </w:p>
    <w:p w14:paraId="116C57F1" w14:textId="57725BF9" w:rsidR="002415A9" w:rsidRDefault="002415A9" w:rsidP="003510A9">
      <w:pPr>
        <w:pStyle w:val="Corpodetexto"/>
        <w:spacing w:after="0" w:line="360" w:lineRule="auto"/>
        <w:ind w:firstLine="0"/>
        <w:rPr>
          <w:rFonts w:cs="Times New Roman"/>
        </w:rPr>
      </w:pPr>
    </w:p>
    <w:p w14:paraId="24079095" w14:textId="04C71C97" w:rsidR="003510A9" w:rsidRPr="00381007" w:rsidRDefault="0040686E" w:rsidP="00381007">
      <w:pPr>
        <w:pStyle w:val="Corpodetexto"/>
        <w:spacing w:after="0" w:line="360" w:lineRule="auto"/>
        <w:ind w:firstLine="0"/>
        <w:rPr>
          <w:rFonts w:cs="Times New Roman"/>
          <w:szCs w:val="24"/>
        </w:rPr>
      </w:pPr>
      <w:r w:rsidRPr="005B48C2">
        <w:rPr>
          <w:rFonts w:cs="Times New Roman"/>
          <w:b/>
          <w:szCs w:val="24"/>
          <w:highlight w:val="yellow"/>
        </w:rPr>
        <w:t>Anexo</w:t>
      </w:r>
      <w:r w:rsidRPr="005B48C2">
        <w:rPr>
          <w:rFonts w:cs="Times New Roman"/>
          <w:szCs w:val="24"/>
          <w:highlight w:val="yellow"/>
        </w:rPr>
        <w:t xml:space="preserve"> </w:t>
      </w:r>
      <w:r w:rsidRPr="005B48C2">
        <w:rPr>
          <w:rFonts w:cs="Times New Roman"/>
          <w:b/>
          <w:szCs w:val="24"/>
          <w:highlight w:val="yellow"/>
        </w:rPr>
        <w:t>1</w:t>
      </w:r>
      <w:r w:rsidRPr="005B48C2">
        <w:rPr>
          <w:rFonts w:cs="Times New Roman"/>
          <w:szCs w:val="24"/>
          <w:highlight w:val="yellow"/>
        </w:rPr>
        <w:t xml:space="preserve"> – </w:t>
      </w:r>
      <w:r w:rsidR="0042622D" w:rsidRPr="005B48C2">
        <w:rPr>
          <w:rFonts w:cs="Times New Roman"/>
          <w:i/>
          <w:szCs w:val="24"/>
          <w:highlight w:val="yellow"/>
        </w:rPr>
        <w:t>Script</w:t>
      </w:r>
      <w:r w:rsidR="0042622D" w:rsidRPr="005B48C2">
        <w:rPr>
          <w:rFonts w:cs="Times New Roman"/>
          <w:szCs w:val="24"/>
          <w:highlight w:val="yellow"/>
        </w:rPr>
        <w:t xml:space="preserve"> de adição de equipamentos ao </w:t>
      </w:r>
      <w:proofErr w:type="spellStart"/>
      <w:r w:rsidR="0042622D" w:rsidRPr="005B48C2">
        <w:rPr>
          <w:rFonts w:cs="Times New Roman"/>
          <w:szCs w:val="24"/>
          <w:highlight w:val="yellow"/>
        </w:rPr>
        <w:t>Nagios</w:t>
      </w:r>
      <w:proofErr w:type="spellEnd"/>
      <w:r w:rsidR="0042622D" w:rsidRPr="005B48C2">
        <w:rPr>
          <w:rFonts w:cs="Times New Roman"/>
          <w:szCs w:val="24"/>
          <w:highlight w:val="yellow"/>
        </w:rPr>
        <w:t>.</w:t>
      </w:r>
    </w:p>
    <w:sectPr w:rsidR="003510A9" w:rsidRPr="00381007" w:rsidSect="00381007">
      <w:pgSz w:w="11907" w:h="16839"/>
      <w:pgMar w:top="1440" w:right="1800" w:bottom="1440" w:left="1800" w:header="720" w:footer="96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82186" w14:textId="77777777" w:rsidR="008E5F38" w:rsidRDefault="008E5F38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54EC01D9" w14:textId="77777777" w:rsidR="008E5F38" w:rsidRDefault="008E5F38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542230"/>
      <w:docPartObj>
        <w:docPartGallery w:val="Page Numbers (Bottom of Page)"/>
        <w:docPartUnique/>
      </w:docPartObj>
    </w:sdtPr>
    <w:sdtEndPr/>
    <w:sdtContent>
      <w:p w14:paraId="1E56A763" w14:textId="70F36BC3" w:rsidR="00C56EA5" w:rsidRDefault="00C56E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C580C" w14:textId="308A897E" w:rsidR="00C56EA5" w:rsidRDefault="00C56EA5">
    <w:pPr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4854"/>
      <w:docPartObj>
        <w:docPartGallery w:val="Page Numbers (Bottom of Page)"/>
        <w:docPartUnique/>
      </w:docPartObj>
    </w:sdtPr>
    <w:sdtEndPr/>
    <w:sdtContent>
      <w:p w14:paraId="0ACBF9B0" w14:textId="1F8060A3" w:rsidR="00C56EA5" w:rsidRDefault="00C56EA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C5810" w14:textId="315116CC" w:rsidR="00C56EA5" w:rsidRDefault="00C56E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B382" w14:textId="77777777" w:rsidR="008E5F38" w:rsidRDefault="008E5F38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73D0D31A" w14:textId="77777777" w:rsidR="008E5F38" w:rsidRDefault="008E5F38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75BC5F66" w14:textId="77777777" w:rsidR="008E5F38" w:rsidRPr="00F20B3E" w:rsidRDefault="008E5F38">
      <w:pPr>
        <w:rPr>
          <w:i/>
          <w:iCs/>
          <w:sz w:val="18"/>
          <w:szCs w:val="20"/>
        </w:rPr>
      </w:pPr>
      <w:r w:rsidRPr="00F20B3E">
        <w:rPr>
          <w:i/>
          <w:iCs/>
          <w:sz w:val="18"/>
          <w:szCs w:val="20"/>
        </w:rPr>
        <w:t>(continuação das notas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C5809" w14:textId="77777777" w:rsidR="00C56EA5" w:rsidRDefault="00C56EA5">
    <w:p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C580A" w14:textId="77777777" w:rsidR="00C56EA5" w:rsidRDefault="00C56EA5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C580D" w14:textId="77777777" w:rsidR="00C56EA5" w:rsidRDefault="00C56EA5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6B689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1"/>
    <w:multiLevelType w:val="singleLevel"/>
    <w:tmpl w:val="3CDAF1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0C0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5" w15:restartNumberingAfterBreak="0">
    <w:nsid w:val="00350F6D"/>
    <w:multiLevelType w:val="hybridMultilevel"/>
    <w:tmpl w:val="778219E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E0CA1"/>
    <w:multiLevelType w:val="hybridMultilevel"/>
    <w:tmpl w:val="3E721E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2E2F74"/>
    <w:multiLevelType w:val="hybridMultilevel"/>
    <w:tmpl w:val="5F2222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537E2C"/>
    <w:multiLevelType w:val="hybridMultilevel"/>
    <w:tmpl w:val="396E8B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4619F8"/>
    <w:multiLevelType w:val="multilevel"/>
    <w:tmpl w:val="25045ED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0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066EF"/>
    <w:multiLevelType w:val="hybridMultilevel"/>
    <w:tmpl w:val="CAFCBA1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A732EE"/>
    <w:multiLevelType w:val="hybridMultilevel"/>
    <w:tmpl w:val="27EE1A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C0541"/>
    <w:multiLevelType w:val="hybridMultilevel"/>
    <w:tmpl w:val="57DAD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313FC"/>
    <w:multiLevelType w:val="hybridMultilevel"/>
    <w:tmpl w:val="B360D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15257"/>
    <w:multiLevelType w:val="hybridMultilevel"/>
    <w:tmpl w:val="D39486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7249"/>
    <w:multiLevelType w:val="hybridMultilevel"/>
    <w:tmpl w:val="6A50EF3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423E91"/>
    <w:multiLevelType w:val="hybridMultilevel"/>
    <w:tmpl w:val="F9A25C48"/>
    <w:lvl w:ilvl="0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6F66666"/>
    <w:multiLevelType w:val="hybridMultilevel"/>
    <w:tmpl w:val="69BA6776"/>
    <w:lvl w:ilvl="0" w:tplc="6FC2CEC8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8B858A3"/>
    <w:multiLevelType w:val="multilevel"/>
    <w:tmpl w:val="25045ED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5D414E7B"/>
    <w:multiLevelType w:val="hybridMultilevel"/>
    <w:tmpl w:val="2062CF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106EA5"/>
    <w:multiLevelType w:val="multilevel"/>
    <w:tmpl w:val="9426E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4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21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5"/>
  </w:num>
  <w:num w:numId="16">
    <w:abstractNumId w:val="20"/>
  </w:num>
  <w:num w:numId="17">
    <w:abstractNumId w:val="11"/>
  </w:num>
  <w:num w:numId="18">
    <w:abstractNumId w:val="6"/>
  </w:num>
  <w:num w:numId="19">
    <w:abstractNumId w:val="17"/>
  </w:num>
  <w:num w:numId="20">
    <w:abstractNumId w:val="15"/>
  </w:num>
  <w:num w:numId="21">
    <w:abstractNumId w:val="8"/>
  </w:num>
  <w:num w:numId="22">
    <w:abstractNumId w:val="9"/>
  </w:num>
  <w:num w:numId="23">
    <w:abstractNumId w:val="19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75"/>
    <w:rsid w:val="00000970"/>
    <w:rsid w:val="00000EE7"/>
    <w:rsid w:val="00002126"/>
    <w:rsid w:val="000026CD"/>
    <w:rsid w:val="00002CDC"/>
    <w:rsid w:val="00003502"/>
    <w:rsid w:val="00003C52"/>
    <w:rsid w:val="00004344"/>
    <w:rsid w:val="0000532C"/>
    <w:rsid w:val="0000587B"/>
    <w:rsid w:val="00005A68"/>
    <w:rsid w:val="000076F9"/>
    <w:rsid w:val="00007997"/>
    <w:rsid w:val="00007DFB"/>
    <w:rsid w:val="00010120"/>
    <w:rsid w:val="000101D5"/>
    <w:rsid w:val="00010CB3"/>
    <w:rsid w:val="00010D42"/>
    <w:rsid w:val="00012234"/>
    <w:rsid w:val="000122C3"/>
    <w:rsid w:val="0001241A"/>
    <w:rsid w:val="00013070"/>
    <w:rsid w:val="00013A36"/>
    <w:rsid w:val="000146BF"/>
    <w:rsid w:val="00015730"/>
    <w:rsid w:val="0001626E"/>
    <w:rsid w:val="00016CC6"/>
    <w:rsid w:val="00017B1B"/>
    <w:rsid w:val="00017D33"/>
    <w:rsid w:val="0002012B"/>
    <w:rsid w:val="00021BA2"/>
    <w:rsid w:val="000223AF"/>
    <w:rsid w:val="000231EE"/>
    <w:rsid w:val="000233CF"/>
    <w:rsid w:val="0002346E"/>
    <w:rsid w:val="0002368E"/>
    <w:rsid w:val="00023BEF"/>
    <w:rsid w:val="0002488A"/>
    <w:rsid w:val="000248A0"/>
    <w:rsid w:val="000252A6"/>
    <w:rsid w:val="00025452"/>
    <w:rsid w:val="00025CE5"/>
    <w:rsid w:val="00025E20"/>
    <w:rsid w:val="0002738B"/>
    <w:rsid w:val="0002745D"/>
    <w:rsid w:val="00027792"/>
    <w:rsid w:val="00027DA5"/>
    <w:rsid w:val="00030238"/>
    <w:rsid w:val="000306C8"/>
    <w:rsid w:val="000319CC"/>
    <w:rsid w:val="00031C73"/>
    <w:rsid w:val="00031DDE"/>
    <w:rsid w:val="00031F6D"/>
    <w:rsid w:val="00033800"/>
    <w:rsid w:val="0003392C"/>
    <w:rsid w:val="000345A8"/>
    <w:rsid w:val="00034935"/>
    <w:rsid w:val="00034CD8"/>
    <w:rsid w:val="00035403"/>
    <w:rsid w:val="000354DA"/>
    <w:rsid w:val="0003596B"/>
    <w:rsid w:val="000364A1"/>
    <w:rsid w:val="00040B37"/>
    <w:rsid w:val="000418AD"/>
    <w:rsid w:val="000419F9"/>
    <w:rsid w:val="000420BC"/>
    <w:rsid w:val="000420BD"/>
    <w:rsid w:val="000426A9"/>
    <w:rsid w:val="00043258"/>
    <w:rsid w:val="00043DA2"/>
    <w:rsid w:val="0004411B"/>
    <w:rsid w:val="000446C9"/>
    <w:rsid w:val="0004488D"/>
    <w:rsid w:val="00044AD6"/>
    <w:rsid w:val="0005015B"/>
    <w:rsid w:val="000504B8"/>
    <w:rsid w:val="0005130F"/>
    <w:rsid w:val="0005182A"/>
    <w:rsid w:val="00051908"/>
    <w:rsid w:val="00051EAF"/>
    <w:rsid w:val="00052A67"/>
    <w:rsid w:val="00052B3D"/>
    <w:rsid w:val="000532AC"/>
    <w:rsid w:val="00053BAC"/>
    <w:rsid w:val="0005418C"/>
    <w:rsid w:val="00054481"/>
    <w:rsid w:val="000544D0"/>
    <w:rsid w:val="000562BD"/>
    <w:rsid w:val="00056643"/>
    <w:rsid w:val="00057287"/>
    <w:rsid w:val="00057AE0"/>
    <w:rsid w:val="00061B9E"/>
    <w:rsid w:val="00064CB0"/>
    <w:rsid w:val="0006519C"/>
    <w:rsid w:val="00066AC4"/>
    <w:rsid w:val="00066D82"/>
    <w:rsid w:val="00067919"/>
    <w:rsid w:val="0007053D"/>
    <w:rsid w:val="00070C7A"/>
    <w:rsid w:val="000727FF"/>
    <w:rsid w:val="0007334D"/>
    <w:rsid w:val="000740F5"/>
    <w:rsid w:val="0007441E"/>
    <w:rsid w:val="000747A7"/>
    <w:rsid w:val="00075CD5"/>
    <w:rsid w:val="00075E29"/>
    <w:rsid w:val="00075F75"/>
    <w:rsid w:val="00076175"/>
    <w:rsid w:val="0007692D"/>
    <w:rsid w:val="0007698F"/>
    <w:rsid w:val="000802BE"/>
    <w:rsid w:val="00080819"/>
    <w:rsid w:val="00082595"/>
    <w:rsid w:val="00082D0A"/>
    <w:rsid w:val="0008309D"/>
    <w:rsid w:val="00086161"/>
    <w:rsid w:val="00087A1A"/>
    <w:rsid w:val="00090908"/>
    <w:rsid w:val="000911AA"/>
    <w:rsid w:val="00092773"/>
    <w:rsid w:val="0009323D"/>
    <w:rsid w:val="000933E2"/>
    <w:rsid w:val="000979E5"/>
    <w:rsid w:val="00097A2B"/>
    <w:rsid w:val="00097C71"/>
    <w:rsid w:val="000A0302"/>
    <w:rsid w:val="000A08D7"/>
    <w:rsid w:val="000A111E"/>
    <w:rsid w:val="000A1289"/>
    <w:rsid w:val="000A157C"/>
    <w:rsid w:val="000A1FB0"/>
    <w:rsid w:val="000A222F"/>
    <w:rsid w:val="000A32D6"/>
    <w:rsid w:val="000A3414"/>
    <w:rsid w:val="000A3548"/>
    <w:rsid w:val="000A3B3D"/>
    <w:rsid w:val="000A3FE9"/>
    <w:rsid w:val="000A49EE"/>
    <w:rsid w:val="000A5115"/>
    <w:rsid w:val="000A54CF"/>
    <w:rsid w:val="000B0D92"/>
    <w:rsid w:val="000B1851"/>
    <w:rsid w:val="000B215B"/>
    <w:rsid w:val="000B2CDC"/>
    <w:rsid w:val="000B3023"/>
    <w:rsid w:val="000B4189"/>
    <w:rsid w:val="000B4C36"/>
    <w:rsid w:val="000B5707"/>
    <w:rsid w:val="000B58A3"/>
    <w:rsid w:val="000B5D29"/>
    <w:rsid w:val="000B606B"/>
    <w:rsid w:val="000B616A"/>
    <w:rsid w:val="000B63BF"/>
    <w:rsid w:val="000B6999"/>
    <w:rsid w:val="000B74E4"/>
    <w:rsid w:val="000B75DC"/>
    <w:rsid w:val="000B7ED1"/>
    <w:rsid w:val="000C0EF0"/>
    <w:rsid w:val="000C1D4E"/>
    <w:rsid w:val="000C2EE1"/>
    <w:rsid w:val="000C34EF"/>
    <w:rsid w:val="000C448A"/>
    <w:rsid w:val="000C46DD"/>
    <w:rsid w:val="000C4E22"/>
    <w:rsid w:val="000C524D"/>
    <w:rsid w:val="000C58E2"/>
    <w:rsid w:val="000C6A18"/>
    <w:rsid w:val="000C6C2C"/>
    <w:rsid w:val="000C7C17"/>
    <w:rsid w:val="000D04D2"/>
    <w:rsid w:val="000D1946"/>
    <w:rsid w:val="000D1D22"/>
    <w:rsid w:val="000D334A"/>
    <w:rsid w:val="000D3F79"/>
    <w:rsid w:val="000D43AA"/>
    <w:rsid w:val="000D5534"/>
    <w:rsid w:val="000D5E1A"/>
    <w:rsid w:val="000D62F6"/>
    <w:rsid w:val="000D7204"/>
    <w:rsid w:val="000D7B76"/>
    <w:rsid w:val="000D7F0D"/>
    <w:rsid w:val="000E1464"/>
    <w:rsid w:val="000E1583"/>
    <w:rsid w:val="000E2020"/>
    <w:rsid w:val="000E23CF"/>
    <w:rsid w:val="000E4C4D"/>
    <w:rsid w:val="000E4C65"/>
    <w:rsid w:val="000E4F11"/>
    <w:rsid w:val="000E570A"/>
    <w:rsid w:val="000E5CC2"/>
    <w:rsid w:val="000E6105"/>
    <w:rsid w:val="000E68EE"/>
    <w:rsid w:val="000E6DF5"/>
    <w:rsid w:val="000F0348"/>
    <w:rsid w:val="000F05E3"/>
    <w:rsid w:val="000F0E34"/>
    <w:rsid w:val="000F1EC8"/>
    <w:rsid w:val="000F2B29"/>
    <w:rsid w:val="000F3CD4"/>
    <w:rsid w:val="000F47AC"/>
    <w:rsid w:val="000F4CED"/>
    <w:rsid w:val="000F57A7"/>
    <w:rsid w:val="000F5A46"/>
    <w:rsid w:val="000F5C91"/>
    <w:rsid w:val="000F62CE"/>
    <w:rsid w:val="000F6A10"/>
    <w:rsid w:val="000F6FA6"/>
    <w:rsid w:val="000F773F"/>
    <w:rsid w:val="000F7A18"/>
    <w:rsid w:val="001003E9"/>
    <w:rsid w:val="0010070E"/>
    <w:rsid w:val="00102E03"/>
    <w:rsid w:val="001033E4"/>
    <w:rsid w:val="00103AA8"/>
    <w:rsid w:val="00104948"/>
    <w:rsid w:val="00105267"/>
    <w:rsid w:val="00105F63"/>
    <w:rsid w:val="00106469"/>
    <w:rsid w:val="001068CC"/>
    <w:rsid w:val="00107926"/>
    <w:rsid w:val="00107DD7"/>
    <w:rsid w:val="0011057F"/>
    <w:rsid w:val="001106C0"/>
    <w:rsid w:val="0011104F"/>
    <w:rsid w:val="0011194F"/>
    <w:rsid w:val="00111B31"/>
    <w:rsid w:val="00111E63"/>
    <w:rsid w:val="00111F44"/>
    <w:rsid w:val="001120CD"/>
    <w:rsid w:val="00112269"/>
    <w:rsid w:val="00112328"/>
    <w:rsid w:val="00112766"/>
    <w:rsid w:val="001132D8"/>
    <w:rsid w:val="00113B6D"/>
    <w:rsid w:val="0011459F"/>
    <w:rsid w:val="00114DC7"/>
    <w:rsid w:val="00115142"/>
    <w:rsid w:val="00115AAB"/>
    <w:rsid w:val="00115B19"/>
    <w:rsid w:val="00117E9C"/>
    <w:rsid w:val="00120DD3"/>
    <w:rsid w:val="00121481"/>
    <w:rsid w:val="00121B78"/>
    <w:rsid w:val="00122E5B"/>
    <w:rsid w:val="001237C2"/>
    <w:rsid w:val="00123C2C"/>
    <w:rsid w:val="00124378"/>
    <w:rsid w:val="0012552B"/>
    <w:rsid w:val="00125B0E"/>
    <w:rsid w:val="001268C9"/>
    <w:rsid w:val="00126AA4"/>
    <w:rsid w:val="00130320"/>
    <w:rsid w:val="001306F3"/>
    <w:rsid w:val="00130F49"/>
    <w:rsid w:val="001322D5"/>
    <w:rsid w:val="001335E3"/>
    <w:rsid w:val="001335F9"/>
    <w:rsid w:val="001337EE"/>
    <w:rsid w:val="001342DA"/>
    <w:rsid w:val="00134494"/>
    <w:rsid w:val="00135809"/>
    <w:rsid w:val="001362FD"/>
    <w:rsid w:val="001365A4"/>
    <w:rsid w:val="0013692B"/>
    <w:rsid w:val="00137071"/>
    <w:rsid w:val="0013768C"/>
    <w:rsid w:val="001376C4"/>
    <w:rsid w:val="001407C6"/>
    <w:rsid w:val="0014123D"/>
    <w:rsid w:val="00142157"/>
    <w:rsid w:val="00142B43"/>
    <w:rsid w:val="00142D3F"/>
    <w:rsid w:val="00142E50"/>
    <w:rsid w:val="0014407B"/>
    <w:rsid w:val="00144151"/>
    <w:rsid w:val="00144DA6"/>
    <w:rsid w:val="00145984"/>
    <w:rsid w:val="0014613D"/>
    <w:rsid w:val="0014719F"/>
    <w:rsid w:val="001477CB"/>
    <w:rsid w:val="001506E0"/>
    <w:rsid w:val="00151733"/>
    <w:rsid w:val="001519B0"/>
    <w:rsid w:val="00151B22"/>
    <w:rsid w:val="00153935"/>
    <w:rsid w:val="0015405C"/>
    <w:rsid w:val="001545D7"/>
    <w:rsid w:val="00154A54"/>
    <w:rsid w:val="00155058"/>
    <w:rsid w:val="0015588B"/>
    <w:rsid w:val="00156163"/>
    <w:rsid w:val="001574E8"/>
    <w:rsid w:val="001607AE"/>
    <w:rsid w:val="00161256"/>
    <w:rsid w:val="00161C95"/>
    <w:rsid w:val="001620AA"/>
    <w:rsid w:val="00163570"/>
    <w:rsid w:val="00164D7E"/>
    <w:rsid w:val="0016536D"/>
    <w:rsid w:val="00165814"/>
    <w:rsid w:val="0016592B"/>
    <w:rsid w:val="00165DA1"/>
    <w:rsid w:val="00165F11"/>
    <w:rsid w:val="00167A80"/>
    <w:rsid w:val="00167F9C"/>
    <w:rsid w:val="001704FC"/>
    <w:rsid w:val="00170978"/>
    <w:rsid w:val="00170E5C"/>
    <w:rsid w:val="00171D4C"/>
    <w:rsid w:val="00171F84"/>
    <w:rsid w:val="001732F0"/>
    <w:rsid w:val="0017513A"/>
    <w:rsid w:val="00175322"/>
    <w:rsid w:val="00175BD0"/>
    <w:rsid w:val="00176253"/>
    <w:rsid w:val="00176446"/>
    <w:rsid w:val="00177E3D"/>
    <w:rsid w:val="0018156E"/>
    <w:rsid w:val="001820FE"/>
    <w:rsid w:val="00182FBA"/>
    <w:rsid w:val="00185B44"/>
    <w:rsid w:val="00187945"/>
    <w:rsid w:val="00190E8C"/>
    <w:rsid w:val="001916CD"/>
    <w:rsid w:val="00192F5F"/>
    <w:rsid w:val="00193BAF"/>
    <w:rsid w:val="00193EE8"/>
    <w:rsid w:val="001946D1"/>
    <w:rsid w:val="00194B7A"/>
    <w:rsid w:val="00194D6C"/>
    <w:rsid w:val="00196660"/>
    <w:rsid w:val="00196DB5"/>
    <w:rsid w:val="001975CB"/>
    <w:rsid w:val="001A37ED"/>
    <w:rsid w:val="001A3ED0"/>
    <w:rsid w:val="001A4521"/>
    <w:rsid w:val="001A50B5"/>
    <w:rsid w:val="001A5649"/>
    <w:rsid w:val="001A5966"/>
    <w:rsid w:val="001A6153"/>
    <w:rsid w:val="001A62A7"/>
    <w:rsid w:val="001A7DBF"/>
    <w:rsid w:val="001B0006"/>
    <w:rsid w:val="001B02E5"/>
    <w:rsid w:val="001B083D"/>
    <w:rsid w:val="001B165C"/>
    <w:rsid w:val="001B1B20"/>
    <w:rsid w:val="001B1F03"/>
    <w:rsid w:val="001B1F75"/>
    <w:rsid w:val="001B2442"/>
    <w:rsid w:val="001B2D82"/>
    <w:rsid w:val="001B3B35"/>
    <w:rsid w:val="001B432E"/>
    <w:rsid w:val="001B4609"/>
    <w:rsid w:val="001B6C75"/>
    <w:rsid w:val="001C1223"/>
    <w:rsid w:val="001C1457"/>
    <w:rsid w:val="001C1959"/>
    <w:rsid w:val="001C44D6"/>
    <w:rsid w:val="001C4FE0"/>
    <w:rsid w:val="001C562C"/>
    <w:rsid w:val="001C5B08"/>
    <w:rsid w:val="001C5B79"/>
    <w:rsid w:val="001C6273"/>
    <w:rsid w:val="001C7A8A"/>
    <w:rsid w:val="001D02BC"/>
    <w:rsid w:val="001D041E"/>
    <w:rsid w:val="001D08E8"/>
    <w:rsid w:val="001D09EE"/>
    <w:rsid w:val="001D0D38"/>
    <w:rsid w:val="001D1B25"/>
    <w:rsid w:val="001D1B74"/>
    <w:rsid w:val="001D24A1"/>
    <w:rsid w:val="001D2720"/>
    <w:rsid w:val="001D4487"/>
    <w:rsid w:val="001D49A6"/>
    <w:rsid w:val="001D49A8"/>
    <w:rsid w:val="001D5044"/>
    <w:rsid w:val="001D5054"/>
    <w:rsid w:val="001D5B6C"/>
    <w:rsid w:val="001D5C41"/>
    <w:rsid w:val="001D5F42"/>
    <w:rsid w:val="001D665B"/>
    <w:rsid w:val="001D67C1"/>
    <w:rsid w:val="001D783D"/>
    <w:rsid w:val="001D78FD"/>
    <w:rsid w:val="001D7951"/>
    <w:rsid w:val="001E0F0D"/>
    <w:rsid w:val="001E1032"/>
    <w:rsid w:val="001E1A93"/>
    <w:rsid w:val="001E1B0B"/>
    <w:rsid w:val="001E2322"/>
    <w:rsid w:val="001E2959"/>
    <w:rsid w:val="001E32AF"/>
    <w:rsid w:val="001E42F8"/>
    <w:rsid w:val="001E56E7"/>
    <w:rsid w:val="001E5B37"/>
    <w:rsid w:val="001E5FAD"/>
    <w:rsid w:val="001F09F7"/>
    <w:rsid w:val="001F1690"/>
    <w:rsid w:val="001F1C6F"/>
    <w:rsid w:val="001F2F81"/>
    <w:rsid w:val="001F39B8"/>
    <w:rsid w:val="001F3A4C"/>
    <w:rsid w:val="001F4C10"/>
    <w:rsid w:val="001F7339"/>
    <w:rsid w:val="001F7919"/>
    <w:rsid w:val="001F7A44"/>
    <w:rsid w:val="00200F06"/>
    <w:rsid w:val="00201388"/>
    <w:rsid w:val="00202212"/>
    <w:rsid w:val="002026A3"/>
    <w:rsid w:val="00202769"/>
    <w:rsid w:val="002039C5"/>
    <w:rsid w:val="002039F6"/>
    <w:rsid w:val="00203F8D"/>
    <w:rsid w:val="00205186"/>
    <w:rsid w:val="00205467"/>
    <w:rsid w:val="00205588"/>
    <w:rsid w:val="00205FCA"/>
    <w:rsid w:val="00207988"/>
    <w:rsid w:val="00210866"/>
    <w:rsid w:val="00210F71"/>
    <w:rsid w:val="00210F77"/>
    <w:rsid w:val="002111DD"/>
    <w:rsid w:val="00211B38"/>
    <w:rsid w:val="002143CD"/>
    <w:rsid w:val="00215A09"/>
    <w:rsid w:val="00216483"/>
    <w:rsid w:val="0021688A"/>
    <w:rsid w:val="002168C4"/>
    <w:rsid w:val="002176B6"/>
    <w:rsid w:val="00217AD0"/>
    <w:rsid w:val="00217BEB"/>
    <w:rsid w:val="00221261"/>
    <w:rsid w:val="00221CFB"/>
    <w:rsid w:val="00223D84"/>
    <w:rsid w:val="0022547A"/>
    <w:rsid w:val="00225FDD"/>
    <w:rsid w:val="00226BC5"/>
    <w:rsid w:val="00226C75"/>
    <w:rsid w:val="00227FBE"/>
    <w:rsid w:val="002301A2"/>
    <w:rsid w:val="00230766"/>
    <w:rsid w:val="00230CCC"/>
    <w:rsid w:val="002312B6"/>
    <w:rsid w:val="00231B07"/>
    <w:rsid w:val="002321BF"/>
    <w:rsid w:val="0023282E"/>
    <w:rsid w:val="00234062"/>
    <w:rsid w:val="0023472F"/>
    <w:rsid w:val="0023496F"/>
    <w:rsid w:val="00234B77"/>
    <w:rsid w:val="00234C43"/>
    <w:rsid w:val="00234D6E"/>
    <w:rsid w:val="00235804"/>
    <w:rsid w:val="00235A4B"/>
    <w:rsid w:val="002360B2"/>
    <w:rsid w:val="00236C83"/>
    <w:rsid w:val="00237B2D"/>
    <w:rsid w:val="00237CA4"/>
    <w:rsid w:val="0024063A"/>
    <w:rsid w:val="002412DC"/>
    <w:rsid w:val="002415A9"/>
    <w:rsid w:val="00242890"/>
    <w:rsid w:val="002428B7"/>
    <w:rsid w:val="0024396E"/>
    <w:rsid w:val="00244568"/>
    <w:rsid w:val="00244FB7"/>
    <w:rsid w:val="002457E8"/>
    <w:rsid w:val="00247CD3"/>
    <w:rsid w:val="00250DA8"/>
    <w:rsid w:val="0025172C"/>
    <w:rsid w:val="00252287"/>
    <w:rsid w:val="002538A5"/>
    <w:rsid w:val="00256E77"/>
    <w:rsid w:val="00257752"/>
    <w:rsid w:val="00257D04"/>
    <w:rsid w:val="002601C1"/>
    <w:rsid w:val="00260A31"/>
    <w:rsid w:val="00260FC1"/>
    <w:rsid w:val="002610ED"/>
    <w:rsid w:val="00261F0A"/>
    <w:rsid w:val="00262128"/>
    <w:rsid w:val="0026295D"/>
    <w:rsid w:val="002630AD"/>
    <w:rsid w:val="00264786"/>
    <w:rsid w:val="00265504"/>
    <w:rsid w:val="002666D9"/>
    <w:rsid w:val="002667DD"/>
    <w:rsid w:val="00266CC9"/>
    <w:rsid w:val="002673D7"/>
    <w:rsid w:val="00267B36"/>
    <w:rsid w:val="00270C74"/>
    <w:rsid w:val="00271BF7"/>
    <w:rsid w:val="00271E8F"/>
    <w:rsid w:val="00273C75"/>
    <w:rsid w:val="00273D58"/>
    <w:rsid w:val="00274B21"/>
    <w:rsid w:val="00275954"/>
    <w:rsid w:val="00276096"/>
    <w:rsid w:val="00276720"/>
    <w:rsid w:val="00276A29"/>
    <w:rsid w:val="002774D7"/>
    <w:rsid w:val="0027774F"/>
    <w:rsid w:val="002779B1"/>
    <w:rsid w:val="00277A3C"/>
    <w:rsid w:val="00277AF3"/>
    <w:rsid w:val="00281C27"/>
    <w:rsid w:val="00281D53"/>
    <w:rsid w:val="00282074"/>
    <w:rsid w:val="0028245C"/>
    <w:rsid w:val="00282638"/>
    <w:rsid w:val="002828BB"/>
    <w:rsid w:val="00282F89"/>
    <w:rsid w:val="0028352D"/>
    <w:rsid w:val="00285DB9"/>
    <w:rsid w:val="002869C6"/>
    <w:rsid w:val="002878FF"/>
    <w:rsid w:val="002901BC"/>
    <w:rsid w:val="0029198E"/>
    <w:rsid w:val="00291FA1"/>
    <w:rsid w:val="00292231"/>
    <w:rsid w:val="0029326D"/>
    <w:rsid w:val="0029328D"/>
    <w:rsid w:val="002939F9"/>
    <w:rsid w:val="00293AE3"/>
    <w:rsid w:val="00293EAC"/>
    <w:rsid w:val="002946FE"/>
    <w:rsid w:val="00294963"/>
    <w:rsid w:val="00294A99"/>
    <w:rsid w:val="0029535B"/>
    <w:rsid w:val="002964D4"/>
    <w:rsid w:val="002972E7"/>
    <w:rsid w:val="0029763F"/>
    <w:rsid w:val="00297CEB"/>
    <w:rsid w:val="002A0FA1"/>
    <w:rsid w:val="002A2926"/>
    <w:rsid w:val="002A2BCB"/>
    <w:rsid w:val="002A2C5D"/>
    <w:rsid w:val="002A3800"/>
    <w:rsid w:val="002A3D8B"/>
    <w:rsid w:val="002A478E"/>
    <w:rsid w:val="002A480A"/>
    <w:rsid w:val="002A5374"/>
    <w:rsid w:val="002A5561"/>
    <w:rsid w:val="002A67F4"/>
    <w:rsid w:val="002A794F"/>
    <w:rsid w:val="002B037F"/>
    <w:rsid w:val="002B11D2"/>
    <w:rsid w:val="002B1475"/>
    <w:rsid w:val="002B19D0"/>
    <w:rsid w:val="002B3C3D"/>
    <w:rsid w:val="002B3EFC"/>
    <w:rsid w:val="002B41CC"/>
    <w:rsid w:val="002B44C5"/>
    <w:rsid w:val="002B4AE8"/>
    <w:rsid w:val="002B56D5"/>
    <w:rsid w:val="002B67FE"/>
    <w:rsid w:val="002B79A3"/>
    <w:rsid w:val="002B79C6"/>
    <w:rsid w:val="002C0105"/>
    <w:rsid w:val="002C0144"/>
    <w:rsid w:val="002C090F"/>
    <w:rsid w:val="002C0D01"/>
    <w:rsid w:val="002C1A7D"/>
    <w:rsid w:val="002C215F"/>
    <w:rsid w:val="002C3B11"/>
    <w:rsid w:val="002C4BB5"/>
    <w:rsid w:val="002C5C52"/>
    <w:rsid w:val="002C5C7D"/>
    <w:rsid w:val="002C673E"/>
    <w:rsid w:val="002C6F4A"/>
    <w:rsid w:val="002C7A58"/>
    <w:rsid w:val="002D0DB8"/>
    <w:rsid w:val="002D12E8"/>
    <w:rsid w:val="002D2192"/>
    <w:rsid w:val="002D2415"/>
    <w:rsid w:val="002D3338"/>
    <w:rsid w:val="002D33F2"/>
    <w:rsid w:val="002D3AE8"/>
    <w:rsid w:val="002D3B1B"/>
    <w:rsid w:val="002D499E"/>
    <w:rsid w:val="002D4AC1"/>
    <w:rsid w:val="002D4E1A"/>
    <w:rsid w:val="002D566F"/>
    <w:rsid w:val="002D5ED0"/>
    <w:rsid w:val="002D6B92"/>
    <w:rsid w:val="002D7CA2"/>
    <w:rsid w:val="002E0C64"/>
    <w:rsid w:val="002E0DB9"/>
    <w:rsid w:val="002E1A2C"/>
    <w:rsid w:val="002E2646"/>
    <w:rsid w:val="002E2E38"/>
    <w:rsid w:val="002E2FA4"/>
    <w:rsid w:val="002E39AE"/>
    <w:rsid w:val="002E4342"/>
    <w:rsid w:val="002E7AD6"/>
    <w:rsid w:val="002E7D32"/>
    <w:rsid w:val="002E7EA2"/>
    <w:rsid w:val="002F04CC"/>
    <w:rsid w:val="002F1288"/>
    <w:rsid w:val="002F13E9"/>
    <w:rsid w:val="002F1400"/>
    <w:rsid w:val="002F14D5"/>
    <w:rsid w:val="002F1C66"/>
    <w:rsid w:val="002F216B"/>
    <w:rsid w:val="002F2B29"/>
    <w:rsid w:val="002F2D29"/>
    <w:rsid w:val="002F2DA1"/>
    <w:rsid w:val="002F356B"/>
    <w:rsid w:val="002F4783"/>
    <w:rsid w:val="002F4815"/>
    <w:rsid w:val="002F505A"/>
    <w:rsid w:val="002F65E9"/>
    <w:rsid w:val="002F68C8"/>
    <w:rsid w:val="002F6B45"/>
    <w:rsid w:val="002F7372"/>
    <w:rsid w:val="002F78D8"/>
    <w:rsid w:val="002F7F10"/>
    <w:rsid w:val="00300800"/>
    <w:rsid w:val="0030204E"/>
    <w:rsid w:val="00302623"/>
    <w:rsid w:val="0030281D"/>
    <w:rsid w:val="003035F4"/>
    <w:rsid w:val="0030466B"/>
    <w:rsid w:val="00304FFA"/>
    <w:rsid w:val="003058F0"/>
    <w:rsid w:val="003067D4"/>
    <w:rsid w:val="00306903"/>
    <w:rsid w:val="003072C7"/>
    <w:rsid w:val="00307FCD"/>
    <w:rsid w:val="003103EE"/>
    <w:rsid w:val="00310452"/>
    <w:rsid w:val="003113DA"/>
    <w:rsid w:val="0031199E"/>
    <w:rsid w:val="00312371"/>
    <w:rsid w:val="00312C9B"/>
    <w:rsid w:val="00312CF9"/>
    <w:rsid w:val="00313A88"/>
    <w:rsid w:val="00315BF8"/>
    <w:rsid w:val="00316210"/>
    <w:rsid w:val="00316488"/>
    <w:rsid w:val="003164FA"/>
    <w:rsid w:val="003177AE"/>
    <w:rsid w:val="003178C0"/>
    <w:rsid w:val="00317C46"/>
    <w:rsid w:val="0032145E"/>
    <w:rsid w:val="00321B6F"/>
    <w:rsid w:val="00322228"/>
    <w:rsid w:val="00322478"/>
    <w:rsid w:val="0032314D"/>
    <w:rsid w:val="00324E83"/>
    <w:rsid w:val="00325323"/>
    <w:rsid w:val="00327A9B"/>
    <w:rsid w:val="00330F87"/>
    <w:rsid w:val="00331352"/>
    <w:rsid w:val="003323B2"/>
    <w:rsid w:val="00332D98"/>
    <w:rsid w:val="00333039"/>
    <w:rsid w:val="00333782"/>
    <w:rsid w:val="00333899"/>
    <w:rsid w:val="00333D8F"/>
    <w:rsid w:val="0033556A"/>
    <w:rsid w:val="00335A0D"/>
    <w:rsid w:val="0033616B"/>
    <w:rsid w:val="00336789"/>
    <w:rsid w:val="00336D9B"/>
    <w:rsid w:val="00336EFC"/>
    <w:rsid w:val="00337CA0"/>
    <w:rsid w:val="00337DCE"/>
    <w:rsid w:val="003405D4"/>
    <w:rsid w:val="00340EE1"/>
    <w:rsid w:val="003417BD"/>
    <w:rsid w:val="003418C7"/>
    <w:rsid w:val="00341CD7"/>
    <w:rsid w:val="0034314C"/>
    <w:rsid w:val="00343BC1"/>
    <w:rsid w:val="00343CA5"/>
    <w:rsid w:val="003444E4"/>
    <w:rsid w:val="003453C2"/>
    <w:rsid w:val="003453FB"/>
    <w:rsid w:val="00345DC3"/>
    <w:rsid w:val="0034604D"/>
    <w:rsid w:val="00346085"/>
    <w:rsid w:val="0034749F"/>
    <w:rsid w:val="00347654"/>
    <w:rsid w:val="00347F9F"/>
    <w:rsid w:val="00350F2E"/>
    <w:rsid w:val="003510A9"/>
    <w:rsid w:val="00351746"/>
    <w:rsid w:val="00351D17"/>
    <w:rsid w:val="0035202C"/>
    <w:rsid w:val="00353123"/>
    <w:rsid w:val="00353AB8"/>
    <w:rsid w:val="003544F2"/>
    <w:rsid w:val="00355630"/>
    <w:rsid w:val="00355CEC"/>
    <w:rsid w:val="00355DF5"/>
    <w:rsid w:val="003573B4"/>
    <w:rsid w:val="003600DA"/>
    <w:rsid w:val="0036023B"/>
    <w:rsid w:val="0036108D"/>
    <w:rsid w:val="0036271E"/>
    <w:rsid w:val="00362838"/>
    <w:rsid w:val="00363B24"/>
    <w:rsid w:val="00364DEA"/>
    <w:rsid w:val="00365D9C"/>
    <w:rsid w:val="003675EB"/>
    <w:rsid w:val="00370278"/>
    <w:rsid w:val="00371414"/>
    <w:rsid w:val="0037180D"/>
    <w:rsid w:val="00371EDC"/>
    <w:rsid w:val="00372279"/>
    <w:rsid w:val="003739F5"/>
    <w:rsid w:val="00374E29"/>
    <w:rsid w:val="00375003"/>
    <w:rsid w:val="00376F17"/>
    <w:rsid w:val="00377D79"/>
    <w:rsid w:val="00381007"/>
    <w:rsid w:val="003820FD"/>
    <w:rsid w:val="003822EC"/>
    <w:rsid w:val="003846EB"/>
    <w:rsid w:val="00384AD4"/>
    <w:rsid w:val="00384DC4"/>
    <w:rsid w:val="00385256"/>
    <w:rsid w:val="003860AA"/>
    <w:rsid w:val="003876DE"/>
    <w:rsid w:val="00391184"/>
    <w:rsid w:val="00391241"/>
    <w:rsid w:val="003918D3"/>
    <w:rsid w:val="00391AE0"/>
    <w:rsid w:val="0039293F"/>
    <w:rsid w:val="0039325C"/>
    <w:rsid w:val="00393C12"/>
    <w:rsid w:val="00394474"/>
    <w:rsid w:val="003952A5"/>
    <w:rsid w:val="00395C15"/>
    <w:rsid w:val="003964F2"/>
    <w:rsid w:val="0039712C"/>
    <w:rsid w:val="00397605"/>
    <w:rsid w:val="00397771"/>
    <w:rsid w:val="003A04D8"/>
    <w:rsid w:val="003A3199"/>
    <w:rsid w:val="003A3D2D"/>
    <w:rsid w:val="003A5A20"/>
    <w:rsid w:val="003A678D"/>
    <w:rsid w:val="003A727A"/>
    <w:rsid w:val="003B0CE0"/>
    <w:rsid w:val="003B146C"/>
    <w:rsid w:val="003B1878"/>
    <w:rsid w:val="003B3854"/>
    <w:rsid w:val="003B4611"/>
    <w:rsid w:val="003B535E"/>
    <w:rsid w:val="003B59D7"/>
    <w:rsid w:val="003B7406"/>
    <w:rsid w:val="003B7477"/>
    <w:rsid w:val="003B7D96"/>
    <w:rsid w:val="003C0103"/>
    <w:rsid w:val="003C1BB0"/>
    <w:rsid w:val="003C482C"/>
    <w:rsid w:val="003C5167"/>
    <w:rsid w:val="003C56FC"/>
    <w:rsid w:val="003C57B2"/>
    <w:rsid w:val="003D0558"/>
    <w:rsid w:val="003D0B63"/>
    <w:rsid w:val="003D0CC7"/>
    <w:rsid w:val="003D0CD8"/>
    <w:rsid w:val="003D18EB"/>
    <w:rsid w:val="003D2216"/>
    <w:rsid w:val="003D2A6D"/>
    <w:rsid w:val="003D2B84"/>
    <w:rsid w:val="003D395B"/>
    <w:rsid w:val="003D53BF"/>
    <w:rsid w:val="003D5493"/>
    <w:rsid w:val="003D5714"/>
    <w:rsid w:val="003D5892"/>
    <w:rsid w:val="003D7004"/>
    <w:rsid w:val="003E00CD"/>
    <w:rsid w:val="003E0B24"/>
    <w:rsid w:val="003E1027"/>
    <w:rsid w:val="003E1420"/>
    <w:rsid w:val="003E1728"/>
    <w:rsid w:val="003E2248"/>
    <w:rsid w:val="003E39D2"/>
    <w:rsid w:val="003E3D7C"/>
    <w:rsid w:val="003E3F5D"/>
    <w:rsid w:val="003E47B5"/>
    <w:rsid w:val="003E5C3F"/>
    <w:rsid w:val="003E6363"/>
    <w:rsid w:val="003E6F96"/>
    <w:rsid w:val="003E7EDC"/>
    <w:rsid w:val="003F01AA"/>
    <w:rsid w:val="003F030E"/>
    <w:rsid w:val="003F04A4"/>
    <w:rsid w:val="003F0A89"/>
    <w:rsid w:val="003F0AF2"/>
    <w:rsid w:val="003F0BFF"/>
    <w:rsid w:val="003F0E79"/>
    <w:rsid w:val="003F1C38"/>
    <w:rsid w:val="003F276A"/>
    <w:rsid w:val="003F28AB"/>
    <w:rsid w:val="003F2A38"/>
    <w:rsid w:val="003F2C42"/>
    <w:rsid w:val="003F2FD3"/>
    <w:rsid w:val="003F47C8"/>
    <w:rsid w:val="003F550D"/>
    <w:rsid w:val="003F584C"/>
    <w:rsid w:val="003F5FF6"/>
    <w:rsid w:val="003F7691"/>
    <w:rsid w:val="004006F7"/>
    <w:rsid w:val="004017D1"/>
    <w:rsid w:val="00401AAF"/>
    <w:rsid w:val="004028CF"/>
    <w:rsid w:val="0040405D"/>
    <w:rsid w:val="004056A8"/>
    <w:rsid w:val="00405770"/>
    <w:rsid w:val="00406285"/>
    <w:rsid w:val="0040686E"/>
    <w:rsid w:val="004068D1"/>
    <w:rsid w:val="00407108"/>
    <w:rsid w:val="00407CFE"/>
    <w:rsid w:val="00407EC2"/>
    <w:rsid w:val="0041154B"/>
    <w:rsid w:val="004122A5"/>
    <w:rsid w:val="00412541"/>
    <w:rsid w:val="00412566"/>
    <w:rsid w:val="00412986"/>
    <w:rsid w:val="00414F5F"/>
    <w:rsid w:val="0041653E"/>
    <w:rsid w:val="00416568"/>
    <w:rsid w:val="0041656D"/>
    <w:rsid w:val="00416974"/>
    <w:rsid w:val="004171F7"/>
    <w:rsid w:val="00417D4E"/>
    <w:rsid w:val="004201A7"/>
    <w:rsid w:val="00420A6E"/>
    <w:rsid w:val="004214E1"/>
    <w:rsid w:val="00422748"/>
    <w:rsid w:val="00422DA3"/>
    <w:rsid w:val="00423B5F"/>
    <w:rsid w:val="00423C74"/>
    <w:rsid w:val="00424BE9"/>
    <w:rsid w:val="00425257"/>
    <w:rsid w:val="0042547B"/>
    <w:rsid w:val="00425C15"/>
    <w:rsid w:val="00425D3F"/>
    <w:rsid w:val="00426116"/>
    <w:rsid w:val="0042622D"/>
    <w:rsid w:val="004263CF"/>
    <w:rsid w:val="00426971"/>
    <w:rsid w:val="00426B4C"/>
    <w:rsid w:val="0042757A"/>
    <w:rsid w:val="0042764D"/>
    <w:rsid w:val="004305DE"/>
    <w:rsid w:val="00431065"/>
    <w:rsid w:val="00431A43"/>
    <w:rsid w:val="0043251E"/>
    <w:rsid w:val="00432F08"/>
    <w:rsid w:val="00433496"/>
    <w:rsid w:val="00434932"/>
    <w:rsid w:val="00434B84"/>
    <w:rsid w:val="00435E7F"/>
    <w:rsid w:val="00436DB5"/>
    <w:rsid w:val="00437B85"/>
    <w:rsid w:val="0044053A"/>
    <w:rsid w:val="00440BE6"/>
    <w:rsid w:val="00440C1A"/>
    <w:rsid w:val="00441503"/>
    <w:rsid w:val="0044154D"/>
    <w:rsid w:val="00441D74"/>
    <w:rsid w:val="004431C3"/>
    <w:rsid w:val="00443CE9"/>
    <w:rsid w:val="0044423D"/>
    <w:rsid w:val="004444A6"/>
    <w:rsid w:val="00444D25"/>
    <w:rsid w:val="00444F81"/>
    <w:rsid w:val="0044643E"/>
    <w:rsid w:val="00450448"/>
    <w:rsid w:val="00451721"/>
    <w:rsid w:val="00454481"/>
    <w:rsid w:val="00455B87"/>
    <w:rsid w:val="00455CA5"/>
    <w:rsid w:val="00455D72"/>
    <w:rsid w:val="00456047"/>
    <w:rsid w:val="0045645A"/>
    <w:rsid w:val="00456E8D"/>
    <w:rsid w:val="00456FD8"/>
    <w:rsid w:val="0045748D"/>
    <w:rsid w:val="004577C8"/>
    <w:rsid w:val="004602EA"/>
    <w:rsid w:val="00460435"/>
    <w:rsid w:val="0046143C"/>
    <w:rsid w:val="00461EDD"/>
    <w:rsid w:val="004621FA"/>
    <w:rsid w:val="00462E50"/>
    <w:rsid w:val="004637BC"/>
    <w:rsid w:val="00463FE2"/>
    <w:rsid w:val="00464614"/>
    <w:rsid w:val="00464961"/>
    <w:rsid w:val="00464E78"/>
    <w:rsid w:val="00465401"/>
    <w:rsid w:val="00465451"/>
    <w:rsid w:val="004664E5"/>
    <w:rsid w:val="0046669B"/>
    <w:rsid w:val="00466BD5"/>
    <w:rsid w:val="0046713C"/>
    <w:rsid w:val="004675BC"/>
    <w:rsid w:val="004677EF"/>
    <w:rsid w:val="00470914"/>
    <w:rsid w:val="004716C0"/>
    <w:rsid w:val="00471A3E"/>
    <w:rsid w:val="0047223F"/>
    <w:rsid w:val="00472DE6"/>
    <w:rsid w:val="00473B63"/>
    <w:rsid w:val="004742C1"/>
    <w:rsid w:val="004751B4"/>
    <w:rsid w:val="004752B9"/>
    <w:rsid w:val="00475492"/>
    <w:rsid w:val="00475C95"/>
    <w:rsid w:val="00475D05"/>
    <w:rsid w:val="004777E4"/>
    <w:rsid w:val="00477843"/>
    <w:rsid w:val="00477849"/>
    <w:rsid w:val="00477AE4"/>
    <w:rsid w:val="00477D24"/>
    <w:rsid w:val="00477E1D"/>
    <w:rsid w:val="00480BCA"/>
    <w:rsid w:val="0048117A"/>
    <w:rsid w:val="004815B1"/>
    <w:rsid w:val="00481652"/>
    <w:rsid w:val="00481D39"/>
    <w:rsid w:val="00482740"/>
    <w:rsid w:val="00483454"/>
    <w:rsid w:val="00483952"/>
    <w:rsid w:val="00484270"/>
    <w:rsid w:val="00484F3D"/>
    <w:rsid w:val="00485205"/>
    <w:rsid w:val="00485972"/>
    <w:rsid w:val="004859CF"/>
    <w:rsid w:val="00487AD7"/>
    <w:rsid w:val="00490266"/>
    <w:rsid w:val="00491657"/>
    <w:rsid w:val="0049374E"/>
    <w:rsid w:val="00493E60"/>
    <w:rsid w:val="004951E6"/>
    <w:rsid w:val="00495336"/>
    <w:rsid w:val="004961CE"/>
    <w:rsid w:val="00497614"/>
    <w:rsid w:val="004977B1"/>
    <w:rsid w:val="004A0199"/>
    <w:rsid w:val="004A1287"/>
    <w:rsid w:val="004A14F9"/>
    <w:rsid w:val="004A1968"/>
    <w:rsid w:val="004A2213"/>
    <w:rsid w:val="004A29CB"/>
    <w:rsid w:val="004A2CF3"/>
    <w:rsid w:val="004A3977"/>
    <w:rsid w:val="004A399A"/>
    <w:rsid w:val="004A4772"/>
    <w:rsid w:val="004A5173"/>
    <w:rsid w:val="004A532C"/>
    <w:rsid w:val="004A5366"/>
    <w:rsid w:val="004A5B3E"/>
    <w:rsid w:val="004A64E2"/>
    <w:rsid w:val="004A65F7"/>
    <w:rsid w:val="004A7B56"/>
    <w:rsid w:val="004B1003"/>
    <w:rsid w:val="004B1032"/>
    <w:rsid w:val="004B163A"/>
    <w:rsid w:val="004B2058"/>
    <w:rsid w:val="004B2128"/>
    <w:rsid w:val="004B2948"/>
    <w:rsid w:val="004B33E3"/>
    <w:rsid w:val="004B37EF"/>
    <w:rsid w:val="004B3C9B"/>
    <w:rsid w:val="004B460B"/>
    <w:rsid w:val="004B531B"/>
    <w:rsid w:val="004B6A33"/>
    <w:rsid w:val="004C02A9"/>
    <w:rsid w:val="004C134C"/>
    <w:rsid w:val="004C22D9"/>
    <w:rsid w:val="004C2C11"/>
    <w:rsid w:val="004C2CC1"/>
    <w:rsid w:val="004C3698"/>
    <w:rsid w:val="004C383F"/>
    <w:rsid w:val="004C3A89"/>
    <w:rsid w:val="004C3CDD"/>
    <w:rsid w:val="004C604F"/>
    <w:rsid w:val="004C7F7D"/>
    <w:rsid w:val="004D0DB4"/>
    <w:rsid w:val="004D4E8E"/>
    <w:rsid w:val="004D576E"/>
    <w:rsid w:val="004D64E5"/>
    <w:rsid w:val="004D666F"/>
    <w:rsid w:val="004D6B4E"/>
    <w:rsid w:val="004D6D05"/>
    <w:rsid w:val="004D6F68"/>
    <w:rsid w:val="004D7613"/>
    <w:rsid w:val="004D7A2E"/>
    <w:rsid w:val="004D7B56"/>
    <w:rsid w:val="004E0630"/>
    <w:rsid w:val="004E0B95"/>
    <w:rsid w:val="004E181E"/>
    <w:rsid w:val="004E2596"/>
    <w:rsid w:val="004E2C34"/>
    <w:rsid w:val="004E4158"/>
    <w:rsid w:val="004E4298"/>
    <w:rsid w:val="004E489E"/>
    <w:rsid w:val="004E4928"/>
    <w:rsid w:val="004E5EED"/>
    <w:rsid w:val="004E66F6"/>
    <w:rsid w:val="004E7208"/>
    <w:rsid w:val="004E7A9C"/>
    <w:rsid w:val="004E7AB6"/>
    <w:rsid w:val="004F02BB"/>
    <w:rsid w:val="004F07F2"/>
    <w:rsid w:val="004F08AC"/>
    <w:rsid w:val="004F17D8"/>
    <w:rsid w:val="004F1ADB"/>
    <w:rsid w:val="004F1CEF"/>
    <w:rsid w:val="004F326B"/>
    <w:rsid w:val="004F3A67"/>
    <w:rsid w:val="004F3C0C"/>
    <w:rsid w:val="004F453A"/>
    <w:rsid w:val="004F4DA6"/>
    <w:rsid w:val="004F5A30"/>
    <w:rsid w:val="004F65FE"/>
    <w:rsid w:val="004F758F"/>
    <w:rsid w:val="004F77D1"/>
    <w:rsid w:val="004F7F21"/>
    <w:rsid w:val="004F7F2F"/>
    <w:rsid w:val="005007B1"/>
    <w:rsid w:val="00500A8C"/>
    <w:rsid w:val="00501D77"/>
    <w:rsid w:val="00503094"/>
    <w:rsid w:val="00503473"/>
    <w:rsid w:val="00504126"/>
    <w:rsid w:val="005053A2"/>
    <w:rsid w:val="00505C03"/>
    <w:rsid w:val="00506FF5"/>
    <w:rsid w:val="005103BD"/>
    <w:rsid w:val="0051124F"/>
    <w:rsid w:val="00511584"/>
    <w:rsid w:val="00512018"/>
    <w:rsid w:val="0051236B"/>
    <w:rsid w:val="0051338D"/>
    <w:rsid w:val="00513B54"/>
    <w:rsid w:val="005156E3"/>
    <w:rsid w:val="005177E9"/>
    <w:rsid w:val="00520072"/>
    <w:rsid w:val="00520667"/>
    <w:rsid w:val="005219C9"/>
    <w:rsid w:val="0052201A"/>
    <w:rsid w:val="0052223E"/>
    <w:rsid w:val="0052329B"/>
    <w:rsid w:val="00523493"/>
    <w:rsid w:val="00525E3F"/>
    <w:rsid w:val="00526A45"/>
    <w:rsid w:val="00527462"/>
    <w:rsid w:val="00527712"/>
    <w:rsid w:val="00527973"/>
    <w:rsid w:val="005308B8"/>
    <w:rsid w:val="00530E17"/>
    <w:rsid w:val="00531E14"/>
    <w:rsid w:val="00533135"/>
    <w:rsid w:val="00534100"/>
    <w:rsid w:val="005351E9"/>
    <w:rsid w:val="005351F1"/>
    <w:rsid w:val="0053562E"/>
    <w:rsid w:val="00535866"/>
    <w:rsid w:val="00535C90"/>
    <w:rsid w:val="00536997"/>
    <w:rsid w:val="005374D6"/>
    <w:rsid w:val="00537949"/>
    <w:rsid w:val="00537A2C"/>
    <w:rsid w:val="00537C16"/>
    <w:rsid w:val="0054032B"/>
    <w:rsid w:val="005404F7"/>
    <w:rsid w:val="00540BBB"/>
    <w:rsid w:val="00541901"/>
    <w:rsid w:val="005429F1"/>
    <w:rsid w:val="00543E49"/>
    <w:rsid w:val="0054495E"/>
    <w:rsid w:val="00544BE3"/>
    <w:rsid w:val="00544C1C"/>
    <w:rsid w:val="00545D04"/>
    <w:rsid w:val="005464C1"/>
    <w:rsid w:val="0054795C"/>
    <w:rsid w:val="00547E8C"/>
    <w:rsid w:val="00547FD5"/>
    <w:rsid w:val="005500D4"/>
    <w:rsid w:val="00550118"/>
    <w:rsid w:val="00550C8A"/>
    <w:rsid w:val="00551409"/>
    <w:rsid w:val="0055183C"/>
    <w:rsid w:val="00552DE3"/>
    <w:rsid w:val="00555137"/>
    <w:rsid w:val="00555972"/>
    <w:rsid w:val="005564D1"/>
    <w:rsid w:val="0055709B"/>
    <w:rsid w:val="005607B8"/>
    <w:rsid w:val="0056139A"/>
    <w:rsid w:val="005622FD"/>
    <w:rsid w:val="005637B3"/>
    <w:rsid w:val="00563A74"/>
    <w:rsid w:val="0056527B"/>
    <w:rsid w:val="0056553A"/>
    <w:rsid w:val="00567317"/>
    <w:rsid w:val="0056751A"/>
    <w:rsid w:val="005676A7"/>
    <w:rsid w:val="00567E14"/>
    <w:rsid w:val="0057112A"/>
    <w:rsid w:val="00571B1E"/>
    <w:rsid w:val="00571E97"/>
    <w:rsid w:val="00572327"/>
    <w:rsid w:val="00572BB9"/>
    <w:rsid w:val="00572CC9"/>
    <w:rsid w:val="00573003"/>
    <w:rsid w:val="00573A28"/>
    <w:rsid w:val="00574B78"/>
    <w:rsid w:val="0057528F"/>
    <w:rsid w:val="005752E9"/>
    <w:rsid w:val="0057590E"/>
    <w:rsid w:val="00575C94"/>
    <w:rsid w:val="005761AB"/>
    <w:rsid w:val="005764B4"/>
    <w:rsid w:val="005771EF"/>
    <w:rsid w:val="00577CD3"/>
    <w:rsid w:val="005800FD"/>
    <w:rsid w:val="00580DE4"/>
    <w:rsid w:val="00582176"/>
    <w:rsid w:val="0058231F"/>
    <w:rsid w:val="00582FE0"/>
    <w:rsid w:val="0058360E"/>
    <w:rsid w:val="00583FBC"/>
    <w:rsid w:val="00584243"/>
    <w:rsid w:val="005851B6"/>
    <w:rsid w:val="00585388"/>
    <w:rsid w:val="005853C0"/>
    <w:rsid w:val="0058607E"/>
    <w:rsid w:val="00586DD9"/>
    <w:rsid w:val="005902CA"/>
    <w:rsid w:val="00591986"/>
    <w:rsid w:val="00592282"/>
    <w:rsid w:val="0059245E"/>
    <w:rsid w:val="005933C1"/>
    <w:rsid w:val="005951E8"/>
    <w:rsid w:val="00595C85"/>
    <w:rsid w:val="0059642E"/>
    <w:rsid w:val="0059729F"/>
    <w:rsid w:val="00597596"/>
    <w:rsid w:val="00597928"/>
    <w:rsid w:val="005A0392"/>
    <w:rsid w:val="005A12D1"/>
    <w:rsid w:val="005A178D"/>
    <w:rsid w:val="005A2405"/>
    <w:rsid w:val="005A2A7D"/>
    <w:rsid w:val="005A2C42"/>
    <w:rsid w:val="005A324D"/>
    <w:rsid w:val="005A38E3"/>
    <w:rsid w:val="005A39E2"/>
    <w:rsid w:val="005A3A8F"/>
    <w:rsid w:val="005A3ADD"/>
    <w:rsid w:val="005A3EA5"/>
    <w:rsid w:val="005A42A9"/>
    <w:rsid w:val="005A53CD"/>
    <w:rsid w:val="005A5CCA"/>
    <w:rsid w:val="005A6525"/>
    <w:rsid w:val="005A6922"/>
    <w:rsid w:val="005A79C9"/>
    <w:rsid w:val="005B03A6"/>
    <w:rsid w:val="005B0AAE"/>
    <w:rsid w:val="005B0F36"/>
    <w:rsid w:val="005B1432"/>
    <w:rsid w:val="005B2131"/>
    <w:rsid w:val="005B3F5D"/>
    <w:rsid w:val="005B48C2"/>
    <w:rsid w:val="005B5716"/>
    <w:rsid w:val="005B5A42"/>
    <w:rsid w:val="005B68FA"/>
    <w:rsid w:val="005B7CF0"/>
    <w:rsid w:val="005B7DC6"/>
    <w:rsid w:val="005B7F94"/>
    <w:rsid w:val="005C021D"/>
    <w:rsid w:val="005C0F47"/>
    <w:rsid w:val="005C1B84"/>
    <w:rsid w:val="005C209E"/>
    <w:rsid w:val="005C275A"/>
    <w:rsid w:val="005C3DFB"/>
    <w:rsid w:val="005C4934"/>
    <w:rsid w:val="005C55E3"/>
    <w:rsid w:val="005C6B50"/>
    <w:rsid w:val="005C6EA6"/>
    <w:rsid w:val="005D058D"/>
    <w:rsid w:val="005D09E3"/>
    <w:rsid w:val="005D0C94"/>
    <w:rsid w:val="005D2B16"/>
    <w:rsid w:val="005D3FD3"/>
    <w:rsid w:val="005D44D0"/>
    <w:rsid w:val="005D6336"/>
    <w:rsid w:val="005D6643"/>
    <w:rsid w:val="005D6B46"/>
    <w:rsid w:val="005E038B"/>
    <w:rsid w:val="005E1308"/>
    <w:rsid w:val="005E1764"/>
    <w:rsid w:val="005E1B32"/>
    <w:rsid w:val="005E2C7C"/>
    <w:rsid w:val="005E2E15"/>
    <w:rsid w:val="005E5C43"/>
    <w:rsid w:val="005E68EA"/>
    <w:rsid w:val="005E7044"/>
    <w:rsid w:val="005E731E"/>
    <w:rsid w:val="005E76E9"/>
    <w:rsid w:val="005F04AC"/>
    <w:rsid w:val="005F0897"/>
    <w:rsid w:val="005F089B"/>
    <w:rsid w:val="005F10B0"/>
    <w:rsid w:val="005F25EA"/>
    <w:rsid w:val="005F266B"/>
    <w:rsid w:val="005F466A"/>
    <w:rsid w:val="005F4B34"/>
    <w:rsid w:val="005F4BA9"/>
    <w:rsid w:val="005F5212"/>
    <w:rsid w:val="005F6245"/>
    <w:rsid w:val="005F672C"/>
    <w:rsid w:val="005F6E41"/>
    <w:rsid w:val="005F731A"/>
    <w:rsid w:val="005F77F0"/>
    <w:rsid w:val="00600325"/>
    <w:rsid w:val="00600630"/>
    <w:rsid w:val="00601209"/>
    <w:rsid w:val="0060164B"/>
    <w:rsid w:val="00602BBD"/>
    <w:rsid w:val="00602C54"/>
    <w:rsid w:val="00603010"/>
    <w:rsid w:val="00603406"/>
    <w:rsid w:val="006065E1"/>
    <w:rsid w:val="00606EC0"/>
    <w:rsid w:val="0060713B"/>
    <w:rsid w:val="006079E8"/>
    <w:rsid w:val="00607B70"/>
    <w:rsid w:val="00610EAD"/>
    <w:rsid w:val="0061207D"/>
    <w:rsid w:val="00612647"/>
    <w:rsid w:val="0061275C"/>
    <w:rsid w:val="00612CE2"/>
    <w:rsid w:val="00612D8C"/>
    <w:rsid w:val="00613654"/>
    <w:rsid w:val="00614CE8"/>
    <w:rsid w:val="00614D81"/>
    <w:rsid w:val="00615161"/>
    <w:rsid w:val="006178A4"/>
    <w:rsid w:val="00617FAD"/>
    <w:rsid w:val="0062111A"/>
    <w:rsid w:val="00622820"/>
    <w:rsid w:val="00622844"/>
    <w:rsid w:val="00622E18"/>
    <w:rsid w:val="00622FFF"/>
    <w:rsid w:val="00623065"/>
    <w:rsid w:val="0062320D"/>
    <w:rsid w:val="0062377C"/>
    <w:rsid w:val="00624C1A"/>
    <w:rsid w:val="00624E60"/>
    <w:rsid w:val="006253DD"/>
    <w:rsid w:val="006259E1"/>
    <w:rsid w:val="00625AD1"/>
    <w:rsid w:val="00626D97"/>
    <w:rsid w:val="00626FBE"/>
    <w:rsid w:val="00627C7F"/>
    <w:rsid w:val="00627EAB"/>
    <w:rsid w:val="006300F0"/>
    <w:rsid w:val="00630BC3"/>
    <w:rsid w:val="00631976"/>
    <w:rsid w:val="00631B36"/>
    <w:rsid w:val="00632045"/>
    <w:rsid w:val="0063298C"/>
    <w:rsid w:val="00632D66"/>
    <w:rsid w:val="00633075"/>
    <w:rsid w:val="00635366"/>
    <w:rsid w:val="00636000"/>
    <w:rsid w:val="00636D55"/>
    <w:rsid w:val="00636E43"/>
    <w:rsid w:val="006377A8"/>
    <w:rsid w:val="0064043A"/>
    <w:rsid w:val="00643934"/>
    <w:rsid w:val="00643FA0"/>
    <w:rsid w:val="00644590"/>
    <w:rsid w:val="00644679"/>
    <w:rsid w:val="00645238"/>
    <w:rsid w:val="0064538C"/>
    <w:rsid w:val="00645752"/>
    <w:rsid w:val="006470F3"/>
    <w:rsid w:val="006479F2"/>
    <w:rsid w:val="006508D4"/>
    <w:rsid w:val="00650CEF"/>
    <w:rsid w:val="00651A95"/>
    <w:rsid w:val="00652BB2"/>
    <w:rsid w:val="0065468A"/>
    <w:rsid w:val="00655459"/>
    <w:rsid w:val="00655555"/>
    <w:rsid w:val="006555C8"/>
    <w:rsid w:val="006562B1"/>
    <w:rsid w:val="006567A5"/>
    <w:rsid w:val="00656857"/>
    <w:rsid w:val="00660604"/>
    <w:rsid w:val="006628EA"/>
    <w:rsid w:val="0066295F"/>
    <w:rsid w:val="00662F6D"/>
    <w:rsid w:val="00663262"/>
    <w:rsid w:val="006642AF"/>
    <w:rsid w:val="00664F94"/>
    <w:rsid w:val="00665009"/>
    <w:rsid w:val="00666A79"/>
    <w:rsid w:val="00667BB6"/>
    <w:rsid w:val="00667EE5"/>
    <w:rsid w:val="006704DB"/>
    <w:rsid w:val="006707F7"/>
    <w:rsid w:val="00670825"/>
    <w:rsid w:val="00671218"/>
    <w:rsid w:val="00671B1E"/>
    <w:rsid w:val="00672131"/>
    <w:rsid w:val="00672562"/>
    <w:rsid w:val="00673597"/>
    <w:rsid w:val="0067483D"/>
    <w:rsid w:val="0067498B"/>
    <w:rsid w:val="00674E3D"/>
    <w:rsid w:val="00674E7B"/>
    <w:rsid w:val="00675642"/>
    <w:rsid w:val="0067577C"/>
    <w:rsid w:val="006763BA"/>
    <w:rsid w:val="006765F6"/>
    <w:rsid w:val="00676C97"/>
    <w:rsid w:val="00676F4B"/>
    <w:rsid w:val="00677361"/>
    <w:rsid w:val="00677977"/>
    <w:rsid w:val="00680AFA"/>
    <w:rsid w:val="006810F0"/>
    <w:rsid w:val="00681D00"/>
    <w:rsid w:val="00682CB3"/>
    <w:rsid w:val="00683A25"/>
    <w:rsid w:val="00683F82"/>
    <w:rsid w:val="00683FDE"/>
    <w:rsid w:val="0068523D"/>
    <w:rsid w:val="00685831"/>
    <w:rsid w:val="0068777C"/>
    <w:rsid w:val="00687B50"/>
    <w:rsid w:val="006901F6"/>
    <w:rsid w:val="006905FE"/>
    <w:rsid w:val="00690888"/>
    <w:rsid w:val="00690E87"/>
    <w:rsid w:val="00691141"/>
    <w:rsid w:val="00691311"/>
    <w:rsid w:val="00691437"/>
    <w:rsid w:val="006914EC"/>
    <w:rsid w:val="006917B8"/>
    <w:rsid w:val="006920FD"/>
    <w:rsid w:val="00694579"/>
    <w:rsid w:val="00695ACB"/>
    <w:rsid w:val="006975D4"/>
    <w:rsid w:val="006976E0"/>
    <w:rsid w:val="00697F42"/>
    <w:rsid w:val="006A0680"/>
    <w:rsid w:val="006A0CBD"/>
    <w:rsid w:val="006A1D75"/>
    <w:rsid w:val="006A29DD"/>
    <w:rsid w:val="006A39CB"/>
    <w:rsid w:val="006A46ED"/>
    <w:rsid w:val="006A46F2"/>
    <w:rsid w:val="006A6492"/>
    <w:rsid w:val="006A6FCF"/>
    <w:rsid w:val="006A7B41"/>
    <w:rsid w:val="006B07A1"/>
    <w:rsid w:val="006B0B0B"/>
    <w:rsid w:val="006B17BB"/>
    <w:rsid w:val="006B1A62"/>
    <w:rsid w:val="006B1CC3"/>
    <w:rsid w:val="006B1EDC"/>
    <w:rsid w:val="006B2550"/>
    <w:rsid w:val="006B28FE"/>
    <w:rsid w:val="006B3ABA"/>
    <w:rsid w:val="006B4160"/>
    <w:rsid w:val="006B4740"/>
    <w:rsid w:val="006B54DC"/>
    <w:rsid w:val="006B5B66"/>
    <w:rsid w:val="006B6156"/>
    <w:rsid w:val="006B699D"/>
    <w:rsid w:val="006B6DAC"/>
    <w:rsid w:val="006C063D"/>
    <w:rsid w:val="006C0A56"/>
    <w:rsid w:val="006C10AF"/>
    <w:rsid w:val="006C174E"/>
    <w:rsid w:val="006C17BF"/>
    <w:rsid w:val="006C246D"/>
    <w:rsid w:val="006C2B68"/>
    <w:rsid w:val="006C35A6"/>
    <w:rsid w:val="006C49B6"/>
    <w:rsid w:val="006C5086"/>
    <w:rsid w:val="006C6481"/>
    <w:rsid w:val="006C6D23"/>
    <w:rsid w:val="006C7164"/>
    <w:rsid w:val="006C7212"/>
    <w:rsid w:val="006C7852"/>
    <w:rsid w:val="006C7BB4"/>
    <w:rsid w:val="006D0454"/>
    <w:rsid w:val="006D0A72"/>
    <w:rsid w:val="006D0C2F"/>
    <w:rsid w:val="006D1E91"/>
    <w:rsid w:val="006D4844"/>
    <w:rsid w:val="006D4A94"/>
    <w:rsid w:val="006D51C0"/>
    <w:rsid w:val="006D5CE1"/>
    <w:rsid w:val="006D6370"/>
    <w:rsid w:val="006D768E"/>
    <w:rsid w:val="006E15AE"/>
    <w:rsid w:val="006E1953"/>
    <w:rsid w:val="006E228B"/>
    <w:rsid w:val="006E2999"/>
    <w:rsid w:val="006E2DA5"/>
    <w:rsid w:val="006E33B3"/>
    <w:rsid w:val="006E345B"/>
    <w:rsid w:val="006E54BA"/>
    <w:rsid w:val="006E642B"/>
    <w:rsid w:val="006E688E"/>
    <w:rsid w:val="006E6B0B"/>
    <w:rsid w:val="006E6C13"/>
    <w:rsid w:val="006E7D87"/>
    <w:rsid w:val="006F14D3"/>
    <w:rsid w:val="006F1906"/>
    <w:rsid w:val="006F2EC9"/>
    <w:rsid w:val="006F333E"/>
    <w:rsid w:val="006F3538"/>
    <w:rsid w:val="006F4383"/>
    <w:rsid w:val="006F4796"/>
    <w:rsid w:val="006F508E"/>
    <w:rsid w:val="006F5E69"/>
    <w:rsid w:val="006F651B"/>
    <w:rsid w:val="006F6783"/>
    <w:rsid w:val="006F6F8B"/>
    <w:rsid w:val="00701503"/>
    <w:rsid w:val="007015B3"/>
    <w:rsid w:val="00701849"/>
    <w:rsid w:val="00701F06"/>
    <w:rsid w:val="0070290D"/>
    <w:rsid w:val="00703F7E"/>
    <w:rsid w:val="0070490C"/>
    <w:rsid w:val="00704A89"/>
    <w:rsid w:val="007058C2"/>
    <w:rsid w:val="007062A2"/>
    <w:rsid w:val="00706B74"/>
    <w:rsid w:val="00706FA6"/>
    <w:rsid w:val="00710160"/>
    <w:rsid w:val="00710C32"/>
    <w:rsid w:val="00711C4E"/>
    <w:rsid w:val="00712865"/>
    <w:rsid w:val="0071286F"/>
    <w:rsid w:val="00712C18"/>
    <w:rsid w:val="007132FF"/>
    <w:rsid w:val="00713F0F"/>
    <w:rsid w:val="00714812"/>
    <w:rsid w:val="00714A15"/>
    <w:rsid w:val="00715BED"/>
    <w:rsid w:val="00716072"/>
    <w:rsid w:val="00716A66"/>
    <w:rsid w:val="00716F4B"/>
    <w:rsid w:val="0071775D"/>
    <w:rsid w:val="0072078A"/>
    <w:rsid w:val="00720A8F"/>
    <w:rsid w:val="00720B6F"/>
    <w:rsid w:val="007223F4"/>
    <w:rsid w:val="00722617"/>
    <w:rsid w:val="0072265C"/>
    <w:rsid w:val="00722EF3"/>
    <w:rsid w:val="00722F77"/>
    <w:rsid w:val="00723455"/>
    <w:rsid w:val="00724409"/>
    <w:rsid w:val="00724BF6"/>
    <w:rsid w:val="007254CC"/>
    <w:rsid w:val="00725690"/>
    <w:rsid w:val="00725DDC"/>
    <w:rsid w:val="00726FBE"/>
    <w:rsid w:val="00727E50"/>
    <w:rsid w:val="00730176"/>
    <w:rsid w:val="007302B0"/>
    <w:rsid w:val="00731478"/>
    <w:rsid w:val="00735BEF"/>
    <w:rsid w:val="007360B8"/>
    <w:rsid w:val="0073682A"/>
    <w:rsid w:val="007373F2"/>
    <w:rsid w:val="00740357"/>
    <w:rsid w:val="007418DF"/>
    <w:rsid w:val="0074194D"/>
    <w:rsid w:val="00742AFF"/>
    <w:rsid w:val="00744D2E"/>
    <w:rsid w:val="00744DE5"/>
    <w:rsid w:val="007459C6"/>
    <w:rsid w:val="00746947"/>
    <w:rsid w:val="00746AE5"/>
    <w:rsid w:val="00746F63"/>
    <w:rsid w:val="0074733B"/>
    <w:rsid w:val="00747DA3"/>
    <w:rsid w:val="00747F0C"/>
    <w:rsid w:val="00750ED0"/>
    <w:rsid w:val="007510FA"/>
    <w:rsid w:val="00751368"/>
    <w:rsid w:val="00751441"/>
    <w:rsid w:val="007515BE"/>
    <w:rsid w:val="007526B2"/>
    <w:rsid w:val="007526B8"/>
    <w:rsid w:val="0075328E"/>
    <w:rsid w:val="00753470"/>
    <w:rsid w:val="0075395E"/>
    <w:rsid w:val="00753C33"/>
    <w:rsid w:val="007541E7"/>
    <w:rsid w:val="00755A43"/>
    <w:rsid w:val="00756773"/>
    <w:rsid w:val="00756BD9"/>
    <w:rsid w:val="00756E3E"/>
    <w:rsid w:val="0075727E"/>
    <w:rsid w:val="007603F9"/>
    <w:rsid w:val="00761CAA"/>
    <w:rsid w:val="00762F36"/>
    <w:rsid w:val="00763298"/>
    <w:rsid w:val="007632D4"/>
    <w:rsid w:val="00763AB6"/>
    <w:rsid w:val="007645A9"/>
    <w:rsid w:val="00764E45"/>
    <w:rsid w:val="007668DA"/>
    <w:rsid w:val="00766A06"/>
    <w:rsid w:val="0076764C"/>
    <w:rsid w:val="007705C0"/>
    <w:rsid w:val="00770982"/>
    <w:rsid w:val="007720F8"/>
    <w:rsid w:val="00774C10"/>
    <w:rsid w:val="00774F5C"/>
    <w:rsid w:val="00775012"/>
    <w:rsid w:val="00775068"/>
    <w:rsid w:val="007757E6"/>
    <w:rsid w:val="00776019"/>
    <w:rsid w:val="0077601C"/>
    <w:rsid w:val="0077676D"/>
    <w:rsid w:val="00777B78"/>
    <w:rsid w:val="007803D7"/>
    <w:rsid w:val="007809D6"/>
    <w:rsid w:val="007818DC"/>
    <w:rsid w:val="00781D5C"/>
    <w:rsid w:val="007823E3"/>
    <w:rsid w:val="00782A99"/>
    <w:rsid w:val="00784FBD"/>
    <w:rsid w:val="0078574C"/>
    <w:rsid w:val="00785BA0"/>
    <w:rsid w:val="00786218"/>
    <w:rsid w:val="00786392"/>
    <w:rsid w:val="00787073"/>
    <w:rsid w:val="00791678"/>
    <w:rsid w:val="00792358"/>
    <w:rsid w:val="00793A09"/>
    <w:rsid w:val="00793ABC"/>
    <w:rsid w:val="00793CC9"/>
    <w:rsid w:val="007943D5"/>
    <w:rsid w:val="00794647"/>
    <w:rsid w:val="007947BE"/>
    <w:rsid w:val="00794ECC"/>
    <w:rsid w:val="00795465"/>
    <w:rsid w:val="00795833"/>
    <w:rsid w:val="00796C8D"/>
    <w:rsid w:val="007A1162"/>
    <w:rsid w:val="007A133C"/>
    <w:rsid w:val="007A1443"/>
    <w:rsid w:val="007A265B"/>
    <w:rsid w:val="007A2829"/>
    <w:rsid w:val="007A3088"/>
    <w:rsid w:val="007A4F01"/>
    <w:rsid w:val="007A4FC9"/>
    <w:rsid w:val="007A6CE0"/>
    <w:rsid w:val="007A6DFF"/>
    <w:rsid w:val="007A7184"/>
    <w:rsid w:val="007A790D"/>
    <w:rsid w:val="007B0821"/>
    <w:rsid w:val="007B1BA4"/>
    <w:rsid w:val="007B1EEA"/>
    <w:rsid w:val="007B21D7"/>
    <w:rsid w:val="007B248F"/>
    <w:rsid w:val="007B257D"/>
    <w:rsid w:val="007B2C6C"/>
    <w:rsid w:val="007B3101"/>
    <w:rsid w:val="007B43D0"/>
    <w:rsid w:val="007B4D66"/>
    <w:rsid w:val="007B50B1"/>
    <w:rsid w:val="007B6382"/>
    <w:rsid w:val="007B64EA"/>
    <w:rsid w:val="007B7276"/>
    <w:rsid w:val="007C050E"/>
    <w:rsid w:val="007C0891"/>
    <w:rsid w:val="007C2742"/>
    <w:rsid w:val="007C3881"/>
    <w:rsid w:val="007C46FB"/>
    <w:rsid w:val="007C628E"/>
    <w:rsid w:val="007C62E9"/>
    <w:rsid w:val="007C7EF3"/>
    <w:rsid w:val="007D0183"/>
    <w:rsid w:val="007D0DBC"/>
    <w:rsid w:val="007D2DDE"/>
    <w:rsid w:val="007D34DC"/>
    <w:rsid w:val="007D394D"/>
    <w:rsid w:val="007D3E31"/>
    <w:rsid w:val="007D4526"/>
    <w:rsid w:val="007D476F"/>
    <w:rsid w:val="007D49B0"/>
    <w:rsid w:val="007D5064"/>
    <w:rsid w:val="007D531F"/>
    <w:rsid w:val="007D54F2"/>
    <w:rsid w:val="007D5C33"/>
    <w:rsid w:val="007D6D7A"/>
    <w:rsid w:val="007D7AC1"/>
    <w:rsid w:val="007E01FD"/>
    <w:rsid w:val="007E0EE0"/>
    <w:rsid w:val="007E251B"/>
    <w:rsid w:val="007E26DC"/>
    <w:rsid w:val="007E2DB5"/>
    <w:rsid w:val="007E3458"/>
    <w:rsid w:val="007E3FEE"/>
    <w:rsid w:val="007E44A0"/>
    <w:rsid w:val="007E4B72"/>
    <w:rsid w:val="007E5B37"/>
    <w:rsid w:val="007E5DF7"/>
    <w:rsid w:val="007E63CC"/>
    <w:rsid w:val="007E743A"/>
    <w:rsid w:val="007E7E41"/>
    <w:rsid w:val="007F02ED"/>
    <w:rsid w:val="007F084A"/>
    <w:rsid w:val="007F0F2E"/>
    <w:rsid w:val="007F1C60"/>
    <w:rsid w:val="007F2A60"/>
    <w:rsid w:val="007F2AAD"/>
    <w:rsid w:val="007F3465"/>
    <w:rsid w:val="007F41BA"/>
    <w:rsid w:val="007F42EA"/>
    <w:rsid w:val="007F4ADA"/>
    <w:rsid w:val="007F4C14"/>
    <w:rsid w:val="007F5D6A"/>
    <w:rsid w:val="007F5EF4"/>
    <w:rsid w:val="007F614E"/>
    <w:rsid w:val="007F6C4C"/>
    <w:rsid w:val="007F790D"/>
    <w:rsid w:val="007F7AAF"/>
    <w:rsid w:val="007F7ACB"/>
    <w:rsid w:val="00800C3B"/>
    <w:rsid w:val="0080107F"/>
    <w:rsid w:val="008013E4"/>
    <w:rsid w:val="00802A25"/>
    <w:rsid w:val="00803771"/>
    <w:rsid w:val="008045D3"/>
    <w:rsid w:val="008047F9"/>
    <w:rsid w:val="00804827"/>
    <w:rsid w:val="00804CB2"/>
    <w:rsid w:val="00804D53"/>
    <w:rsid w:val="008058BB"/>
    <w:rsid w:val="00805981"/>
    <w:rsid w:val="00805D21"/>
    <w:rsid w:val="00806146"/>
    <w:rsid w:val="00806985"/>
    <w:rsid w:val="00807C70"/>
    <w:rsid w:val="00807E87"/>
    <w:rsid w:val="008101F2"/>
    <w:rsid w:val="0081124A"/>
    <w:rsid w:val="00811525"/>
    <w:rsid w:val="00812584"/>
    <w:rsid w:val="00812EC1"/>
    <w:rsid w:val="00813521"/>
    <w:rsid w:val="00814815"/>
    <w:rsid w:val="00814F8A"/>
    <w:rsid w:val="008152A9"/>
    <w:rsid w:val="008153D9"/>
    <w:rsid w:val="00817F39"/>
    <w:rsid w:val="008201BF"/>
    <w:rsid w:val="0082091B"/>
    <w:rsid w:val="008209DF"/>
    <w:rsid w:val="00820F22"/>
    <w:rsid w:val="00821531"/>
    <w:rsid w:val="00823560"/>
    <w:rsid w:val="0082388B"/>
    <w:rsid w:val="00823F84"/>
    <w:rsid w:val="0082584E"/>
    <w:rsid w:val="00825B19"/>
    <w:rsid w:val="00825CC6"/>
    <w:rsid w:val="0082634E"/>
    <w:rsid w:val="00826777"/>
    <w:rsid w:val="00826B9F"/>
    <w:rsid w:val="00826F16"/>
    <w:rsid w:val="0083015F"/>
    <w:rsid w:val="00830BB9"/>
    <w:rsid w:val="00831858"/>
    <w:rsid w:val="008319DC"/>
    <w:rsid w:val="00831CF7"/>
    <w:rsid w:val="00832AD8"/>
    <w:rsid w:val="00833247"/>
    <w:rsid w:val="00834008"/>
    <w:rsid w:val="0083414E"/>
    <w:rsid w:val="008357E5"/>
    <w:rsid w:val="00835A65"/>
    <w:rsid w:val="0083676D"/>
    <w:rsid w:val="00837207"/>
    <w:rsid w:val="008379C4"/>
    <w:rsid w:val="008403D2"/>
    <w:rsid w:val="00841796"/>
    <w:rsid w:val="0084243B"/>
    <w:rsid w:val="008435A7"/>
    <w:rsid w:val="00844031"/>
    <w:rsid w:val="00844B16"/>
    <w:rsid w:val="00844D38"/>
    <w:rsid w:val="00844DC7"/>
    <w:rsid w:val="0084521B"/>
    <w:rsid w:val="00845242"/>
    <w:rsid w:val="00845872"/>
    <w:rsid w:val="00845985"/>
    <w:rsid w:val="00846825"/>
    <w:rsid w:val="00846E6F"/>
    <w:rsid w:val="0084734B"/>
    <w:rsid w:val="00847542"/>
    <w:rsid w:val="00847A61"/>
    <w:rsid w:val="00850040"/>
    <w:rsid w:val="008504D3"/>
    <w:rsid w:val="00850651"/>
    <w:rsid w:val="00852AD1"/>
    <w:rsid w:val="00854847"/>
    <w:rsid w:val="0085489F"/>
    <w:rsid w:val="008549F0"/>
    <w:rsid w:val="00855AD5"/>
    <w:rsid w:val="00857260"/>
    <w:rsid w:val="00857322"/>
    <w:rsid w:val="008573F1"/>
    <w:rsid w:val="008574E5"/>
    <w:rsid w:val="008575D8"/>
    <w:rsid w:val="008578DF"/>
    <w:rsid w:val="00857D8F"/>
    <w:rsid w:val="0086073E"/>
    <w:rsid w:val="0086174A"/>
    <w:rsid w:val="00861D0A"/>
    <w:rsid w:val="00862C90"/>
    <w:rsid w:val="00863621"/>
    <w:rsid w:val="00863AEF"/>
    <w:rsid w:val="00864667"/>
    <w:rsid w:val="00865014"/>
    <w:rsid w:val="00865536"/>
    <w:rsid w:val="00865BB4"/>
    <w:rsid w:val="00866334"/>
    <w:rsid w:val="008667C1"/>
    <w:rsid w:val="00867336"/>
    <w:rsid w:val="00867788"/>
    <w:rsid w:val="00867E2E"/>
    <w:rsid w:val="0087057B"/>
    <w:rsid w:val="00870665"/>
    <w:rsid w:val="0087103C"/>
    <w:rsid w:val="00871D27"/>
    <w:rsid w:val="00873698"/>
    <w:rsid w:val="008738ED"/>
    <w:rsid w:val="00875265"/>
    <w:rsid w:val="00875C5E"/>
    <w:rsid w:val="00877041"/>
    <w:rsid w:val="00877512"/>
    <w:rsid w:val="0087773F"/>
    <w:rsid w:val="008800BE"/>
    <w:rsid w:val="00880688"/>
    <w:rsid w:val="0088136E"/>
    <w:rsid w:val="00881488"/>
    <w:rsid w:val="008818CA"/>
    <w:rsid w:val="00881B80"/>
    <w:rsid w:val="008824C3"/>
    <w:rsid w:val="00882D13"/>
    <w:rsid w:val="00883250"/>
    <w:rsid w:val="00883389"/>
    <w:rsid w:val="00883BE1"/>
    <w:rsid w:val="00884B9F"/>
    <w:rsid w:val="0088509F"/>
    <w:rsid w:val="0088579D"/>
    <w:rsid w:val="00885834"/>
    <w:rsid w:val="00887961"/>
    <w:rsid w:val="0089018C"/>
    <w:rsid w:val="008903C0"/>
    <w:rsid w:val="0089093A"/>
    <w:rsid w:val="008938D8"/>
    <w:rsid w:val="00894C30"/>
    <w:rsid w:val="00896DD1"/>
    <w:rsid w:val="00897BA7"/>
    <w:rsid w:val="008A02D1"/>
    <w:rsid w:val="008A051B"/>
    <w:rsid w:val="008A0AF6"/>
    <w:rsid w:val="008A349C"/>
    <w:rsid w:val="008A3BE0"/>
    <w:rsid w:val="008A3D76"/>
    <w:rsid w:val="008A4560"/>
    <w:rsid w:val="008A568F"/>
    <w:rsid w:val="008A634B"/>
    <w:rsid w:val="008A78C4"/>
    <w:rsid w:val="008A7A15"/>
    <w:rsid w:val="008B11A9"/>
    <w:rsid w:val="008B20B8"/>
    <w:rsid w:val="008B3C19"/>
    <w:rsid w:val="008B3DEC"/>
    <w:rsid w:val="008B41BF"/>
    <w:rsid w:val="008B48CE"/>
    <w:rsid w:val="008B4B6E"/>
    <w:rsid w:val="008B7816"/>
    <w:rsid w:val="008C01A5"/>
    <w:rsid w:val="008C066D"/>
    <w:rsid w:val="008C086C"/>
    <w:rsid w:val="008C09E7"/>
    <w:rsid w:val="008C128A"/>
    <w:rsid w:val="008C1292"/>
    <w:rsid w:val="008C31BA"/>
    <w:rsid w:val="008C61BB"/>
    <w:rsid w:val="008C61F1"/>
    <w:rsid w:val="008C675E"/>
    <w:rsid w:val="008C6866"/>
    <w:rsid w:val="008C6F6F"/>
    <w:rsid w:val="008C7E73"/>
    <w:rsid w:val="008D1D7B"/>
    <w:rsid w:val="008D1EA1"/>
    <w:rsid w:val="008D406A"/>
    <w:rsid w:val="008D408A"/>
    <w:rsid w:val="008D40AD"/>
    <w:rsid w:val="008D5AC8"/>
    <w:rsid w:val="008D6033"/>
    <w:rsid w:val="008D653D"/>
    <w:rsid w:val="008D722F"/>
    <w:rsid w:val="008D7D1A"/>
    <w:rsid w:val="008E0A8B"/>
    <w:rsid w:val="008E38DC"/>
    <w:rsid w:val="008E3C03"/>
    <w:rsid w:val="008E4B23"/>
    <w:rsid w:val="008E5F38"/>
    <w:rsid w:val="008E6124"/>
    <w:rsid w:val="008E71ED"/>
    <w:rsid w:val="008F0DD3"/>
    <w:rsid w:val="008F19AD"/>
    <w:rsid w:val="008F3A45"/>
    <w:rsid w:val="008F3F6F"/>
    <w:rsid w:val="008F4ACF"/>
    <w:rsid w:val="008F616D"/>
    <w:rsid w:val="008F679E"/>
    <w:rsid w:val="008F6BC3"/>
    <w:rsid w:val="008F7054"/>
    <w:rsid w:val="00900052"/>
    <w:rsid w:val="00900506"/>
    <w:rsid w:val="00900A13"/>
    <w:rsid w:val="00900BBC"/>
    <w:rsid w:val="009016DD"/>
    <w:rsid w:val="00901F36"/>
    <w:rsid w:val="0090223E"/>
    <w:rsid w:val="00903F78"/>
    <w:rsid w:val="00904ACD"/>
    <w:rsid w:val="00904BD3"/>
    <w:rsid w:val="0090508E"/>
    <w:rsid w:val="00906131"/>
    <w:rsid w:val="00907C31"/>
    <w:rsid w:val="00910B1D"/>
    <w:rsid w:val="00910C39"/>
    <w:rsid w:val="00910F57"/>
    <w:rsid w:val="009115BB"/>
    <w:rsid w:val="00911808"/>
    <w:rsid w:val="009127A1"/>
    <w:rsid w:val="009127A5"/>
    <w:rsid w:val="009136E3"/>
    <w:rsid w:val="00913BCE"/>
    <w:rsid w:val="00916762"/>
    <w:rsid w:val="009177F6"/>
    <w:rsid w:val="00917E03"/>
    <w:rsid w:val="00921B5C"/>
    <w:rsid w:val="00922037"/>
    <w:rsid w:val="009246F9"/>
    <w:rsid w:val="009248B4"/>
    <w:rsid w:val="009251F8"/>
    <w:rsid w:val="009254F7"/>
    <w:rsid w:val="0092664B"/>
    <w:rsid w:val="00926CB6"/>
    <w:rsid w:val="00927013"/>
    <w:rsid w:val="00927262"/>
    <w:rsid w:val="00931707"/>
    <w:rsid w:val="009319A7"/>
    <w:rsid w:val="009325E6"/>
    <w:rsid w:val="009328EE"/>
    <w:rsid w:val="00934082"/>
    <w:rsid w:val="00934CC8"/>
    <w:rsid w:val="00935F32"/>
    <w:rsid w:val="0093646F"/>
    <w:rsid w:val="00936F0C"/>
    <w:rsid w:val="00937E43"/>
    <w:rsid w:val="00940C6B"/>
    <w:rsid w:val="009415A5"/>
    <w:rsid w:val="00942194"/>
    <w:rsid w:val="009424AE"/>
    <w:rsid w:val="009445F7"/>
    <w:rsid w:val="009454D2"/>
    <w:rsid w:val="009461E7"/>
    <w:rsid w:val="009475CF"/>
    <w:rsid w:val="00950F58"/>
    <w:rsid w:val="00951847"/>
    <w:rsid w:val="00952B01"/>
    <w:rsid w:val="00953CC7"/>
    <w:rsid w:val="00954E2B"/>
    <w:rsid w:val="009550B7"/>
    <w:rsid w:val="009552B6"/>
    <w:rsid w:val="009562D4"/>
    <w:rsid w:val="00956B36"/>
    <w:rsid w:val="00956C4E"/>
    <w:rsid w:val="00957D4F"/>
    <w:rsid w:val="00957D77"/>
    <w:rsid w:val="00960454"/>
    <w:rsid w:val="00960658"/>
    <w:rsid w:val="009615D6"/>
    <w:rsid w:val="009626BD"/>
    <w:rsid w:val="0096390E"/>
    <w:rsid w:val="00963B47"/>
    <w:rsid w:val="00963D20"/>
    <w:rsid w:val="009644B0"/>
    <w:rsid w:val="009648DE"/>
    <w:rsid w:val="00964A15"/>
    <w:rsid w:val="00964AE8"/>
    <w:rsid w:val="00966FEE"/>
    <w:rsid w:val="0097109C"/>
    <w:rsid w:val="00971458"/>
    <w:rsid w:val="009721E5"/>
    <w:rsid w:val="00972D94"/>
    <w:rsid w:val="00972E57"/>
    <w:rsid w:val="009737BD"/>
    <w:rsid w:val="00973D9A"/>
    <w:rsid w:val="009740E8"/>
    <w:rsid w:val="009748FE"/>
    <w:rsid w:val="009767E2"/>
    <w:rsid w:val="009767F4"/>
    <w:rsid w:val="00977621"/>
    <w:rsid w:val="00977D39"/>
    <w:rsid w:val="00977F20"/>
    <w:rsid w:val="00981387"/>
    <w:rsid w:val="00981B80"/>
    <w:rsid w:val="00982564"/>
    <w:rsid w:val="00982877"/>
    <w:rsid w:val="0098317F"/>
    <w:rsid w:val="009837FC"/>
    <w:rsid w:val="00983AD9"/>
    <w:rsid w:val="00983DB3"/>
    <w:rsid w:val="00984057"/>
    <w:rsid w:val="009840F6"/>
    <w:rsid w:val="009841B2"/>
    <w:rsid w:val="009847D2"/>
    <w:rsid w:val="00984E12"/>
    <w:rsid w:val="009852D9"/>
    <w:rsid w:val="00985335"/>
    <w:rsid w:val="009854F3"/>
    <w:rsid w:val="00986FAA"/>
    <w:rsid w:val="009874AC"/>
    <w:rsid w:val="00990EE9"/>
    <w:rsid w:val="00991B2F"/>
    <w:rsid w:val="00992152"/>
    <w:rsid w:val="00992383"/>
    <w:rsid w:val="00992F84"/>
    <w:rsid w:val="00994A1C"/>
    <w:rsid w:val="009954A6"/>
    <w:rsid w:val="00995A3A"/>
    <w:rsid w:val="00995B4A"/>
    <w:rsid w:val="00995E58"/>
    <w:rsid w:val="0099676D"/>
    <w:rsid w:val="00997FFC"/>
    <w:rsid w:val="009A03C3"/>
    <w:rsid w:val="009A088A"/>
    <w:rsid w:val="009A0F83"/>
    <w:rsid w:val="009A0F84"/>
    <w:rsid w:val="009A14C0"/>
    <w:rsid w:val="009A16D6"/>
    <w:rsid w:val="009A175F"/>
    <w:rsid w:val="009A1CFE"/>
    <w:rsid w:val="009A2134"/>
    <w:rsid w:val="009A24A5"/>
    <w:rsid w:val="009A2A49"/>
    <w:rsid w:val="009A2EDD"/>
    <w:rsid w:val="009A30F8"/>
    <w:rsid w:val="009A435A"/>
    <w:rsid w:val="009A450C"/>
    <w:rsid w:val="009A4AE8"/>
    <w:rsid w:val="009A4C73"/>
    <w:rsid w:val="009A5B40"/>
    <w:rsid w:val="009A6B88"/>
    <w:rsid w:val="009A78D3"/>
    <w:rsid w:val="009B1AEB"/>
    <w:rsid w:val="009B1EAA"/>
    <w:rsid w:val="009B2088"/>
    <w:rsid w:val="009B352A"/>
    <w:rsid w:val="009B3A3E"/>
    <w:rsid w:val="009B4201"/>
    <w:rsid w:val="009B423E"/>
    <w:rsid w:val="009B42E5"/>
    <w:rsid w:val="009B4E96"/>
    <w:rsid w:val="009B53E7"/>
    <w:rsid w:val="009B6FBD"/>
    <w:rsid w:val="009B7E7A"/>
    <w:rsid w:val="009C097B"/>
    <w:rsid w:val="009C1D23"/>
    <w:rsid w:val="009C20DC"/>
    <w:rsid w:val="009C2CD2"/>
    <w:rsid w:val="009C2D41"/>
    <w:rsid w:val="009C3FBA"/>
    <w:rsid w:val="009C41E8"/>
    <w:rsid w:val="009C484B"/>
    <w:rsid w:val="009C4B22"/>
    <w:rsid w:val="009C53FD"/>
    <w:rsid w:val="009C5AB4"/>
    <w:rsid w:val="009C5B79"/>
    <w:rsid w:val="009C6453"/>
    <w:rsid w:val="009C72CC"/>
    <w:rsid w:val="009C7651"/>
    <w:rsid w:val="009C7BC2"/>
    <w:rsid w:val="009D0ADF"/>
    <w:rsid w:val="009D1475"/>
    <w:rsid w:val="009D1EF0"/>
    <w:rsid w:val="009D20BD"/>
    <w:rsid w:val="009D267C"/>
    <w:rsid w:val="009D2E81"/>
    <w:rsid w:val="009D32DC"/>
    <w:rsid w:val="009D3653"/>
    <w:rsid w:val="009D3F09"/>
    <w:rsid w:val="009D4CCF"/>
    <w:rsid w:val="009D4CDA"/>
    <w:rsid w:val="009D5668"/>
    <w:rsid w:val="009D667C"/>
    <w:rsid w:val="009D6916"/>
    <w:rsid w:val="009E04D7"/>
    <w:rsid w:val="009E0C1B"/>
    <w:rsid w:val="009E202F"/>
    <w:rsid w:val="009E2188"/>
    <w:rsid w:val="009E2954"/>
    <w:rsid w:val="009E3C1F"/>
    <w:rsid w:val="009E4516"/>
    <w:rsid w:val="009E4683"/>
    <w:rsid w:val="009E5A2D"/>
    <w:rsid w:val="009E6F06"/>
    <w:rsid w:val="009F0278"/>
    <w:rsid w:val="009F050F"/>
    <w:rsid w:val="009F0753"/>
    <w:rsid w:val="009F0FEB"/>
    <w:rsid w:val="009F3615"/>
    <w:rsid w:val="009F3F45"/>
    <w:rsid w:val="009F3F48"/>
    <w:rsid w:val="009F581C"/>
    <w:rsid w:val="009F5D0F"/>
    <w:rsid w:val="009F5F2D"/>
    <w:rsid w:val="00A00574"/>
    <w:rsid w:val="00A00796"/>
    <w:rsid w:val="00A01067"/>
    <w:rsid w:val="00A015CD"/>
    <w:rsid w:val="00A01618"/>
    <w:rsid w:val="00A01991"/>
    <w:rsid w:val="00A020CC"/>
    <w:rsid w:val="00A02126"/>
    <w:rsid w:val="00A02133"/>
    <w:rsid w:val="00A0256D"/>
    <w:rsid w:val="00A02900"/>
    <w:rsid w:val="00A02BAC"/>
    <w:rsid w:val="00A0390C"/>
    <w:rsid w:val="00A05452"/>
    <w:rsid w:val="00A06E62"/>
    <w:rsid w:val="00A10AB7"/>
    <w:rsid w:val="00A1106A"/>
    <w:rsid w:val="00A12212"/>
    <w:rsid w:val="00A12B2C"/>
    <w:rsid w:val="00A12C22"/>
    <w:rsid w:val="00A12E98"/>
    <w:rsid w:val="00A13C8C"/>
    <w:rsid w:val="00A142E6"/>
    <w:rsid w:val="00A14822"/>
    <w:rsid w:val="00A149B8"/>
    <w:rsid w:val="00A15B71"/>
    <w:rsid w:val="00A1687C"/>
    <w:rsid w:val="00A16C08"/>
    <w:rsid w:val="00A1747B"/>
    <w:rsid w:val="00A206B9"/>
    <w:rsid w:val="00A207C6"/>
    <w:rsid w:val="00A20B0F"/>
    <w:rsid w:val="00A21735"/>
    <w:rsid w:val="00A21B82"/>
    <w:rsid w:val="00A227F1"/>
    <w:rsid w:val="00A22BD6"/>
    <w:rsid w:val="00A22E80"/>
    <w:rsid w:val="00A2480A"/>
    <w:rsid w:val="00A24D44"/>
    <w:rsid w:val="00A25239"/>
    <w:rsid w:val="00A25FB8"/>
    <w:rsid w:val="00A265AB"/>
    <w:rsid w:val="00A26CF5"/>
    <w:rsid w:val="00A27B8B"/>
    <w:rsid w:val="00A31D1A"/>
    <w:rsid w:val="00A340FE"/>
    <w:rsid w:val="00A34200"/>
    <w:rsid w:val="00A34553"/>
    <w:rsid w:val="00A35D07"/>
    <w:rsid w:val="00A37112"/>
    <w:rsid w:val="00A37E97"/>
    <w:rsid w:val="00A4037C"/>
    <w:rsid w:val="00A40919"/>
    <w:rsid w:val="00A40E61"/>
    <w:rsid w:val="00A40EC2"/>
    <w:rsid w:val="00A4131C"/>
    <w:rsid w:val="00A4179B"/>
    <w:rsid w:val="00A426A9"/>
    <w:rsid w:val="00A427D2"/>
    <w:rsid w:val="00A437A0"/>
    <w:rsid w:val="00A43C3A"/>
    <w:rsid w:val="00A44473"/>
    <w:rsid w:val="00A44EA7"/>
    <w:rsid w:val="00A46279"/>
    <w:rsid w:val="00A469E7"/>
    <w:rsid w:val="00A46B29"/>
    <w:rsid w:val="00A47467"/>
    <w:rsid w:val="00A47A67"/>
    <w:rsid w:val="00A47BD5"/>
    <w:rsid w:val="00A509C6"/>
    <w:rsid w:val="00A51054"/>
    <w:rsid w:val="00A5105F"/>
    <w:rsid w:val="00A51EAB"/>
    <w:rsid w:val="00A52118"/>
    <w:rsid w:val="00A53B87"/>
    <w:rsid w:val="00A541C1"/>
    <w:rsid w:val="00A54976"/>
    <w:rsid w:val="00A551C7"/>
    <w:rsid w:val="00A55527"/>
    <w:rsid w:val="00A5577A"/>
    <w:rsid w:val="00A569C6"/>
    <w:rsid w:val="00A57011"/>
    <w:rsid w:val="00A574FF"/>
    <w:rsid w:val="00A5793F"/>
    <w:rsid w:val="00A610FC"/>
    <w:rsid w:val="00A617FC"/>
    <w:rsid w:val="00A61A9A"/>
    <w:rsid w:val="00A63237"/>
    <w:rsid w:val="00A63987"/>
    <w:rsid w:val="00A639DF"/>
    <w:rsid w:val="00A63D73"/>
    <w:rsid w:val="00A65221"/>
    <w:rsid w:val="00A6529F"/>
    <w:rsid w:val="00A6584F"/>
    <w:rsid w:val="00A664FD"/>
    <w:rsid w:val="00A66B99"/>
    <w:rsid w:val="00A67CDB"/>
    <w:rsid w:val="00A705BC"/>
    <w:rsid w:val="00A707FA"/>
    <w:rsid w:val="00A70805"/>
    <w:rsid w:val="00A71D77"/>
    <w:rsid w:val="00A71F7E"/>
    <w:rsid w:val="00A72222"/>
    <w:rsid w:val="00A724E4"/>
    <w:rsid w:val="00A74027"/>
    <w:rsid w:val="00A74F74"/>
    <w:rsid w:val="00A7516F"/>
    <w:rsid w:val="00A75667"/>
    <w:rsid w:val="00A75A03"/>
    <w:rsid w:val="00A762F6"/>
    <w:rsid w:val="00A776E7"/>
    <w:rsid w:val="00A7788A"/>
    <w:rsid w:val="00A8055D"/>
    <w:rsid w:val="00A81116"/>
    <w:rsid w:val="00A81233"/>
    <w:rsid w:val="00A81262"/>
    <w:rsid w:val="00A8195F"/>
    <w:rsid w:val="00A8230A"/>
    <w:rsid w:val="00A83C68"/>
    <w:rsid w:val="00A83CC3"/>
    <w:rsid w:val="00A862BA"/>
    <w:rsid w:val="00A86709"/>
    <w:rsid w:val="00A8694D"/>
    <w:rsid w:val="00A86D80"/>
    <w:rsid w:val="00A87726"/>
    <w:rsid w:val="00A928C4"/>
    <w:rsid w:val="00A92A20"/>
    <w:rsid w:val="00A92C0C"/>
    <w:rsid w:val="00A93BD6"/>
    <w:rsid w:val="00A94790"/>
    <w:rsid w:val="00A94FC0"/>
    <w:rsid w:val="00A950ED"/>
    <w:rsid w:val="00A9511D"/>
    <w:rsid w:val="00A95F8A"/>
    <w:rsid w:val="00A95FCE"/>
    <w:rsid w:val="00A9753D"/>
    <w:rsid w:val="00A97D38"/>
    <w:rsid w:val="00A97FF0"/>
    <w:rsid w:val="00AA0B70"/>
    <w:rsid w:val="00AA0D26"/>
    <w:rsid w:val="00AA0F91"/>
    <w:rsid w:val="00AA1198"/>
    <w:rsid w:val="00AA17DE"/>
    <w:rsid w:val="00AA2A84"/>
    <w:rsid w:val="00AA3556"/>
    <w:rsid w:val="00AA38D8"/>
    <w:rsid w:val="00AA40E9"/>
    <w:rsid w:val="00AA5FF6"/>
    <w:rsid w:val="00AA658F"/>
    <w:rsid w:val="00AA7167"/>
    <w:rsid w:val="00AA73E6"/>
    <w:rsid w:val="00AA7D9B"/>
    <w:rsid w:val="00AA7E1E"/>
    <w:rsid w:val="00AB0286"/>
    <w:rsid w:val="00AB0AC3"/>
    <w:rsid w:val="00AB0D54"/>
    <w:rsid w:val="00AB2F53"/>
    <w:rsid w:val="00AB3908"/>
    <w:rsid w:val="00AB39F8"/>
    <w:rsid w:val="00AB4C47"/>
    <w:rsid w:val="00AB50BC"/>
    <w:rsid w:val="00AB5834"/>
    <w:rsid w:val="00AB5CB8"/>
    <w:rsid w:val="00AB7792"/>
    <w:rsid w:val="00AB7832"/>
    <w:rsid w:val="00AB7E52"/>
    <w:rsid w:val="00AC0B47"/>
    <w:rsid w:val="00AC0C9B"/>
    <w:rsid w:val="00AC0D82"/>
    <w:rsid w:val="00AC2031"/>
    <w:rsid w:val="00AC25F4"/>
    <w:rsid w:val="00AC28DA"/>
    <w:rsid w:val="00AC3025"/>
    <w:rsid w:val="00AC3B58"/>
    <w:rsid w:val="00AC47A2"/>
    <w:rsid w:val="00AC48FE"/>
    <w:rsid w:val="00AC5157"/>
    <w:rsid w:val="00AC5AA5"/>
    <w:rsid w:val="00AC5B34"/>
    <w:rsid w:val="00AC6C39"/>
    <w:rsid w:val="00AC7A08"/>
    <w:rsid w:val="00AC7B46"/>
    <w:rsid w:val="00AC7C8D"/>
    <w:rsid w:val="00AD04AF"/>
    <w:rsid w:val="00AD12F3"/>
    <w:rsid w:val="00AD2B63"/>
    <w:rsid w:val="00AD3279"/>
    <w:rsid w:val="00AD4C52"/>
    <w:rsid w:val="00AD5EA9"/>
    <w:rsid w:val="00AD6316"/>
    <w:rsid w:val="00AD63C3"/>
    <w:rsid w:val="00AD7590"/>
    <w:rsid w:val="00AD77CB"/>
    <w:rsid w:val="00AD7870"/>
    <w:rsid w:val="00AD7BBB"/>
    <w:rsid w:val="00AE27C5"/>
    <w:rsid w:val="00AE297D"/>
    <w:rsid w:val="00AE2B6E"/>
    <w:rsid w:val="00AE3B49"/>
    <w:rsid w:val="00AE45B9"/>
    <w:rsid w:val="00AE5347"/>
    <w:rsid w:val="00AE5D04"/>
    <w:rsid w:val="00AE5D51"/>
    <w:rsid w:val="00AE749B"/>
    <w:rsid w:val="00AE76AA"/>
    <w:rsid w:val="00AF1234"/>
    <w:rsid w:val="00AF132E"/>
    <w:rsid w:val="00AF14C1"/>
    <w:rsid w:val="00AF1524"/>
    <w:rsid w:val="00AF15D4"/>
    <w:rsid w:val="00AF2015"/>
    <w:rsid w:val="00AF26A2"/>
    <w:rsid w:val="00AF31F7"/>
    <w:rsid w:val="00AF41EC"/>
    <w:rsid w:val="00AF4566"/>
    <w:rsid w:val="00AF4D5F"/>
    <w:rsid w:val="00AF4DB8"/>
    <w:rsid w:val="00AF4F1D"/>
    <w:rsid w:val="00AF5513"/>
    <w:rsid w:val="00AF555E"/>
    <w:rsid w:val="00AF57BF"/>
    <w:rsid w:val="00AF5855"/>
    <w:rsid w:val="00AF5994"/>
    <w:rsid w:val="00AF5CDF"/>
    <w:rsid w:val="00AF6C1C"/>
    <w:rsid w:val="00B00792"/>
    <w:rsid w:val="00B01E49"/>
    <w:rsid w:val="00B02075"/>
    <w:rsid w:val="00B04D5C"/>
    <w:rsid w:val="00B061DB"/>
    <w:rsid w:val="00B06275"/>
    <w:rsid w:val="00B06ABB"/>
    <w:rsid w:val="00B07164"/>
    <w:rsid w:val="00B073C4"/>
    <w:rsid w:val="00B07557"/>
    <w:rsid w:val="00B07665"/>
    <w:rsid w:val="00B1071F"/>
    <w:rsid w:val="00B10CAB"/>
    <w:rsid w:val="00B10CC1"/>
    <w:rsid w:val="00B111F1"/>
    <w:rsid w:val="00B12084"/>
    <w:rsid w:val="00B13066"/>
    <w:rsid w:val="00B130F7"/>
    <w:rsid w:val="00B1319C"/>
    <w:rsid w:val="00B13A41"/>
    <w:rsid w:val="00B14D81"/>
    <w:rsid w:val="00B15AFF"/>
    <w:rsid w:val="00B1611F"/>
    <w:rsid w:val="00B164DD"/>
    <w:rsid w:val="00B16A0B"/>
    <w:rsid w:val="00B16CA9"/>
    <w:rsid w:val="00B16E4F"/>
    <w:rsid w:val="00B17597"/>
    <w:rsid w:val="00B17B9D"/>
    <w:rsid w:val="00B20989"/>
    <w:rsid w:val="00B21A92"/>
    <w:rsid w:val="00B21F13"/>
    <w:rsid w:val="00B225F4"/>
    <w:rsid w:val="00B22E01"/>
    <w:rsid w:val="00B23C8A"/>
    <w:rsid w:val="00B24848"/>
    <w:rsid w:val="00B24E00"/>
    <w:rsid w:val="00B25511"/>
    <w:rsid w:val="00B300A3"/>
    <w:rsid w:val="00B3110B"/>
    <w:rsid w:val="00B332D3"/>
    <w:rsid w:val="00B33D57"/>
    <w:rsid w:val="00B34989"/>
    <w:rsid w:val="00B34B36"/>
    <w:rsid w:val="00B351C5"/>
    <w:rsid w:val="00B3531B"/>
    <w:rsid w:val="00B355AF"/>
    <w:rsid w:val="00B356BC"/>
    <w:rsid w:val="00B365BF"/>
    <w:rsid w:val="00B366F1"/>
    <w:rsid w:val="00B36820"/>
    <w:rsid w:val="00B36A4B"/>
    <w:rsid w:val="00B37755"/>
    <w:rsid w:val="00B37805"/>
    <w:rsid w:val="00B37CE8"/>
    <w:rsid w:val="00B37D85"/>
    <w:rsid w:val="00B40506"/>
    <w:rsid w:val="00B40BE6"/>
    <w:rsid w:val="00B41613"/>
    <w:rsid w:val="00B42FE4"/>
    <w:rsid w:val="00B43F37"/>
    <w:rsid w:val="00B44008"/>
    <w:rsid w:val="00B448DB"/>
    <w:rsid w:val="00B45436"/>
    <w:rsid w:val="00B454C3"/>
    <w:rsid w:val="00B4563F"/>
    <w:rsid w:val="00B4677F"/>
    <w:rsid w:val="00B46AEC"/>
    <w:rsid w:val="00B46FCE"/>
    <w:rsid w:val="00B52048"/>
    <w:rsid w:val="00B5457F"/>
    <w:rsid w:val="00B54617"/>
    <w:rsid w:val="00B5466A"/>
    <w:rsid w:val="00B5528A"/>
    <w:rsid w:val="00B562CF"/>
    <w:rsid w:val="00B5697A"/>
    <w:rsid w:val="00B56B60"/>
    <w:rsid w:val="00B57797"/>
    <w:rsid w:val="00B57FFE"/>
    <w:rsid w:val="00B602D7"/>
    <w:rsid w:val="00B62012"/>
    <w:rsid w:val="00B62616"/>
    <w:rsid w:val="00B64816"/>
    <w:rsid w:val="00B6501B"/>
    <w:rsid w:val="00B66504"/>
    <w:rsid w:val="00B6705B"/>
    <w:rsid w:val="00B71699"/>
    <w:rsid w:val="00B71FC3"/>
    <w:rsid w:val="00B738D6"/>
    <w:rsid w:val="00B73C1D"/>
    <w:rsid w:val="00B741A2"/>
    <w:rsid w:val="00B74589"/>
    <w:rsid w:val="00B757DB"/>
    <w:rsid w:val="00B764CE"/>
    <w:rsid w:val="00B764E2"/>
    <w:rsid w:val="00B76891"/>
    <w:rsid w:val="00B7696C"/>
    <w:rsid w:val="00B77951"/>
    <w:rsid w:val="00B81505"/>
    <w:rsid w:val="00B815B2"/>
    <w:rsid w:val="00B81AC6"/>
    <w:rsid w:val="00B81DA0"/>
    <w:rsid w:val="00B8211C"/>
    <w:rsid w:val="00B83896"/>
    <w:rsid w:val="00B848CA"/>
    <w:rsid w:val="00B84DC5"/>
    <w:rsid w:val="00B8555E"/>
    <w:rsid w:val="00B8557D"/>
    <w:rsid w:val="00B85C0F"/>
    <w:rsid w:val="00B85FF1"/>
    <w:rsid w:val="00B87D79"/>
    <w:rsid w:val="00B902F4"/>
    <w:rsid w:val="00B909C1"/>
    <w:rsid w:val="00B91B20"/>
    <w:rsid w:val="00B929F7"/>
    <w:rsid w:val="00B93321"/>
    <w:rsid w:val="00B93B74"/>
    <w:rsid w:val="00B93DBD"/>
    <w:rsid w:val="00B940A9"/>
    <w:rsid w:val="00B94A6D"/>
    <w:rsid w:val="00B94D6E"/>
    <w:rsid w:val="00B9502E"/>
    <w:rsid w:val="00B95276"/>
    <w:rsid w:val="00B9533C"/>
    <w:rsid w:val="00B959ED"/>
    <w:rsid w:val="00BA03A5"/>
    <w:rsid w:val="00BA06DF"/>
    <w:rsid w:val="00BA1160"/>
    <w:rsid w:val="00BA1402"/>
    <w:rsid w:val="00BA156A"/>
    <w:rsid w:val="00BA22BA"/>
    <w:rsid w:val="00BA28B3"/>
    <w:rsid w:val="00BA2B8B"/>
    <w:rsid w:val="00BA311C"/>
    <w:rsid w:val="00BA3A32"/>
    <w:rsid w:val="00BA3CA1"/>
    <w:rsid w:val="00BA5825"/>
    <w:rsid w:val="00BB10DA"/>
    <w:rsid w:val="00BB1519"/>
    <w:rsid w:val="00BB177B"/>
    <w:rsid w:val="00BB2C29"/>
    <w:rsid w:val="00BB2FF7"/>
    <w:rsid w:val="00BB4BAA"/>
    <w:rsid w:val="00BB4FA9"/>
    <w:rsid w:val="00BB55CF"/>
    <w:rsid w:val="00BB561B"/>
    <w:rsid w:val="00BB6126"/>
    <w:rsid w:val="00BB6757"/>
    <w:rsid w:val="00BB67D4"/>
    <w:rsid w:val="00BB79FD"/>
    <w:rsid w:val="00BC0BF1"/>
    <w:rsid w:val="00BC0F8D"/>
    <w:rsid w:val="00BC1D31"/>
    <w:rsid w:val="00BC2121"/>
    <w:rsid w:val="00BC2AD6"/>
    <w:rsid w:val="00BC42CF"/>
    <w:rsid w:val="00BC4667"/>
    <w:rsid w:val="00BC5524"/>
    <w:rsid w:val="00BC6543"/>
    <w:rsid w:val="00BC709A"/>
    <w:rsid w:val="00BC71C9"/>
    <w:rsid w:val="00BC7887"/>
    <w:rsid w:val="00BC7FC1"/>
    <w:rsid w:val="00BD0859"/>
    <w:rsid w:val="00BD2920"/>
    <w:rsid w:val="00BD39C6"/>
    <w:rsid w:val="00BD4646"/>
    <w:rsid w:val="00BD47FC"/>
    <w:rsid w:val="00BD57CE"/>
    <w:rsid w:val="00BD586F"/>
    <w:rsid w:val="00BD5DA8"/>
    <w:rsid w:val="00BE1E70"/>
    <w:rsid w:val="00BE30C8"/>
    <w:rsid w:val="00BE38B0"/>
    <w:rsid w:val="00BE4388"/>
    <w:rsid w:val="00BE48AF"/>
    <w:rsid w:val="00BE50DA"/>
    <w:rsid w:val="00BE63B1"/>
    <w:rsid w:val="00BE6C03"/>
    <w:rsid w:val="00BF0287"/>
    <w:rsid w:val="00BF1012"/>
    <w:rsid w:val="00BF1468"/>
    <w:rsid w:val="00BF1C0D"/>
    <w:rsid w:val="00BF2E67"/>
    <w:rsid w:val="00BF314C"/>
    <w:rsid w:val="00BF4804"/>
    <w:rsid w:val="00BF4E85"/>
    <w:rsid w:val="00BF700D"/>
    <w:rsid w:val="00BF773D"/>
    <w:rsid w:val="00C00310"/>
    <w:rsid w:val="00C020C0"/>
    <w:rsid w:val="00C02237"/>
    <w:rsid w:val="00C030B1"/>
    <w:rsid w:val="00C0476D"/>
    <w:rsid w:val="00C050F4"/>
    <w:rsid w:val="00C05208"/>
    <w:rsid w:val="00C071F8"/>
    <w:rsid w:val="00C076EC"/>
    <w:rsid w:val="00C077F7"/>
    <w:rsid w:val="00C101F3"/>
    <w:rsid w:val="00C10359"/>
    <w:rsid w:val="00C1074D"/>
    <w:rsid w:val="00C10F21"/>
    <w:rsid w:val="00C122F3"/>
    <w:rsid w:val="00C12752"/>
    <w:rsid w:val="00C14730"/>
    <w:rsid w:val="00C152FF"/>
    <w:rsid w:val="00C156F3"/>
    <w:rsid w:val="00C15DA6"/>
    <w:rsid w:val="00C16351"/>
    <w:rsid w:val="00C16EC4"/>
    <w:rsid w:val="00C16F7F"/>
    <w:rsid w:val="00C17BC3"/>
    <w:rsid w:val="00C17D63"/>
    <w:rsid w:val="00C17F14"/>
    <w:rsid w:val="00C20A61"/>
    <w:rsid w:val="00C214FD"/>
    <w:rsid w:val="00C21955"/>
    <w:rsid w:val="00C23303"/>
    <w:rsid w:val="00C23531"/>
    <w:rsid w:val="00C237BF"/>
    <w:rsid w:val="00C23938"/>
    <w:rsid w:val="00C24545"/>
    <w:rsid w:val="00C25264"/>
    <w:rsid w:val="00C253C1"/>
    <w:rsid w:val="00C262A8"/>
    <w:rsid w:val="00C30937"/>
    <w:rsid w:val="00C30ABB"/>
    <w:rsid w:val="00C30AE6"/>
    <w:rsid w:val="00C30BAC"/>
    <w:rsid w:val="00C3211E"/>
    <w:rsid w:val="00C32405"/>
    <w:rsid w:val="00C32A83"/>
    <w:rsid w:val="00C34435"/>
    <w:rsid w:val="00C34726"/>
    <w:rsid w:val="00C3496F"/>
    <w:rsid w:val="00C34A4D"/>
    <w:rsid w:val="00C3569F"/>
    <w:rsid w:val="00C35765"/>
    <w:rsid w:val="00C367C4"/>
    <w:rsid w:val="00C36DE0"/>
    <w:rsid w:val="00C37416"/>
    <w:rsid w:val="00C37986"/>
    <w:rsid w:val="00C40A84"/>
    <w:rsid w:val="00C41C89"/>
    <w:rsid w:val="00C42A83"/>
    <w:rsid w:val="00C42E2B"/>
    <w:rsid w:val="00C43B9A"/>
    <w:rsid w:val="00C442E8"/>
    <w:rsid w:val="00C449F5"/>
    <w:rsid w:val="00C47EB6"/>
    <w:rsid w:val="00C50A5B"/>
    <w:rsid w:val="00C514E6"/>
    <w:rsid w:val="00C51E56"/>
    <w:rsid w:val="00C53295"/>
    <w:rsid w:val="00C535B8"/>
    <w:rsid w:val="00C53826"/>
    <w:rsid w:val="00C5459A"/>
    <w:rsid w:val="00C55304"/>
    <w:rsid w:val="00C55656"/>
    <w:rsid w:val="00C55C16"/>
    <w:rsid w:val="00C56A4B"/>
    <w:rsid w:val="00C56A5A"/>
    <w:rsid w:val="00C56EA5"/>
    <w:rsid w:val="00C61D18"/>
    <w:rsid w:val="00C61DEC"/>
    <w:rsid w:val="00C61FC7"/>
    <w:rsid w:val="00C633B1"/>
    <w:rsid w:val="00C6425E"/>
    <w:rsid w:val="00C64A0C"/>
    <w:rsid w:val="00C64AA1"/>
    <w:rsid w:val="00C65BEC"/>
    <w:rsid w:val="00C66538"/>
    <w:rsid w:val="00C666DF"/>
    <w:rsid w:val="00C66948"/>
    <w:rsid w:val="00C66BD0"/>
    <w:rsid w:val="00C66D86"/>
    <w:rsid w:val="00C71355"/>
    <w:rsid w:val="00C71E48"/>
    <w:rsid w:val="00C71FBF"/>
    <w:rsid w:val="00C72016"/>
    <w:rsid w:val="00C72C18"/>
    <w:rsid w:val="00C72C4F"/>
    <w:rsid w:val="00C7308B"/>
    <w:rsid w:val="00C733FD"/>
    <w:rsid w:val="00C734D3"/>
    <w:rsid w:val="00C7392E"/>
    <w:rsid w:val="00C73DEF"/>
    <w:rsid w:val="00C7407C"/>
    <w:rsid w:val="00C7408C"/>
    <w:rsid w:val="00C74144"/>
    <w:rsid w:val="00C74199"/>
    <w:rsid w:val="00C7624E"/>
    <w:rsid w:val="00C805F8"/>
    <w:rsid w:val="00C80E5F"/>
    <w:rsid w:val="00C80EDB"/>
    <w:rsid w:val="00C816E1"/>
    <w:rsid w:val="00C8257B"/>
    <w:rsid w:val="00C82A2D"/>
    <w:rsid w:val="00C834C4"/>
    <w:rsid w:val="00C835A6"/>
    <w:rsid w:val="00C849CB"/>
    <w:rsid w:val="00C84F63"/>
    <w:rsid w:val="00C852CC"/>
    <w:rsid w:val="00C8595A"/>
    <w:rsid w:val="00C85CAA"/>
    <w:rsid w:val="00C86F4F"/>
    <w:rsid w:val="00C87814"/>
    <w:rsid w:val="00C87E57"/>
    <w:rsid w:val="00C90898"/>
    <w:rsid w:val="00C914C3"/>
    <w:rsid w:val="00C915EB"/>
    <w:rsid w:val="00C91F32"/>
    <w:rsid w:val="00C92A21"/>
    <w:rsid w:val="00C92F1F"/>
    <w:rsid w:val="00C9336D"/>
    <w:rsid w:val="00C936A5"/>
    <w:rsid w:val="00C93E13"/>
    <w:rsid w:val="00C94648"/>
    <w:rsid w:val="00C95617"/>
    <w:rsid w:val="00C967EF"/>
    <w:rsid w:val="00C979DE"/>
    <w:rsid w:val="00C97CF1"/>
    <w:rsid w:val="00CA0A82"/>
    <w:rsid w:val="00CA11EC"/>
    <w:rsid w:val="00CA16CC"/>
    <w:rsid w:val="00CA289B"/>
    <w:rsid w:val="00CA3CF4"/>
    <w:rsid w:val="00CA3D6E"/>
    <w:rsid w:val="00CA60B1"/>
    <w:rsid w:val="00CA6143"/>
    <w:rsid w:val="00CA6ECA"/>
    <w:rsid w:val="00CB0949"/>
    <w:rsid w:val="00CB0D8B"/>
    <w:rsid w:val="00CB0FE2"/>
    <w:rsid w:val="00CB147A"/>
    <w:rsid w:val="00CB14D1"/>
    <w:rsid w:val="00CB2D83"/>
    <w:rsid w:val="00CB31F9"/>
    <w:rsid w:val="00CB4460"/>
    <w:rsid w:val="00CB518B"/>
    <w:rsid w:val="00CB5538"/>
    <w:rsid w:val="00CB5621"/>
    <w:rsid w:val="00CB5B11"/>
    <w:rsid w:val="00CB685B"/>
    <w:rsid w:val="00CB6D92"/>
    <w:rsid w:val="00CB74CD"/>
    <w:rsid w:val="00CB7A6B"/>
    <w:rsid w:val="00CB7CFD"/>
    <w:rsid w:val="00CC0138"/>
    <w:rsid w:val="00CC1062"/>
    <w:rsid w:val="00CC18A1"/>
    <w:rsid w:val="00CC1EA5"/>
    <w:rsid w:val="00CC30FD"/>
    <w:rsid w:val="00CC34C8"/>
    <w:rsid w:val="00CC4418"/>
    <w:rsid w:val="00CC50C1"/>
    <w:rsid w:val="00CC5A1A"/>
    <w:rsid w:val="00CC6797"/>
    <w:rsid w:val="00CC67E8"/>
    <w:rsid w:val="00CC7064"/>
    <w:rsid w:val="00CC7521"/>
    <w:rsid w:val="00CD0A31"/>
    <w:rsid w:val="00CD0C6D"/>
    <w:rsid w:val="00CD1CB6"/>
    <w:rsid w:val="00CD2488"/>
    <w:rsid w:val="00CD4DAE"/>
    <w:rsid w:val="00CD6B9C"/>
    <w:rsid w:val="00CD6E20"/>
    <w:rsid w:val="00CD7599"/>
    <w:rsid w:val="00CD7F0E"/>
    <w:rsid w:val="00CE1481"/>
    <w:rsid w:val="00CE16E7"/>
    <w:rsid w:val="00CE1AF5"/>
    <w:rsid w:val="00CE1F4D"/>
    <w:rsid w:val="00CE2016"/>
    <w:rsid w:val="00CE2048"/>
    <w:rsid w:val="00CE22A9"/>
    <w:rsid w:val="00CE3C99"/>
    <w:rsid w:val="00CE413C"/>
    <w:rsid w:val="00CE5B34"/>
    <w:rsid w:val="00CE5C24"/>
    <w:rsid w:val="00CE6A2E"/>
    <w:rsid w:val="00CE754E"/>
    <w:rsid w:val="00CF14EC"/>
    <w:rsid w:val="00CF2385"/>
    <w:rsid w:val="00CF26A0"/>
    <w:rsid w:val="00CF2859"/>
    <w:rsid w:val="00CF2984"/>
    <w:rsid w:val="00CF29CA"/>
    <w:rsid w:val="00CF2D40"/>
    <w:rsid w:val="00CF2E93"/>
    <w:rsid w:val="00CF3013"/>
    <w:rsid w:val="00CF30D5"/>
    <w:rsid w:val="00CF40CB"/>
    <w:rsid w:val="00CF4BBF"/>
    <w:rsid w:val="00CF70E9"/>
    <w:rsid w:val="00CF7178"/>
    <w:rsid w:val="00CF7751"/>
    <w:rsid w:val="00CF7C9D"/>
    <w:rsid w:val="00CF7DF4"/>
    <w:rsid w:val="00D01D9B"/>
    <w:rsid w:val="00D02841"/>
    <w:rsid w:val="00D02E3F"/>
    <w:rsid w:val="00D03095"/>
    <w:rsid w:val="00D0331E"/>
    <w:rsid w:val="00D0333B"/>
    <w:rsid w:val="00D04335"/>
    <w:rsid w:val="00D0449F"/>
    <w:rsid w:val="00D06136"/>
    <w:rsid w:val="00D065ED"/>
    <w:rsid w:val="00D06B06"/>
    <w:rsid w:val="00D07E0D"/>
    <w:rsid w:val="00D1107A"/>
    <w:rsid w:val="00D11530"/>
    <w:rsid w:val="00D11B35"/>
    <w:rsid w:val="00D11E6D"/>
    <w:rsid w:val="00D120C4"/>
    <w:rsid w:val="00D15120"/>
    <w:rsid w:val="00D156FB"/>
    <w:rsid w:val="00D169DF"/>
    <w:rsid w:val="00D1761E"/>
    <w:rsid w:val="00D1799E"/>
    <w:rsid w:val="00D17D87"/>
    <w:rsid w:val="00D20A08"/>
    <w:rsid w:val="00D20A54"/>
    <w:rsid w:val="00D20E2E"/>
    <w:rsid w:val="00D213F3"/>
    <w:rsid w:val="00D21BC9"/>
    <w:rsid w:val="00D2239E"/>
    <w:rsid w:val="00D242F6"/>
    <w:rsid w:val="00D251FA"/>
    <w:rsid w:val="00D276E2"/>
    <w:rsid w:val="00D27AF4"/>
    <w:rsid w:val="00D27CF6"/>
    <w:rsid w:val="00D27DEF"/>
    <w:rsid w:val="00D30A75"/>
    <w:rsid w:val="00D32F81"/>
    <w:rsid w:val="00D32FB8"/>
    <w:rsid w:val="00D332BD"/>
    <w:rsid w:val="00D33517"/>
    <w:rsid w:val="00D33A61"/>
    <w:rsid w:val="00D347A5"/>
    <w:rsid w:val="00D35418"/>
    <w:rsid w:val="00D3558B"/>
    <w:rsid w:val="00D362DD"/>
    <w:rsid w:val="00D37B64"/>
    <w:rsid w:val="00D37CF8"/>
    <w:rsid w:val="00D41B9E"/>
    <w:rsid w:val="00D41C3B"/>
    <w:rsid w:val="00D41EA3"/>
    <w:rsid w:val="00D41F79"/>
    <w:rsid w:val="00D41FED"/>
    <w:rsid w:val="00D4211B"/>
    <w:rsid w:val="00D42A51"/>
    <w:rsid w:val="00D43090"/>
    <w:rsid w:val="00D46C8A"/>
    <w:rsid w:val="00D475A3"/>
    <w:rsid w:val="00D5026C"/>
    <w:rsid w:val="00D50A14"/>
    <w:rsid w:val="00D50CB2"/>
    <w:rsid w:val="00D51031"/>
    <w:rsid w:val="00D514F1"/>
    <w:rsid w:val="00D53B52"/>
    <w:rsid w:val="00D54B65"/>
    <w:rsid w:val="00D55093"/>
    <w:rsid w:val="00D554B1"/>
    <w:rsid w:val="00D55710"/>
    <w:rsid w:val="00D571FA"/>
    <w:rsid w:val="00D572E2"/>
    <w:rsid w:val="00D57723"/>
    <w:rsid w:val="00D5789F"/>
    <w:rsid w:val="00D6056B"/>
    <w:rsid w:val="00D61608"/>
    <w:rsid w:val="00D62C85"/>
    <w:rsid w:val="00D62E2E"/>
    <w:rsid w:val="00D6392A"/>
    <w:rsid w:val="00D64648"/>
    <w:rsid w:val="00D6482A"/>
    <w:rsid w:val="00D64845"/>
    <w:rsid w:val="00D65242"/>
    <w:rsid w:val="00D711C9"/>
    <w:rsid w:val="00D71596"/>
    <w:rsid w:val="00D732D8"/>
    <w:rsid w:val="00D73C60"/>
    <w:rsid w:val="00D7418F"/>
    <w:rsid w:val="00D745F3"/>
    <w:rsid w:val="00D75AA3"/>
    <w:rsid w:val="00D767D2"/>
    <w:rsid w:val="00D76D8F"/>
    <w:rsid w:val="00D77694"/>
    <w:rsid w:val="00D801FF"/>
    <w:rsid w:val="00D80734"/>
    <w:rsid w:val="00D80DFE"/>
    <w:rsid w:val="00D81158"/>
    <w:rsid w:val="00D81204"/>
    <w:rsid w:val="00D817F1"/>
    <w:rsid w:val="00D81E89"/>
    <w:rsid w:val="00D8222D"/>
    <w:rsid w:val="00D832CA"/>
    <w:rsid w:val="00D83F9D"/>
    <w:rsid w:val="00D84035"/>
    <w:rsid w:val="00D849B6"/>
    <w:rsid w:val="00D8567C"/>
    <w:rsid w:val="00D872C0"/>
    <w:rsid w:val="00D87525"/>
    <w:rsid w:val="00D8762F"/>
    <w:rsid w:val="00D90853"/>
    <w:rsid w:val="00D90F4F"/>
    <w:rsid w:val="00D925E9"/>
    <w:rsid w:val="00D92847"/>
    <w:rsid w:val="00D94975"/>
    <w:rsid w:val="00D95856"/>
    <w:rsid w:val="00D96367"/>
    <w:rsid w:val="00D96A69"/>
    <w:rsid w:val="00D96B2D"/>
    <w:rsid w:val="00D97452"/>
    <w:rsid w:val="00D97CF3"/>
    <w:rsid w:val="00DA1C15"/>
    <w:rsid w:val="00DA2F39"/>
    <w:rsid w:val="00DA479A"/>
    <w:rsid w:val="00DA557F"/>
    <w:rsid w:val="00DA5C7A"/>
    <w:rsid w:val="00DA6FB0"/>
    <w:rsid w:val="00DB0B68"/>
    <w:rsid w:val="00DB0BE7"/>
    <w:rsid w:val="00DB0F40"/>
    <w:rsid w:val="00DB197E"/>
    <w:rsid w:val="00DB1D12"/>
    <w:rsid w:val="00DB1EE1"/>
    <w:rsid w:val="00DB25AD"/>
    <w:rsid w:val="00DB2CDD"/>
    <w:rsid w:val="00DB3842"/>
    <w:rsid w:val="00DB4278"/>
    <w:rsid w:val="00DB4458"/>
    <w:rsid w:val="00DB5107"/>
    <w:rsid w:val="00DB5146"/>
    <w:rsid w:val="00DB54B0"/>
    <w:rsid w:val="00DB62CD"/>
    <w:rsid w:val="00DB6510"/>
    <w:rsid w:val="00DB66D1"/>
    <w:rsid w:val="00DB67DC"/>
    <w:rsid w:val="00DB6BC9"/>
    <w:rsid w:val="00DB6E75"/>
    <w:rsid w:val="00DB7084"/>
    <w:rsid w:val="00DB76CB"/>
    <w:rsid w:val="00DC0F27"/>
    <w:rsid w:val="00DC20E4"/>
    <w:rsid w:val="00DC3B76"/>
    <w:rsid w:val="00DC5471"/>
    <w:rsid w:val="00DC5648"/>
    <w:rsid w:val="00DC5ED9"/>
    <w:rsid w:val="00DC6D9E"/>
    <w:rsid w:val="00DC7102"/>
    <w:rsid w:val="00DC77C7"/>
    <w:rsid w:val="00DC7F1C"/>
    <w:rsid w:val="00DD0E0C"/>
    <w:rsid w:val="00DD13AE"/>
    <w:rsid w:val="00DD1422"/>
    <w:rsid w:val="00DD1581"/>
    <w:rsid w:val="00DD172E"/>
    <w:rsid w:val="00DD1DC2"/>
    <w:rsid w:val="00DD3483"/>
    <w:rsid w:val="00DD366D"/>
    <w:rsid w:val="00DD4E31"/>
    <w:rsid w:val="00DD4E58"/>
    <w:rsid w:val="00DD4F3E"/>
    <w:rsid w:val="00DD4FF9"/>
    <w:rsid w:val="00DD5D36"/>
    <w:rsid w:val="00DE0430"/>
    <w:rsid w:val="00DE0E34"/>
    <w:rsid w:val="00DE1AFD"/>
    <w:rsid w:val="00DE2986"/>
    <w:rsid w:val="00DE3E6B"/>
    <w:rsid w:val="00DE3EAA"/>
    <w:rsid w:val="00DE44E6"/>
    <w:rsid w:val="00DE4EF1"/>
    <w:rsid w:val="00DE5109"/>
    <w:rsid w:val="00DE55E6"/>
    <w:rsid w:val="00DE5AB4"/>
    <w:rsid w:val="00DE65C7"/>
    <w:rsid w:val="00DE771A"/>
    <w:rsid w:val="00DF1292"/>
    <w:rsid w:val="00DF170C"/>
    <w:rsid w:val="00DF2496"/>
    <w:rsid w:val="00DF2498"/>
    <w:rsid w:val="00DF276B"/>
    <w:rsid w:val="00DF3959"/>
    <w:rsid w:val="00DF4F9C"/>
    <w:rsid w:val="00DF5103"/>
    <w:rsid w:val="00DF668D"/>
    <w:rsid w:val="00DF745B"/>
    <w:rsid w:val="00DF7BD8"/>
    <w:rsid w:val="00E0046A"/>
    <w:rsid w:val="00E00EF6"/>
    <w:rsid w:val="00E013F5"/>
    <w:rsid w:val="00E01ACC"/>
    <w:rsid w:val="00E01C2A"/>
    <w:rsid w:val="00E0290D"/>
    <w:rsid w:val="00E02B85"/>
    <w:rsid w:val="00E0304B"/>
    <w:rsid w:val="00E03584"/>
    <w:rsid w:val="00E03602"/>
    <w:rsid w:val="00E03CB5"/>
    <w:rsid w:val="00E053FD"/>
    <w:rsid w:val="00E05A80"/>
    <w:rsid w:val="00E073C3"/>
    <w:rsid w:val="00E07930"/>
    <w:rsid w:val="00E1040C"/>
    <w:rsid w:val="00E123AF"/>
    <w:rsid w:val="00E133CF"/>
    <w:rsid w:val="00E13841"/>
    <w:rsid w:val="00E13CAC"/>
    <w:rsid w:val="00E14F5E"/>
    <w:rsid w:val="00E164D3"/>
    <w:rsid w:val="00E17A0F"/>
    <w:rsid w:val="00E21002"/>
    <w:rsid w:val="00E2184F"/>
    <w:rsid w:val="00E2198B"/>
    <w:rsid w:val="00E22C35"/>
    <w:rsid w:val="00E236F9"/>
    <w:rsid w:val="00E23D2A"/>
    <w:rsid w:val="00E24C45"/>
    <w:rsid w:val="00E24EC7"/>
    <w:rsid w:val="00E25277"/>
    <w:rsid w:val="00E26778"/>
    <w:rsid w:val="00E26A92"/>
    <w:rsid w:val="00E26E46"/>
    <w:rsid w:val="00E27CEF"/>
    <w:rsid w:val="00E3038C"/>
    <w:rsid w:val="00E3043F"/>
    <w:rsid w:val="00E3045F"/>
    <w:rsid w:val="00E32366"/>
    <w:rsid w:val="00E33611"/>
    <w:rsid w:val="00E34479"/>
    <w:rsid w:val="00E34E0B"/>
    <w:rsid w:val="00E3578A"/>
    <w:rsid w:val="00E35B65"/>
    <w:rsid w:val="00E362D3"/>
    <w:rsid w:val="00E3654E"/>
    <w:rsid w:val="00E365A2"/>
    <w:rsid w:val="00E36B86"/>
    <w:rsid w:val="00E373E4"/>
    <w:rsid w:val="00E37C13"/>
    <w:rsid w:val="00E415A5"/>
    <w:rsid w:val="00E42A22"/>
    <w:rsid w:val="00E4392E"/>
    <w:rsid w:val="00E450A3"/>
    <w:rsid w:val="00E45C05"/>
    <w:rsid w:val="00E45E04"/>
    <w:rsid w:val="00E462E5"/>
    <w:rsid w:val="00E4663D"/>
    <w:rsid w:val="00E467A2"/>
    <w:rsid w:val="00E467D5"/>
    <w:rsid w:val="00E477BA"/>
    <w:rsid w:val="00E50E68"/>
    <w:rsid w:val="00E511B0"/>
    <w:rsid w:val="00E51968"/>
    <w:rsid w:val="00E51DF2"/>
    <w:rsid w:val="00E52496"/>
    <w:rsid w:val="00E5272C"/>
    <w:rsid w:val="00E54509"/>
    <w:rsid w:val="00E546EA"/>
    <w:rsid w:val="00E54BE8"/>
    <w:rsid w:val="00E55642"/>
    <w:rsid w:val="00E55C1D"/>
    <w:rsid w:val="00E5634C"/>
    <w:rsid w:val="00E57BC7"/>
    <w:rsid w:val="00E57C85"/>
    <w:rsid w:val="00E6086B"/>
    <w:rsid w:val="00E60E57"/>
    <w:rsid w:val="00E61746"/>
    <w:rsid w:val="00E61D28"/>
    <w:rsid w:val="00E61E01"/>
    <w:rsid w:val="00E61E29"/>
    <w:rsid w:val="00E620C1"/>
    <w:rsid w:val="00E62C1B"/>
    <w:rsid w:val="00E63175"/>
    <w:rsid w:val="00E631A5"/>
    <w:rsid w:val="00E6387E"/>
    <w:rsid w:val="00E63ABD"/>
    <w:rsid w:val="00E63EDD"/>
    <w:rsid w:val="00E6444A"/>
    <w:rsid w:val="00E648DB"/>
    <w:rsid w:val="00E64E24"/>
    <w:rsid w:val="00E66607"/>
    <w:rsid w:val="00E66A7C"/>
    <w:rsid w:val="00E66CF4"/>
    <w:rsid w:val="00E670DD"/>
    <w:rsid w:val="00E674C2"/>
    <w:rsid w:val="00E70630"/>
    <w:rsid w:val="00E70A4C"/>
    <w:rsid w:val="00E71759"/>
    <w:rsid w:val="00E71994"/>
    <w:rsid w:val="00E727FD"/>
    <w:rsid w:val="00E74738"/>
    <w:rsid w:val="00E7570A"/>
    <w:rsid w:val="00E75E46"/>
    <w:rsid w:val="00E75F38"/>
    <w:rsid w:val="00E76B50"/>
    <w:rsid w:val="00E77246"/>
    <w:rsid w:val="00E778E0"/>
    <w:rsid w:val="00E77BC8"/>
    <w:rsid w:val="00E77E7C"/>
    <w:rsid w:val="00E8043D"/>
    <w:rsid w:val="00E80A10"/>
    <w:rsid w:val="00E80A2D"/>
    <w:rsid w:val="00E81D7A"/>
    <w:rsid w:val="00E82B30"/>
    <w:rsid w:val="00E83B48"/>
    <w:rsid w:val="00E85823"/>
    <w:rsid w:val="00E85ACC"/>
    <w:rsid w:val="00E85AF8"/>
    <w:rsid w:val="00E85D5F"/>
    <w:rsid w:val="00E86214"/>
    <w:rsid w:val="00E86717"/>
    <w:rsid w:val="00E872FF"/>
    <w:rsid w:val="00E8767E"/>
    <w:rsid w:val="00E8776D"/>
    <w:rsid w:val="00E87BA1"/>
    <w:rsid w:val="00E87F70"/>
    <w:rsid w:val="00E903E6"/>
    <w:rsid w:val="00E9181F"/>
    <w:rsid w:val="00E91D02"/>
    <w:rsid w:val="00E92CD8"/>
    <w:rsid w:val="00E93C86"/>
    <w:rsid w:val="00E941D5"/>
    <w:rsid w:val="00E94C54"/>
    <w:rsid w:val="00E94C90"/>
    <w:rsid w:val="00E94D57"/>
    <w:rsid w:val="00E96265"/>
    <w:rsid w:val="00E9680B"/>
    <w:rsid w:val="00E96B15"/>
    <w:rsid w:val="00E96D90"/>
    <w:rsid w:val="00EA10FA"/>
    <w:rsid w:val="00EA3E29"/>
    <w:rsid w:val="00EA40E7"/>
    <w:rsid w:val="00EA4949"/>
    <w:rsid w:val="00EA4DC5"/>
    <w:rsid w:val="00EA5582"/>
    <w:rsid w:val="00EA5647"/>
    <w:rsid w:val="00EA579B"/>
    <w:rsid w:val="00EA610F"/>
    <w:rsid w:val="00EA649A"/>
    <w:rsid w:val="00EA672A"/>
    <w:rsid w:val="00EA6A00"/>
    <w:rsid w:val="00EB0861"/>
    <w:rsid w:val="00EB1338"/>
    <w:rsid w:val="00EB1F7B"/>
    <w:rsid w:val="00EB200E"/>
    <w:rsid w:val="00EB2AED"/>
    <w:rsid w:val="00EB3C3E"/>
    <w:rsid w:val="00EB3D6A"/>
    <w:rsid w:val="00EB410D"/>
    <w:rsid w:val="00EB4A29"/>
    <w:rsid w:val="00EB4DD9"/>
    <w:rsid w:val="00EB4F96"/>
    <w:rsid w:val="00EB6057"/>
    <w:rsid w:val="00EB64A9"/>
    <w:rsid w:val="00EB67CA"/>
    <w:rsid w:val="00EB6D66"/>
    <w:rsid w:val="00EB7268"/>
    <w:rsid w:val="00EB74C7"/>
    <w:rsid w:val="00EC150A"/>
    <w:rsid w:val="00EC3231"/>
    <w:rsid w:val="00EC366D"/>
    <w:rsid w:val="00EC3FF9"/>
    <w:rsid w:val="00EC4295"/>
    <w:rsid w:val="00EC49B5"/>
    <w:rsid w:val="00EC57FE"/>
    <w:rsid w:val="00EC5941"/>
    <w:rsid w:val="00EC5BBD"/>
    <w:rsid w:val="00EC71F1"/>
    <w:rsid w:val="00EC75E0"/>
    <w:rsid w:val="00EC7864"/>
    <w:rsid w:val="00ED059E"/>
    <w:rsid w:val="00ED0CF5"/>
    <w:rsid w:val="00ED0E1E"/>
    <w:rsid w:val="00ED1D94"/>
    <w:rsid w:val="00ED21B2"/>
    <w:rsid w:val="00ED299A"/>
    <w:rsid w:val="00ED36A0"/>
    <w:rsid w:val="00ED4109"/>
    <w:rsid w:val="00ED44D0"/>
    <w:rsid w:val="00ED495A"/>
    <w:rsid w:val="00ED4C93"/>
    <w:rsid w:val="00ED62FA"/>
    <w:rsid w:val="00ED773C"/>
    <w:rsid w:val="00ED7E9E"/>
    <w:rsid w:val="00EE0038"/>
    <w:rsid w:val="00EE0374"/>
    <w:rsid w:val="00EE0729"/>
    <w:rsid w:val="00EE09B3"/>
    <w:rsid w:val="00EE0D67"/>
    <w:rsid w:val="00EE0F8D"/>
    <w:rsid w:val="00EE1A48"/>
    <w:rsid w:val="00EE1BE8"/>
    <w:rsid w:val="00EE349C"/>
    <w:rsid w:val="00EE375F"/>
    <w:rsid w:val="00EE395F"/>
    <w:rsid w:val="00EE609B"/>
    <w:rsid w:val="00EE629C"/>
    <w:rsid w:val="00EE6B44"/>
    <w:rsid w:val="00EE6BBA"/>
    <w:rsid w:val="00EE6BE1"/>
    <w:rsid w:val="00EE7099"/>
    <w:rsid w:val="00EF0A3B"/>
    <w:rsid w:val="00EF0E06"/>
    <w:rsid w:val="00EF21A0"/>
    <w:rsid w:val="00EF2481"/>
    <w:rsid w:val="00EF3269"/>
    <w:rsid w:val="00EF35EF"/>
    <w:rsid w:val="00EF394B"/>
    <w:rsid w:val="00EF3A67"/>
    <w:rsid w:val="00EF44CC"/>
    <w:rsid w:val="00EF4CEB"/>
    <w:rsid w:val="00EF5D57"/>
    <w:rsid w:val="00F00C0E"/>
    <w:rsid w:val="00F00DA7"/>
    <w:rsid w:val="00F01032"/>
    <w:rsid w:val="00F01353"/>
    <w:rsid w:val="00F01E01"/>
    <w:rsid w:val="00F021C3"/>
    <w:rsid w:val="00F02204"/>
    <w:rsid w:val="00F02389"/>
    <w:rsid w:val="00F0388F"/>
    <w:rsid w:val="00F04A65"/>
    <w:rsid w:val="00F05A40"/>
    <w:rsid w:val="00F05F9A"/>
    <w:rsid w:val="00F06F7C"/>
    <w:rsid w:val="00F0729B"/>
    <w:rsid w:val="00F07FC1"/>
    <w:rsid w:val="00F104CD"/>
    <w:rsid w:val="00F10638"/>
    <w:rsid w:val="00F1086B"/>
    <w:rsid w:val="00F10882"/>
    <w:rsid w:val="00F113CE"/>
    <w:rsid w:val="00F115CA"/>
    <w:rsid w:val="00F129A5"/>
    <w:rsid w:val="00F131E3"/>
    <w:rsid w:val="00F1326E"/>
    <w:rsid w:val="00F1331B"/>
    <w:rsid w:val="00F1346B"/>
    <w:rsid w:val="00F1426E"/>
    <w:rsid w:val="00F156DE"/>
    <w:rsid w:val="00F1742E"/>
    <w:rsid w:val="00F20A05"/>
    <w:rsid w:val="00F20B3E"/>
    <w:rsid w:val="00F20E3F"/>
    <w:rsid w:val="00F2122E"/>
    <w:rsid w:val="00F2166A"/>
    <w:rsid w:val="00F21717"/>
    <w:rsid w:val="00F21CE0"/>
    <w:rsid w:val="00F222A2"/>
    <w:rsid w:val="00F230A0"/>
    <w:rsid w:val="00F245BA"/>
    <w:rsid w:val="00F26250"/>
    <w:rsid w:val="00F26F9E"/>
    <w:rsid w:val="00F27E7B"/>
    <w:rsid w:val="00F30C06"/>
    <w:rsid w:val="00F31926"/>
    <w:rsid w:val="00F33106"/>
    <w:rsid w:val="00F33A78"/>
    <w:rsid w:val="00F33C37"/>
    <w:rsid w:val="00F33C39"/>
    <w:rsid w:val="00F34396"/>
    <w:rsid w:val="00F3545D"/>
    <w:rsid w:val="00F37354"/>
    <w:rsid w:val="00F4120D"/>
    <w:rsid w:val="00F415B5"/>
    <w:rsid w:val="00F43653"/>
    <w:rsid w:val="00F44256"/>
    <w:rsid w:val="00F45253"/>
    <w:rsid w:val="00F45338"/>
    <w:rsid w:val="00F45945"/>
    <w:rsid w:val="00F461F0"/>
    <w:rsid w:val="00F471F1"/>
    <w:rsid w:val="00F474D8"/>
    <w:rsid w:val="00F47609"/>
    <w:rsid w:val="00F51132"/>
    <w:rsid w:val="00F5166C"/>
    <w:rsid w:val="00F52630"/>
    <w:rsid w:val="00F52DF7"/>
    <w:rsid w:val="00F532DD"/>
    <w:rsid w:val="00F542CA"/>
    <w:rsid w:val="00F562D6"/>
    <w:rsid w:val="00F569EF"/>
    <w:rsid w:val="00F56D94"/>
    <w:rsid w:val="00F606B9"/>
    <w:rsid w:val="00F60EAB"/>
    <w:rsid w:val="00F612D7"/>
    <w:rsid w:val="00F6366E"/>
    <w:rsid w:val="00F640AD"/>
    <w:rsid w:val="00F64793"/>
    <w:rsid w:val="00F65FD6"/>
    <w:rsid w:val="00F66305"/>
    <w:rsid w:val="00F66885"/>
    <w:rsid w:val="00F66EE0"/>
    <w:rsid w:val="00F67667"/>
    <w:rsid w:val="00F67699"/>
    <w:rsid w:val="00F67934"/>
    <w:rsid w:val="00F67F04"/>
    <w:rsid w:val="00F70538"/>
    <w:rsid w:val="00F7098C"/>
    <w:rsid w:val="00F71355"/>
    <w:rsid w:val="00F7152C"/>
    <w:rsid w:val="00F7159D"/>
    <w:rsid w:val="00F71833"/>
    <w:rsid w:val="00F72A14"/>
    <w:rsid w:val="00F73195"/>
    <w:rsid w:val="00F7392C"/>
    <w:rsid w:val="00F73FA1"/>
    <w:rsid w:val="00F742BD"/>
    <w:rsid w:val="00F74394"/>
    <w:rsid w:val="00F74C16"/>
    <w:rsid w:val="00F758D3"/>
    <w:rsid w:val="00F75E82"/>
    <w:rsid w:val="00F7733C"/>
    <w:rsid w:val="00F8089E"/>
    <w:rsid w:val="00F80DC8"/>
    <w:rsid w:val="00F81B2E"/>
    <w:rsid w:val="00F81DA2"/>
    <w:rsid w:val="00F82CC9"/>
    <w:rsid w:val="00F83FCC"/>
    <w:rsid w:val="00F855C0"/>
    <w:rsid w:val="00F85E47"/>
    <w:rsid w:val="00F85EB8"/>
    <w:rsid w:val="00F87DAE"/>
    <w:rsid w:val="00F91B27"/>
    <w:rsid w:val="00F91C1D"/>
    <w:rsid w:val="00F91ED1"/>
    <w:rsid w:val="00F9284D"/>
    <w:rsid w:val="00F930CC"/>
    <w:rsid w:val="00F944A3"/>
    <w:rsid w:val="00F95163"/>
    <w:rsid w:val="00F962BF"/>
    <w:rsid w:val="00F96522"/>
    <w:rsid w:val="00F96A4E"/>
    <w:rsid w:val="00F972F1"/>
    <w:rsid w:val="00FA075C"/>
    <w:rsid w:val="00FA0987"/>
    <w:rsid w:val="00FA2134"/>
    <w:rsid w:val="00FA2B85"/>
    <w:rsid w:val="00FA4006"/>
    <w:rsid w:val="00FA48EF"/>
    <w:rsid w:val="00FA4CB5"/>
    <w:rsid w:val="00FA4CBB"/>
    <w:rsid w:val="00FA5568"/>
    <w:rsid w:val="00FA57BE"/>
    <w:rsid w:val="00FA63E1"/>
    <w:rsid w:val="00FA6AC2"/>
    <w:rsid w:val="00FA6B3C"/>
    <w:rsid w:val="00FA6DB8"/>
    <w:rsid w:val="00FA779A"/>
    <w:rsid w:val="00FB025D"/>
    <w:rsid w:val="00FB0E19"/>
    <w:rsid w:val="00FB180F"/>
    <w:rsid w:val="00FB1CA2"/>
    <w:rsid w:val="00FB231B"/>
    <w:rsid w:val="00FB3520"/>
    <w:rsid w:val="00FB4E97"/>
    <w:rsid w:val="00FB5FBD"/>
    <w:rsid w:val="00FB6485"/>
    <w:rsid w:val="00FB7C83"/>
    <w:rsid w:val="00FC0576"/>
    <w:rsid w:val="00FC07B1"/>
    <w:rsid w:val="00FC0901"/>
    <w:rsid w:val="00FC136A"/>
    <w:rsid w:val="00FC1A26"/>
    <w:rsid w:val="00FC1EB2"/>
    <w:rsid w:val="00FC2DBD"/>
    <w:rsid w:val="00FC72BD"/>
    <w:rsid w:val="00FD0778"/>
    <w:rsid w:val="00FD17DE"/>
    <w:rsid w:val="00FD2858"/>
    <w:rsid w:val="00FD5BB3"/>
    <w:rsid w:val="00FD69E5"/>
    <w:rsid w:val="00FD6E44"/>
    <w:rsid w:val="00FD7B67"/>
    <w:rsid w:val="00FE076D"/>
    <w:rsid w:val="00FE0D3D"/>
    <w:rsid w:val="00FE16D3"/>
    <w:rsid w:val="00FE26D8"/>
    <w:rsid w:val="00FE2D6C"/>
    <w:rsid w:val="00FE36F7"/>
    <w:rsid w:val="00FE3F36"/>
    <w:rsid w:val="00FE48DF"/>
    <w:rsid w:val="00FE64F8"/>
    <w:rsid w:val="00FE6751"/>
    <w:rsid w:val="00FE69CE"/>
    <w:rsid w:val="00FE6E1D"/>
    <w:rsid w:val="00FE77F0"/>
    <w:rsid w:val="00FE7B7E"/>
    <w:rsid w:val="00FF1175"/>
    <w:rsid w:val="00FF1A95"/>
    <w:rsid w:val="00FF1C10"/>
    <w:rsid w:val="00FF3250"/>
    <w:rsid w:val="00FF519E"/>
    <w:rsid w:val="00FF66EC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c042b,#900"/>
    </o:shapedefaults>
    <o:shapelayout v:ext="edit">
      <o:idmap v:ext="edit" data="1"/>
    </o:shapelayout>
  </w:shapeDefaults>
  <w:decimalSymbol w:val=","/>
  <w:listSeparator w:val=";"/>
  <w14:docId w14:val="116C579D"/>
  <w15:docId w15:val="{4B13EBD1-2E8C-4520-9FF9-CA24E60D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A2B8B"/>
    <w:pPr>
      <w:spacing w:line="360" w:lineRule="auto"/>
      <w:jc w:val="both"/>
    </w:pPr>
    <w:rPr>
      <w:rFonts w:cs="Garamond"/>
      <w:sz w:val="24"/>
      <w:szCs w:val="22"/>
      <w:lang w:eastAsia="en-US"/>
    </w:rPr>
  </w:style>
  <w:style w:type="paragraph" w:styleId="Ttulo1">
    <w:name w:val="heading 1"/>
    <w:basedOn w:val="Ttulo"/>
    <w:next w:val="Corpodetexto"/>
    <w:link w:val="Ttulo1Carter"/>
    <w:uiPriority w:val="9"/>
    <w:qFormat/>
    <w:rsid w:val="00CB147A"/>
    <w:pPr>
      <w:pBdr>
        <w:bottom w:val="single" w:sz="4" w:space="15" w:color="auto"/>
      </w:pBdr>
      <w:outlineLvl w:val="0"/>
    </w:pPr>
    <w:rPr>
      <w:rFonts w:cs="Times New Roman"/>
      <w:szCs w:val="32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B147A"/>
    <w:rPr>
      <w:caps/>
      <w:spacing w:val="60"/>
      <w:kern w:val="20"/>
      <w:sz w:val="36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D32F81"/>
    <w:pPr>
      <w:tabs>
        <w:tab w:val="right" w:leader="dot" w:pos="8297"/>
      </w:tabs>
      <w:spacing w:before="120" w:after="120"/>
      <w:jc w:val="left"/>
    </w:pPr>
    <w:rPr>
      <w:rFonts w:cs="Times New Roman"/>
      <w:b/>
      <w:bCs/>
      <w:caps/>
      <w:noProof/>
      <w:szCs w:val="20"/>
    </w:rPr>
  </w:style>
  <w:style w:type="paragraph" w:styleId="ndice2">
    <w:name w:val="toc 2"/>
    <w:basedOn w:val="Normal"/>
    <w:autoRedefine/>
    <w:uiPriority w:val="39"/>
    <w:rsid w:val="00374E29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autoRedefine/>
    <w:uiPriority w:val="39"/>
    <w:rsid w:val="00374E29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autoRedefine/>
    <w:semiHidden/>
    <w:rsid w:val="00374E2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autoRedefine/>
    <w:semiHidden/>
    <w:rsid w:val="00374E2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uiPriority w:val="99"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</w:pPr>
  </w:style>
  <w:style w:type="paragraph" w:styleId="Subttulo">
    <w:name w:val="Subtitle"/>
    <w:basedOn w:val="Ttulo3"/>
    <w:next w:val="Normal"/>
    <w:link w:val="SubttuloCarter"/>
    <w:qFormat/>
    <w:rsid w:val="008435A7"/>
    <w:pPr>
      <w:spacing w:before="360" w:after="360" w:line="360" w:lineRule="auto"/>
      <w:jc w:val="center"/>
    </w:pPr>
    <w:rPr>
      <w:rFonts w:cs="Garamond"/>
      <w:caps w:val="0"/>
      <w:smallCaps/>
      <w:spacing w:val="60"/>
      <w:sz w:val="28"/>
      <w:szCs w:val="36"/>
      <w:lang w:val="en-US" w:bidi="en-US"/>
    </w:rPr>
  </w:style>
  <w:style w:type="character" w:customStyle="1" w:styleId="SubttuloCarter">
    <w:name w:val="Subtítulo Caráter"/>
    <w:basedOn w:val="Tipodeletrapredefinidodopargrafo"/>
    <w:link w:val="Subttulo"/>
    <w:rsid w:val="00440C1A"/>
    <w:rPr>
      <w:rFonts w:cs="Garamond"/>
      <w:smallCaps/>
      <w:spacing w:val="60"/>
      <w:kern w:val="20"/>
      <w:sz w:val="28"/>
      <w:szCs w:val="36"/>
      <w:lang w:val="en-US" w:eastAsia="en-US" w:bidi="en-US"/>
    </w:rPr>
  </w:style>
  <w:style w:type="paragraph" w:styleId="Ttulo">
    <w:name w:val="Title"/>
    <w:next w:val="Subttulo"/>
    <w:link w:val="TtuloCarter"/>
    <w:rsid w:val="00C34435"/>
    <w:pPr>
      <w:keepNext/>
      <w:keepLines/>
      <w:spacing w:before="140"/>
      <w:jc w:val="center"/>
    </w:pPr>
    <w:rPr>
      <w:rFonts w:cs="Garamond"/>
      <w:caps/>
      <w:spacing w:val="60"/>
      <w:kern w:val="20"/>
      <w:sz w:val="36"/>
      <w:szCs w:val="4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C34435"/>
    <w:rPr>
      <w:rFonts w:cs="Garamond"/>
      <w:caps/>
      <w:spacing w:val="60"/>
      <w:kern w:val="20"/>
      <w:sz w:val="36"/>
      <w:szCs w:val="44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3912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219C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smallCaps/>
      <w:color w:val="365F91" w:themeColor="accent1" w:themeShade="BF"/>
      <w:kern w:val="0"/>
      <w:sz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219C9"/>
    <w:rPr>
      <w:color w:val="0000FF" w:themeColor="hyperlink"/>
      <w:u w:val="single"/>
    </w:rPr>
  </w:style>
  <w:style w:type="paragraph" w:styleId="ndice9">
    <w:name w:val="toc 9"/>
    <w:basedOn w:val="Normal"/>
    <w:next w:val="Normal"/>
    <w:autoRedefine/>
    <w:uiPriority w:val="39"/>
    <w:unhideWhenUsed/>
    <w:rsid w:val="006B54D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5007B1"/>
  </w:style>
  <w:style w:type="character" w:styleId="MenoNoResolvida">
    <w:name w:val="Unresolved Mention"/>
    <w:basedOn w:val="Tipodeletrapredefinidodopargrafo"/>
    <w:uiPriority w:val="99"/>
    <w:semiHidden/>
    <w:unhideWhenUsed/>
    <w:rsid w:val="004A64E2"/>
    <w:rPr>
      <w:color w:val="808080"/>
      <w:shd w:val="clear" w:color="auto" w:fill="E6E6E6"/>
    </w:rPr>
  </w:style>
  <w:style w:type="paragraph" w:styleId="ndice6">
    <w:name w:val="toc 6"/>
    <w:basedOn w:val="Normal"/>
    <w:next w:val="Normal"/>
    <w:autoRedefine/>
    <w:unhideWhenUsed/>
    <w:rsid w:val="00480BC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nhideWhenUsed/>
    <w:rsid w:val="00480BC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nhideWhenUsed/>
    <w:rsid w:val="00480BC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highlight">
    <w:name w:val="highlight"/>
    <w:basedOn w:val="Tipodeletrapredefinidodopargrafo"/>
    <w:rsid w:val="00614CE8"/>
  </w:style>
  <w:style w:type="character" w:styleId="Forte">
    <w:name w:val="Strong"/>
    <w:basedOn w:val="Tipodeletrapredefinidodopargrafo"/>
    <w:qFormat/>
    <w:rsid w:val="003E0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FIELD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FIELD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FIELD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FIELD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FIELD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FIELD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FIELD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FIELD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FIELD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FIELD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FIELD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FIELD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FIELD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FIELD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FIELD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FIELD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FIELD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FIELD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FIELD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FIELD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FIELD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FIELD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FIELD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FIELD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FIELD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FIELD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FIELD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FIELD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FIELD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FIELD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FIELD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FIELD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FIELD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FIELD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FIELD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FIELD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FIELD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FIELD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FIELD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FIELD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FIELD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FIELD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FIELD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FIELD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FIELD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FIELD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FIELD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FIELD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FIELD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FIELD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FIELD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FIELD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FIELD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FIELD='n_pedido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#PRIMEIROREGISTO:CODIGOBARRAS#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#REGISTO:CODIGOBARRAS#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IF" source-type="EntityFields">
        <TAG><![CDATA[#REGISTO:ENTIDADE:NIF#]]></TAG>
        <VALUE><![CDATA[NIF]]></VALUE>
        <XPATH><![CDATA[/CARD/ENTITIES/ENTITY[TYPE='P']/PROPERTIES/PROPERTY[NAME='NIF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Unidade_Org" source-type="AdditionalFields">
        <TAG><![CDATA[#REGISTO:CA:Unidade_Org#]]></TAG>
        <VALUE><![CDATA[#REGISTO:CA:Unidade_Org#]]></VALUE>
        <XPATH><![CDATA[/CARD/FIELDS/FIELD[NAME='Unidade_Org']/VALUE]]></XPATH>
      </FIELD>
      <FIELD type="AdditionalFields" label="Docente" source-type="AdditionalFields">
        <TAG><![CDATA[#REGISTO:CA:Docente#]]></TAG>
        <VALUE><![CDATA[#REGISTO:CA:Docente#]]></VALUE>
        <XPATH><![CDATA[/CARD/FIELDS/FIELD[NAME='Docente']/VALUE]]></XPATH>
      </FIELD>
      <FIELD type="AdditionalFields" label="Num_Mecan" source-type="AdditionalFields">
        <TAG><![CDATA[#REGISTO:CA:Num_Mecan#]]></TAG>
        <VALUE><![CDATA[#REGISTO:CA:Num_Mecan#]]></VALUE>
        <XPATH><![CDATA[/CARD/FIELDS/FIELD[NAME='Num_Mecan']/VALUE]]></XPATH>
      </FIELD>
      <FIELD type="AdditionalFields" label="Num_estudante" source-type="AdditionalFields">
        <TAG><![CDATA[#REGISTO:CA:Num_estudante#]]></TAG>
        <VALUE><![CDATA[#REGISTO:CA:Num_estudante#]]></VALUE>
        <XPATH><![CDATA[/CARD/FIELDS/FIELD[NAME='Num_estudante']/VALUE]]></XPATH>
      </FIELD>
      <FIELD type="AdditionalFields" label="Tipo" source-type="AdditionalFields">
        <TAG><![CDATA[#REGISTO:CA:Tipo#]]></TAG>
        <VALUE><![CDATA[#REGISTO:CA:Tipo#]]></VALUE>
        <XPATH><![CDATA[/CARD/FIELDS/FIELD[NAME='Tipo']/VALUE]]></XPATH>
      </FIELD>
      <FIELD type="AdditionalFields" label="Ano_lectivo" source-type="AdditionalFields">
        <TAG><![CDATA[#REGISTO:CA:Ano_lectivo#]]></TAG>
        <VALUE><![CDATA[#REGISTO:CA:Ano_lectivo#]]></VALUE>
        <XPATH><![CDATA[/CARD/FIELDS/FIELD[NAME='Ano_lectivo']/VALUE]]></XPATH>
      </FIELD>
      <FIELD type="AdditionalFields" label="Curso" source-type="AdditionalFields">
        <TAG><![CDATA[#REGISTO:CA:Curso#]]></TAG>
        <VALUE><![CDATA[#REGISTO:CA:Curso#]]></VALUE>
        <XPATH><![CDATA[/CARD/FIELDS/FIELD[NAME='Curso']/VALUE]]></XPATH>
      </FIELD>
      <FIELD type="AdditionalFields" label="Modalidade" source-type="AdditionalFields">
        <TAG><![CDATA[#REGISTO:CA:Modalidade#]]></TAG>
        <VALUE><![CDATA[#REGISTO:CA:Modalidade#]]></VALUE>
        <XPATH><![CDATA[/CARD/FIELDS/FIELD[NAME='Modalidade']/VALUE]]></XPATH>
      </FIELD>
      <FIELD type="AdditionalFields" label="Grupo_RVCC" source-type="AdditionalFields">
        <TAG><![CDATA[#REGISTO:CA:Grupo_RVCC#]]></TAG>
        <VALUE><![CDATA[#REGISTO:CA:Grupo_RVCC#]]></VALUE>
        <XPATH><![CDATA[/CARD/FIELDS/FIELD[NAME='Grupo_RVCC']/VALUE]]></XPATH>
      </FIELD>
      <FIELD type="AdditionalFields" label="Estado" source-type="AdditionalFields">
        <TAG><![CDATA[#REGISTO:CA:Estado#]]></TAG>
        <VALUE><![CDATA[#REGISTO:CA:Estado#]]></VALUE>
        <XPATH><![CDATA[/CARD/FIELDS/FIELD[NAME='Estado']/VALUE]]></XPATH>
      </FIELD>
      <FIELD type="AdditionalFields" label="Tipo_registo" source-type="AdditionalFields">
        <TAG><![CDATA[#REGISTO:CA:Tipo_registo#]]></TAG>
        <VALUE><![CDATA[#REGISTO:CA:Tipo_registo#]]></VALUE>
        <XPATH><![CDATA[/CARD/FIELDS/FIELD[NAME='Tipo_registo']/VALUE]]></XPATH>
      </FIELD>
      <FIELD type="AdditionalFields" label="Matricula" source-type="AdditionalFields">
        <TAG><![CDATA[#REGISTO:CA:Matricula#]]></TAG>
        <VALUE><![CDATA[#REGISTO:CA:Matricula#]]></VALUE>
        <XPATH><![CDATA[/CARD/FIELDS/FIELD[NAME='Matricula']/VALUE]]></XPATH>
      </FIELD>
      <FIELD type="AdditionalFields" label="Local_afectacao" source-type="AdditionalFields">
        <TAG><![CDATA[#REGISTO:CA:Local_afectacao#]]></TAG>
        <VALUE><![CDATA[#REGISTO:CA:Local_afectacao#]]></VALUE>
        <XPATH><![CDATA[/CARD/FIELDS/FIELD[NAME='Local_afectacao']/VALUE]]></XPATH>
      </FIELD>
      <FIELD type="AdditionalFields" label="Num_inventario" source-type="AdditionalFields">
        <TAG><![CDATA[#REGISTO:CA:Num_inventario#]]></TAG>
        <VALUE><![CDATA[#REGISTO:CA:Num_inventario#]]></VALUE>
        <XPATH><![CDATA[/CARD/FIELDS/FIELD[NAME='Num_inventario']/VALUE]]></XPATH>
      </FIELD>
      <FIELD type="AdditionalFields" label="Num_SIIE" source-type="AdditionalFields">
        <TAG><![CDATA[#REGISTO:CA:Num_SIIE#]]></TAG>
        <VALUE><![CDATA[#REGISTO:CA:Num_SIIE#]]></VALUE>
        <XPATH><![CDATA[/CARD/FIELDS/FIELD[NAME='Num_SIIE']/VALUE]]></XPATH>
      </FIELD>
      <FIELD type="AdditionalFields" label="Tipo_projecto" source-type="AdditionalFields">
        <TAG><![CDATA[#REGISTO:CA:Tipo_projecto#]]></TAG>
        <VALUE><![CDATA[#REGISTO:CA:Tipo_projecto#]]></VALUE>
        <XPATH><![CDATA[/CARD/FIELDS/FIELD[NAME='Tipo_projecto']/VALUE]]></XPATH>
      </FIELD>
      <FIELD type="AdditionalFields" label="Num_curso_esecs" source-type="AdditionalFields">
        <TAG><![CDATA[#REGISTO:CA:Num_curso_esecs#]]></TAG>
        <VALUE><![CDATA[#REGISTO:CA:Num_curso_esecs#]]></VALUE>
        <XPATH><![CDATA[/CARD/FIELDS/FIELD[NAME='Num_curso_esecs']/VALUE]]></XPATH>
      </FIELD>
      <FIELD type="AdditionalFields" label="Programa" source-type="AdditionalFields">
        <TAG><![CDATA[#REGISTO:CA:Programa#]]></TAG>
        <VALUE><![CDATA[#REGISTO:CA:Programa#]]></VALUE>
        <XPATH><![CDATA[/CARD/FIELDS/FIELD[NAME='Programa']/VALUE]]></XPATH>
      </FIELD>
      <FIELD type="AdditionalFields" label="IPL_Tipo_Pedido" source-type="AdditionalFields">
        <TAG><![CDATA[#REGISTO:CA:IPL_Tipo_Pedido#]]></TAG>
        <VALUE><![CDATA[#REGISTO:CA:IPL_Tipo_Pedido#]]></VALUE>
        <XPATH><![CDATA[/CARD/FIELDS/FIELD[NAME='IPL_Tipo_Pedido']/VALUE]]></XPATH>
      </FIELD>
      <FIELD type="AdditionalFields" label="IPL_Unidade" source-type="AdditionalFields">
        <TAG><![CDATA[#REGISTO:CA:IPL_Unidade#]]></TAG>
        <VALUE><![CDATA[#REGISTO:CA:IPL_Unidade#]]></VALUE>
        <XPATH><![CDATA[/CARD/FIELDS/FIELD[NAME='IPL_Unidade']/VALUE]]></XPATH>
      </FIELD>
      <FIELD type="AdditionalFields" label="IPL_Nome_Prop" source-type="AdditionalFields">
        <TAG><![CDATA[#REGISTO:CA:IPL_Nome_Prop#]]></TAG>
        <VALUE><![CDATA[#REGISTO:CA:IPL_Nome_Prop#]]></VALUE>
        <XPATH><![CDATA[/CARD/FIELDS/FIELD[NAME='IPL_Nome_Prop']/VALUE]]></XPATH>
      </FIELD>
      <FIELD type="AdditionalFields" label="IPL_Departament" source-type="AdditionalFields">
        <TAG><![CDATA[#REGISTO:CA:IPL_Departament#]]></TAG>
        <VALUE><![CDATA[#REGISTO:CA:IPL_Departament#]]></VALUE>
        <XPATH><![CDATA[/CARD/FIELDS/FIELD[NAME='IPL_Departament']/VALUE]]></XPATH>
      </FIELD>
      <FIELD type="AdditionalFields" label="IPL_Unidade_Org" source-type="AdditionalFields">
        <TAG><![CDATA[#REGISTO:CA:IPL_Unidade_Org#]]></TAG>
        <VALUE><![CDATA[#REGISTO:CA:IPL_Unidade_Org#]]></VALUE>
        <XPATH><![CDATA[/CARD/FIELDS/FIELD[NAME='IPL_Unidade_Org']/VALUE]]></XPATH>
      </FIELD>
      <FIELD type="AdditionalFields" label="IPL_Fund_Maneio" source-type="AdditionalFields">
        <TAG><![CDATA[#REGISTO:CA:IPL_Fund_Maneio#]]></TAG>
        <VALUE><![CDATA[#REGISTO:CA:IPL_Fund_Maneio#]]></VALUE>
        <XPATH><![CDATA[/CARD/FIELDS/FIELD[NAME='IPL_Fund_Maneio']/VALUE]]></XPATH>
      </FIELD>
      <FIELD type="AdditionalFields" label="IPL_Valor_Total" source-type="AdditionalFields">
        <TAG><![CDATA[#REGISTO:CA:IPL_Valor_Total#]]></TAG>
        <VALUE><![CDATA[#REGISTO:CA:IPL_Valor_Total#]]></VALUE>
        <XPATH><![CDATA[/CARD/FIELDS/FIELD[NAME='IPL_Valor_Total']/VALUE]]></XPATH>
      </FIELD>
      <FIELD type="AdditionalFields" label="IPL_Info_Econom" source-type="AdditionalFields">
        <TAG><![CDATA[#REGISTO:CA:IPL_Info_Econom#]]></TAG>
        <VALUE><![CDATA[#REGISTO:CA:IPL_Info_Econom#]]></VALUE>
        <XPATH><![CDATA[/CARD/FIELDS/FIELD[NAME='IPL_Info_Econom']/VALUE]]></XPATH>
      </FIELD>
      <FIELD type="AdditionalFields" label="IPL_Info_Arm" source-type="AdditionalFields">
        <TAG><![CDATA[#REGISTO:CA:IPL_Info_Arm#]]></TAG>
        <VALUE><![CDATA[#REGISTO:CA:IPL_Info_Arm#]]></VALUE>
        <XPATH><![CDATA[/CARD/FIELDS/FIELD[NAME='IPL_Info_Arm']/VALUE]]></XPATH>
      </FIELD>
      <FIELD type="AdditionalFields" label="IPL_Url_Edicao" source-type="AdditionalFields">
        <TAG><![CDATA[#REGISTO:CA:IPL_Url_Edicao#]]></TAG>
        <VALUE><![CDATA[#REGISTO:CA:IPL_Url_Edicao#]]></VALUE>
        <XPATH><![CDATA[/CARD/FIELDS/FIELD[NAME='IPL_Url_Edicao']/VALUE]]></XPATH>
      </FIELD>
      <FIELD type="AdditionalFields" label="IPL_Email_Prop" source-type="AdditionalFields">
        <TAG><![CDATA[#REGISTO:CA:IPL_Email_Prop#]]></TAG>
        <VALUE><![CDATA[#REGISTO:CA:IPL_Email_Prop#]]></VALUE>
        <XPATH><![CDATA[/CARD/FIELDS/FIELD[NAME='IPL_Email_Prop']/VALUE]]></XPATH>
      </FIELD>
      <FIELD type="AdditionalFields" label="IPL_Registo_Ant" source-type="AdditionalFields">
        <TAG><![CDATA[#REGISTO:CA:IPL_Registo_Ant#]]></TAG>
        <VALUE><![CDATA[#REGISTO:CA:IPL_Registo_Ant#]]></VALUE>
        <XPATH><![CDATA[/CARD/FIELDS/FIELD[NAME='IPL_Registo_Ant']/VALUE]]></XPATH>
      </FIELD>
      <FIELD type="AdditionalFields" label="IPL_Editavel" source-type="AdditionalFields">
        <TAG><![CDATA[#REGISTO:CA:IPL_Editavel#]]></TAG>
        <VALUE><![CDATA[#REGISTO:CA:IPL_Editavel#]]></VALUE>
        <XPATH><![CDATA[/CARD/FIELDS/FIELD[NAME='IPL_Editavel']/VALUE]]></XPATH>
      </FIELD>
      <FIELD type="AdditionalFields" label="Teste_exemplo" source-type="AdditionalFields">
        <TAG><![CDATA[#REGISTO:CA:Teste_exemplo#]]></TAG>
        <VALUE><![CDATA[#REGISTO:CA:Teste_exemplo#]]></VALUE>
        <XPATH><![CDATA[/CARD/FIELDS/FIELD[NAME='Teste_exemplo']/VALUE]]></XPATH>
      </FIELD>
      <FIELD type="AdditionalFields" label="IPL_GIAF" source-type="AdditionalFields">
        <TAG><![CDATA[#REGISTO:CA:IPL_GIAF#]]></TAG>
        <VALUE><![CDATA[#REGISTO:CA:IPL_GIAF#]]></VALUE>
        <XPATH><![CDATA[/CARD/FIELDS/FIELD[NAME='IPL_GIAF']/VALUE]]></XPATH>
      </FIELD>
      <FIELD type="AdditionalFields" label="P_____Nome_Doc" source-type="AdditionalFields">
        <TAG><![CDATA[#REGISTO:CA:P_____Nome_Doc#]]></TAG>
        <VALUE><![CDATA[#REGISTO:CA:P_____Nome_Doc#]]></VALUE>
        <XPATH><![CDATA[/CARD/FIELDS/FIELD[NAME='P_____Nome_Doc']/VALUE]]></XPATH>
      </FIELD>
      <FIELD type="AdditionalFields" label="Pauta_Cod_Pauta" source-type="AdditionalFields">
        <TAG><![CDATA[#REGISTO:CA:Pauta_Cod_Pauta#]]></TAG>
        <VALUE><![CDATA[#REGISTO:CA:Pauta_Cod_Pauta#]]></VALUE>
        <XPATH><![CDATA[/CARD/FIELDS/FIELD[NAME='Pauta_Cod_Pauta']/VALUE]]></XPATH>
      </FIELD>
      <FIELD type="AdditionalFields" label="Pauta_Cod_Doc" source-type="AdditionalFields">
        <TAG><![CDATA[#REGISTO:CA:Pauta_Cod_Doc#]]></TAG>
        <VALUE><![CDATA[#REGISTO:CA:Pauta_Cod_Doc#]]></VALUE>
        <XPATH><![CDATA[/CARD/FIELDS/FIELD[NAME='Pauta_Cod_Doc']/VALUE]]></XPATH>
      </FIELD>
      <FIELD type="AdditionalFields" label="Pauta_Cod_Seg" source-type="AdditionalFields">
        <TAG><![CDATA[#REGISTO:CA:Pauta_Cod_Seg#]]></TAG>
        <VALUE><![CDATA[#REGISTO:CA:Pauta_Cod_Seg#]]></VALUE>
        <XPATH><![CDATA[/CARD/FIELDS/FIELD[NAME='Pauta_Cod_Seg']/VALUE]]></XPATH>
      </FIELD>
      <FIELD type="AdditionalFields" label="P_____Unid_Org" source-type="AdditionalFields">
        <TAG><![CDATA[#REGISTO:CA:P_____Unid_Org#]]></TAG>
        <VALUE><![CDATA[#REGISTO:CA:P_____Unid_Org#]]></VALUE>
        <XPATH><![CDATA[/CARD/FIELDS/FIELD[NAME='P_____Unid_Org']/VALUE]]></XPATH>
      </FIELD>
      <FIELD type="AdditionalFields" label="Pauta_Ano_Lec" source-type="AdditionalFields">
        <TAG><![CDATA[#REGISTO:CA:Pauta_Ano_Lec#]]></TAG>
        <VALUE><![CDATA[#REGISTO:CA:Pauta_Ano_Lec#]]></VALUE>
        <XPATH><![CDATA[/CARD/FIELDS/FIELD[NAME='Pauta_Ano_Lec']/VALUE]]></XPATH>
      </FIELD>
      <FIELD type="AdditionalFields" label="Pauta_Cod_UCurr" source-type="AdditionalFields">
        <TAG><![CDATA[#REGISTO:CA:Pauta_Cod_UCurr#]]></TAG>
        <VALUE><![CDATA[#REGISTO:CA:Pauta_Cod_UCurr#]]></VALUE>
        <XPATH><![CDATA[/CARD/FIELDS/FIELD[NAME='Pauta_Cod_UCurr']/VALUE]]></XPATH>
      </FIELD>
      <FIELD type="AdditionalFields" label="P_____End_Email" source-type="AdditionalFields">
        <TAG><![CDATA[#REGISTO:CA:P_____End_Email#]]></TAG>
        <VALUE><![CDATA[#REGISTO:CA:P_____End_Email#]]></VALUE>
        <XPATH><![CDATA[/CARD/FIELDS/FIELD[NAME='P_____End_Email']/VALUE]]></XPATH>
      </FIELD>
      <FIELD type="AdditionalFields" label="Pauta_Periodo" source-type="AdditionalFields">
        <TAG><![CDATA[#REGISTO:CA:Pauta_Periodo#]]></TAG>
        <VALUE><![CDATA[#REGISTO:CA:Pauta_Periodo#]]></VALUE>
        <XPATH><![CDATA[/CARD/FIELDS/FIELD[NAME='Pauta_Periodo']/VALUE]]></XPATH>
      </FIELD>
      <FIELD type="AdditionalFields" label="P_____Epoc_Aval" source-type="AdditionalFields">
        <TAG><![CDATA[#REGISTO:CA:P_____Epoc_Aval#]]></TAG>
        <VALUE><![CDATA[#REGISTO:CA:P_____Epoc_Aval#]]></VALUE>
        <XPATH><![CDATA[/CARD/FIELDS/FIELD[NAME='P_____Epoc_Aval']/VALUE]]></XPATH>
      </FIELD>
      <FIELD type="AdditionalFields" label="P_____N_Pag_Liv" source-type="AdditionalFields">
        <TAG><![CDATA[#REGISTO:CA:P_____N_Pag_Liv#]]></TAG>
        <VALUE><![CDATA[#REGISTO:CA:P_____N_Pag_Liv#]]></VALUE>
        <XPATH><![CDATA[/CARD/FIELDS/FIELD[NAME='P_____N_Pag_Liv']/VALUE]]></XPATH>
      </FIELD>
      <FIELD type="AdditionalFields" label="P_____Data_Reg" source-type="AdditionalFields">
        <TAG><![CDATA[#REGISTO:CA:P_____Data_Reg#]]></TAG>
        <VALUE><![CDATA[#REGISTO:CA:P_____Data_Reg#]]></VALUE>
        <XPATH><![CDATA[/CARD/FIELDS/FIELD[NAME='P_____Data_Reg']/VALUE]]></XPATH>
      </FIELD>
      <FIELD type="AdditionalFields" label="P_____D_Un_Curr" source-type="AdditionalFields">
        <TAG><![CDATA[#REGISTO:CA:P_____D_Un_Curr#]]></TAG>
        <VALUE><![CDATA[#REGISTO:CA:P_____D_Un_Curr#]]></VALUE>
        <XPATH><![CDATA[/CARD/FIELDS/FIELD[NAME='P_____D_Un_Curr']/VALUE]]></XPATH>
      </FIELD>
      <FIELD type="AdditionalFields" label="Pauta_Disciplin" source-type="AdditionalFields">
        <TAG><![CDATA[#REGISTO:CA:Pauta_Disciplin#]]></TAG>
        <VALUE><![CDATA[#REGISTO:CA:Pauta_Disciplin#]]></VALUE>
        <XPATH><![CDATA[/CARD/FIELDS/FIELD[NAME='Pauta_Disciplin']/VALUE]]></XPATH>
      </FIELD>
      <FIELD type="AdditionalFields" label="Pauta_Turma" source-type="AdditionalFields">
        <TAG><![CDATA[#REGISTO:CA:Pauta_Turma#]]></TAG>
        <VALUE><![CDATA[#REGISTO:CA:Pauta_Turma#]]></VALUE>
        <XPATH><![CDATA[/CARD/FIELDS/FIELD[NAME='Pauta_Turma']/VALUE]]></XPATH>
      </FIELD>
      <FIELD type="AdditionalFields" label="Pauta_Epoca" source-type="AdditionalFields">
        <TAG><![CDATA[#REGISTO:CA:Pauta_Epoca#]]></TAG>
        <VALUE><![CDATA[#REGISTO:CA:Pauta_Epoca#]]></VALUE>
        <XPATH><![CDATA[/CARD/FIELDS/FIELD[NAME='Pauta_Epoca']/VALUE]]></XPATH>
      </FIELD>
      <FIELD type="AdditionalFields" label="Pauta_Curso" source-type="AdditionalFields">
        <TAG><![CDATA[#REGISTO:CA:Pauta_Curso#]]></TAG>
        <VALUE><![CDATA[#REGISTO:CA:Pauta_Curso#]]></VALUE>
        <XPATH><![CDATA[/CARD/FIELDS/FIELD[NAME='Pauta_Curso']/VALUE]]></XPATH>
      </FIELD>
      <FIELD type="AdditionalFields" label="Pauta_Cod_Curso" source-type="AdditionalFields">
        <TAG><![CDATA[#REGISTO:CA:Pauta_Cod_Curso#]]></TAG>
        <VALUE><![CDATA[#REGISTO:CA:Pauta_Cod_Curso#]]></VALUE>
        <XPATH><![CDATA[/CARD/FIELDS/FIELD[NAME='Pauta_Cod_Curso']/VALUE]]></XPATH>
      </FIELD>
      <FIELD type="AdditionalFields" label="N_ident_inst" source-type="AdditionalFields">
        <TAG><![CDATA[#REGISTO:CA:N_ident_inst#]]></TAG>
        <VALUE><![CDATA[#REGISTO:CA:N_ident_inst#]]></VALUE>
        <XPATH><![CDATA[/CARD/FIELDS/FIELD[NAME='N_ident_inst']/VALUE]]></XPATH>
      </FIELD>
      <FIELD type="AdditionalFields" label="num_registo" source-type="AdditionalFields">
        <TAG><![CDATA[#REGISTO:CA:num_registo#]]></TAG>
        <VALUE><![CDATA[#REGISTO:CA:num_registo#]]></VALUE>
        <XPATH><![CDATA[/CARD/FIELDS/FIELD[NAME='num_registo']/VALUE]]></XPATH>
      </FIELD>
      <FIELD type="AdditionalFields" label="n_pedido" source-type="AdditionalFields">
        <TAG><![CDATA[#REGISTO:CA:n_pedido#]]></TAG>
        <VALUE><![CDATA[#REGISTO:CA:n_pedido#]]></VALUE>
        <XPATH><![CDATA[/CARD/FIELDS/FIELD[NAME='n_pedido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Unidade_Org" source-type="AdditionalFields">
        <TAG><![CDATA[#CONTEXTPROCESS:CA:Unidade_Org#]]></TAG>
        <VALUE><![CDATA[Unidade_Org]]></VALUE>
        <XPATH><![CDATA[/PROCESS/FIELDS/FIELD[NAME='Unidade_Org']/VALUE]]></XPATH>
      </FIELD>
      <FIELD type="AdditionalFields" label="Docente" source-type="AdditionalFields">
        <TAG><![CDATA[#CONTEXTPROCESS:CA:Docente#]]></TAG>
        <VALUE><![CDATA[Docente]]></VALUE>
        <XPATH><![CDATA[/PROCESS/FIELDS/FIELD[NAME='Docente']/VALUE]]></XPATH>
      </FIELD>
      <FIELD type="AdditionalFields" label="Num_Mecan" source-type="AdditionalFields">
        <TAG><![CDATA[#CONTEXTPROCESS:CA:Num_Mecan#]]></TAG>
        <VALUE><![CDATA[Num_Mecan]]></VALUE>
        <XPATH><![CDATA[/PROCESS/FIELDS/FIELD[NAME='Num_Mecan']/VALUE]]></XPATH>
      </FIELD>
      <FIELD type="AdditionalFields" label="Num_estudante" source-type="AdditionalFields">
        <TAG><![CDATA[#CONTEXTPROCESS:CA:Num_estudante#]]></TAG>
        <VALUE><![CDATA[Num_estudante]]></VALUE>
        <XPATH><![CDATA[/PROCESS/FIELDS/FIELD[NAME='Num_estudante']/VALUE]]></XPATH>
      </FIELD>
      <FIELD type="AdditionalFields" label="Tipo" source-type="AdditionalFields">
        <TAG><![CDATA[#CONTEXTPROCESS:CA:Tipo#]]></TAG>
        <VALUE><![CDATA[Tipo]]></VALUE>
        <XPATH><![CDATA[/PROCESS/FIELDS/FIELD[NAME='Tipo']/VALUE]]></XPATH>
      </FIELD>
      <FIELD type="AdditionalFields" label="Ano_lectivo" source-type="AdditionalFields">
        <TAG><![CDATA[#CONTEXTPROCESS:CA:Ano_lectivo#]]></TAG>
        <VALUE><![CDATA[Ano_lectivo]]></VALUE>
        <XPATH><![CDATA[/PROCESS/FIELDS/FIELD[NAME='Ano_lectivo']/VALUE]]></XPATH>
      </FIELD>
      <FIELD type="AdditionalFields" label="Curso" source-type="AdditionalFields">
        <TAG><![CDATA[#CONTEXTPROCESS:CA:Curso#]]></TAG>
        <VALUE><![CDATA[Curso]]></VALUE>
        <XPATH><![CDATA[/PROCESS/FIELDS/FIELD[NAME='Curso']/VALUE]]></XPATH>
      </FIELD>
      <FIELD type="AdditionalFields" label="Modalidade" source-type="AdditionalFields">
        <TAG><![CDATA[#CONTEXTPROCESS:CA:Modalidade#]]></TAG>
        <VALUE><![CDATA[Modalidade]]></VALUE>
        <XPATH><![CDATA[/PROCESS/FIELDS/FIELD[NAME='Modalidade']/VALUE]]></XPATH>
      </FIELD>
      <FIELD type="AdditionalFields" label="Grupo_RVCC" source-type="AdditionalFields">
        <TAG><![CDATA[#CONTEXTPROCESS:CA:Grupo_RVCC#]]></TAG>
        <VALUE><![CDATA[Grupo_RVCC]]></VALUE>
        <XPATH><![CDATA[/PROCESS/FIELDS/FIELD[NAME='Grupo_RVCC']/VALUE]]></XPATH>
      </FIELD>
      <FIELD type="AdditionalFields" label="Estado" source-type="AdditionalFields">
        <TAG><![CDATA[#CONTEXTPROCESS:CA:Estado#]]></TAG>
        <VALUE><![CDATA[Estado]]></VALUE>
        <XPATH><![CDATA[/PROCESS/FIELDS/FIELD[NAME='Estado']/VALUE]]></XPATH>
      </FIELD>
      <FIELD type="AdditionalFields" label="Tipo_registo" source-type="AdditionalFields">
        <TAG><![CDATA[#CONTEXTPROCESS:CA:Tipo_registo#]]></TAG>
        <VALUE><![CDATA[Tipo_registo]]></VALUE>
        <XPATH><![CDATA[/PROCESS/FIELDS/FIELD[NAME='Tipo_registo']/VALUE]]></XPATH>
      </FIELD>
      <FIELD type="AdditionalFields" label="Matricula" source-type="AdditionalFields">
        <TAG><![CDATA[#CONTEXTPROCESS:CA:Matricula#]]></TAG>
        <VALUE><![CDATA[Matricula]]></VALUE>
        <XPATH><![CDATA[/PROCESS/FIELDS/FIELD[NAME='Matricula']/VALUE]]></XPATH>
      </FIELD>
      <FIELD type="AdditionalFields" label="Local_afectacao" source-type="AdditionalFields">
        <TAG><![CDATA[#CONTEXTPROCESS:CA:Local_afectacao#]]></TAG>
        <VALUE><![CDATA[Local_afectacao]]></VALUE>
        <XPATH><![CDATA[/PROCESS/FIELDS/FIELD[NAME='Local_afectacao']/VALUE]]></XPATH>
      </FIELD>
      <FIELD type="AdditionalFields" label="Num_inventario" source-type="AdditionalFields">
        <TAG><![CDATA[#CONTEXTPROCESS:CA:Num_inventario#]]></TAG>
        <VALUE><![CDATA[Num_inventario]]></VALUE>
        <XPATH><![CDATA[/PROCESS/FIELDS/FIELD[NAME='Num_inventario']/VALUE]]></XPATH>
      </FIELD>
      <FIELD type="AdditionalFields" label="Num_SIIE" source-type="AdditionalFields">
        <TAG><![CDATA[#CONTEXTPROCESS:CA:Num_SIIE#]]></TAG>
        <VALUE><![CDATA[Num_SIIE]]></VALUE>
        <XPATH><![CDATA[/PROCESS/FIELDS/FIELD[NAME='Num_SIIE']/VALUE]]></XPATH>
      </FIELD>
      <FIELD type="AdditionalFields" label="Tipo_projecto" source-type="AdditionalFields">
        <TAG><![CDATA[#CONTEXTPROCESS:CA:Tipo_projecto#]]></TAG>
        <VALUE><![CDATA[Tipo_projecto]]></VALUE>
        <XPATH><![CDATA[/PROCESS/FIELDS/FIELD[NAME='Tipo_projecto']/VALUE]]></XPATH>
      </FIELD>
      <FIELD type="AdditionalFields" label="Num_curso_esecs" source-type="AdditionalFields">
        <TAG><![CDATA[#CONTEXTPROCESS:CA:Num_curso_esecs#]]></TAG>
        <VALUE><![CDATA[Num_curso_esecs]]></VALUE>
        <XPATH><![CDATA[/PROCESS/FIELDS/FIELD[NAME='Num_curso_esecs']/VALUE]]></XPATH>
      </FIELD>
      <FIELD type="AdditionalFields" label="Programa" source-type="AdditionalFields">
        <TAG><![CDATA[#CONTEXTPROCESS:CA:Programa#]]></TAG>
        <VALUE><![CDATA[Programa]]></VALUE>
        <XPATH><![CDATA[/PROCESS/FIELDS/FIELD[NAME='Programa']/VALUE]]></XPATH>
      </FIELD>
      <FIELD type="AdditionalFields" label="IPL_Tipo_Pedido" source-type="AdditionalFields">
        <TAG><![CDATA[#CONTEXTPROCESS:CA:IPL_Tipo_Pedido#]]></TAG>
        <VALUE><![CDATA[IPL_Tipo_Pedido]]></VALUE>
        <XPATH><![CDATA[/PROCESS/FIELDS/FIELD[NAME='IPL_Tipo_Pedido']/VALUE]]></XPATH>
      </FIELD>
      <FIELD type="AdditionalFields" label="IPL_Unidade" source-type="AdditionalFields">
        <TAG><![CDATA[#CONTEXTPROCESS:CA:IPL_Unidade#]]></TAG>
        <VALUE><![CDATA[IPL_Unidade]]></VALUE>
        <XPATH><![CDATA[/PROCESS/FIELDS/FIELD[NAME='IPL_Unidade']/VALUE]]></XPATH>
      </FIELD>
      <FIELD type="AdditionalFields" label="IPL_Nome_Prop" source-type="AdditionalFields">
        <TAG><![CDATA[#CONTEXTPROCESS:CA:IPL_Nome_Prop#]]></TAG>
        <VALUE><![CDATA[IPL_Nome_Prop]]></VALUE>
        <XPATH><![CDATA[/PROCESS/FIELDS/FIELD[NAME='IPL_Nome_Prop']/VALUE]]></XPATH>
      </FIELD>
      <FIELD type="AdditionalFields" label="IPL_Departament" source-type="AdditionalFields">
        <TAG><![CDATA[#CONTEXTPROCESS:CA:IPL_Departament#]]></TAG>
        <VALUE><![CDATA[IPL_Departament]]></VALUE>
        <XPATH><![CDATA[/PROCESS/FIELDS/FIELD[NAME='IPL_Departament']/VALUE]]></XPATH>
      </FIELD>
      <FIELD type="AdditionalFields" label="IPL_Unidade_Org" source-type="AdditionalFields">
        <TAG><![CDATA[#CONTEXTPROCESS:CA:IPL_Unidade_Org#]]></TAG>
        <VALUE><![CDATA[IPL_Unidade_Org]]></VALUE>
        <XPATH><![CDATA[/PROCESS/FIELDS/FIELD[NAME='IPL_Unidade_Org']/VALUE]]></XPATH>
      </FIELD>
      <FIELD type="AdditionalFields" label="IPL_Fund_Maneio" source-type="AdditionalFields">
        <TAG><![CDATA[#CONTEXTPROCESS:CA:IPL_Fund_Maneio#]]></TAG>
        <VALUE><![CDATA[IPL_Fund_Maneio]]></VALUE>
        <XPATH><![CDATA[/PROCESS/FIELDS/FIELD[NAME='IPL_Fund_Maneio']/VALUE]]></XPATH>
      </FIELD>
      <FIELD type="AdditionalFields" label="IPL_Valor_Total" source-type="AdditionalFields">
        <TAG><![CDATA[#CONTEXTPROCESS:CA:IPL_Valor_Total#]]></TAG>
        <VALUE><![CDATA[IPL_Valor_Total]]></VALUE>
        <XPATH><![CDATA[/PROCESS/FIELDS/FIELD[NAME='IPL_Valor_Total']/VALUE]]></XPATH>
      </FIELD>
      <FIELD type="AdditionalFields" label="IPL_Info_Econom" source-type="AdditionalFields">
        <TAG><![CDATA[#CONTEXTPROCESS:CA:IPL_Info_Econom#]]></TAG>
        <VALUE><![CDATA[IPL_Info_Econom]]></VALUE>
        <XPATH><![CDATA[/PROCESS/FIELDS/FIELD[NAME='IPL_Info_Econom']/VALUE]]></XPATH>
      </FIELD>
      <FIELD type="AdditionalFields" label="IPL_Info_Arm" source-type="AdditionalFields">
        <TAG><![CDATA[#CONTEXTPROCESS:CA:IPL_Info_Arm#]]></TAG>
        <VALUE><![CDATA[IPL_Info_Arm]]></VALUE>
        <XPATH><![CDATA[/PROCESS/FIELDS/FIELD[NAME='IPL_Info_Arm']/VALUE]]></XPATH>
      </FIELD>
      <FIELD type="AdditionalFields" label="IPL_Url_Edicao" source-type="AdditionalFields">
        <TAG><![CDATA[#CONTEXTPROCESS:CA:IPL_Url_Edicao#]]></TAG>
        <VALUE><![CDATA[IPL_Url_Edicao]]></VALUE>
        <XPATH><![CDATA[/PROCESS/FIELDS/FIELD[NAME='IPL_Url_Edicao']/VALUE]]></XPATH>
      </FIELD>
      <FIELD type="AdditionalFields" label="IPL_Email_Prop" source-type="AdditionalFields">
        <TAG><![CDATA[#CONTEXTPROCESS:CA:IPL_Email_Prop#]]></TAG>
        <VALUE><![CDATA[IPL_Email_Prop]]></VALUE>
        <XPATH><![CDATA[/PROCESS/FIELDS/FIELD[NAME='IPL_Email_Prop']/VALUE]]></XPATH>
      </FIELD>
      <FIELD type="AdditionalFields" label="IPL_Registo_Ant" source-type="AdditionalFields">
        <TAG><![CDATA[#CONTEXTPROCESS:CA:IPL_Registo_Ant#]]></TAG>
        <VALUE><![CDATA[IPL_Registo_Ant]]></VALUE>
        <XPATH><![CDATA[/PROCESS/FIELDS/FIELD[NAME='IPL_Registo_Ant']/VALUE]]></XPATH>
      </FIELD>
      <FIELD type="AdditionalFields" label="IPL_Editavel" source-type="AdditionalFields">
        <TAG><![CDATA[#CONTEXTPROCESS:CA:IPL_Editavel#]]></TAG>
        <VALUE><![CDATA[IPL_Editavel]]></VALUE>
        <XPATH><![CDATA[/PROCESS/FIELDS/FIELD[NAME='IPL_Editavel']/VALUE]]></XPATH>
      </FIELD>
      <FIELD type="AdditionalFields" label="Teste_exemplo" source-type="AdditionalFields">
        <TAG><![CDATA[#CONTEXTPROCESS:CA:Teste_exemplo#]]></TAG>
        <VALUE><![CDATA[Teste_exemplo]]></VALUE>
        <XPATH><![CDATA[/PROCESS/FIELDS/FIELD[NAME='Teste_exemplo']/VALUE]]></XPATH>
      </FIELD>
      <FIELD type="AdditionalFields" label="IPL_GIAF" source-type="AdditionalFields">
        <TAG><![CDATA[#CONTEXTPROCESS:CA:IPL_GIAF#]]></TAG>
        <VALUE><![CDATA[IPL_GIAF]]></VALUE>
        <XPATH><![CDATA[/PROCESS/FIELDS/FIELD[NAME='IPL_GIAF']/VALUE]]></XPATH>
      </FIELD>
      <FIELD type="AdditionalFields" label="P_____Nome_Doc" source-type="AdditionalFields">
        <TAG><![CDATA[#CONTEXTPROCESS:CA:P_____Nome_Doc#]]></TAG>
        <VALUE><![CDATA[P_____Nome_Doc]]></VALUE>
        <XPATH><![CDATA[/PROCESS/FIELDS/FIELD[NAME='P_____Nome_Doc']/VALUE]]></XPATH>
      </FIELD>
      <FIELD type="AdditionalFields" label="Pauta_Cod_Pauta" source-type="AdditionalFields">
        <TAG><![CDATA[#CONTEXTPROCESS:CA:Pauta_Cod_Pauta#]]></TAG>
        <VALUE><![CDATA[Pauta_Cod_Pauta]]></VALUE>
        <XPATH><![CDATA[/PROCESS/FIELDS/FIELD[NAME='Pauta_Cod_Pauta']/VALUE]]></XPATH>
      </FIELD>
      <FIELD type="AdditionalFields" label="Pauta_Cod_Doc" source-type="AdditionalFields">
        <TAG><![CDATA[#CONTEXTPROCESS:CA:Pauta_Cod_Doc#]]></TAG>
        <VALUE><![CDATA[Pauta_Cod_Doc]]></VALUE>
        <XPATH><![CDATA[/PROCESS/FIELDS/FIELD[NAME='Pauta_Cod_Doc']/VALUE]]></XPATH>
      </FIELD>
      <FIELD type="AdditionalFields" label="Pauta_Cod_Seg" source-type="AdditionalFields">
        <TAG><![CDATA[#CONTEXTPROCESS:CA:Pauta_Cod_Seg#]]></TAG>
        <VALUE><![CDATA[Pauta_Cod_Seg]]></VALUE>
        <XPATH><![CDATA[/PROCESS/FIELDS/FIELD[NAME='Pauta_Cod_Seg']/VALUE]]></XPATH>
      </FIELD>
      <FIELD type="AdditionalFields" label="P_____Unid_Org" source-type="AdditionalFields">
        <TAG><![CDATA[#CONTEXTPROCESS:CA:P_____Unid_Org#]]></TAG>
        <VALUE><![CDATA[P_____Unid_Org]]></VALUE>
        <XPATH><![CDATA[/PROCESS/FIELDS/FIELD[NAME='P_____Unid_Org']/VALUE]]></XPATH>
      </FIELD>
      <FIELD type="AdditionalFields" label="Pauta_Ano_Lec" source-type="AdditionalFields">
        <TAG><![CDATA[#CONTEXTPROCESS:CA:Pauta_Ano_Lec#]]></TAG>
        <VALUE><![CDATA[Pauta_Ano_Lec]]></VALUE>
        <XPATH><![CDATA[/PROCESS/FIELDS/FIELD[NAME='Pauta_Ano_Lec']/VALUE]]></XPATH>
      </FIELD>
      <FIELD type="AdditionalFields" label="Pauta_Cod_UCurr" source-type="AdditionalFields">
        <TAG><![CDATA[#CONTEXTPROCESS:CA:Pauta_Cod_UCurr#]]></TAG>
        <VALUE><![CDATA[Pauta_Cod_UCurr]]></VALUE>
        <XPATH><![CDATA[/PROCESS/FIELDS/FIELD[NAME='Pauta_Cod_UCurr']/VALUE]]></XPATH>
      </FIELD>
      <FIELD type="AdditionalFields" label="P_____End_Email" source-type="AdditionalFields">
        <TAG><![CDATA[#CONTEXTPROCESS:CA:P_____End_Email#]]></TAG>
        <VALUE><![CDATA[P_____End_Email]]></VALUE>
        <XPATH><![CDATA[/PROCESS/FIELDS/FIELD[NAME='P_____End_Email']/VALUE]]></XPATH>
      </FIELD>
      <FIELD type="AdditionalFields" label="Pauta_Periodo" source-type="AdditionalFields">
        <TAG><![CDATA[#CONTEXTPROCESS:CA:Pauta_Periodo#]]></TAG>
        <VALUE><![CDATA[Pauta_Periodo]]></VALUE>
        <XPATH><![CDATA[/PROCESS/FIELDS/FIELD[NAME='Pauta_Periodo']/VALUE]]></XPATH>
      </FIELD>
      <FIELD type="AdditionalFields" label="P_____Epoc_Aval" source-type="AdditionalFields">
        <TAG><![CDATA[#CONTEXTPROCESS:CA:P_____Epoc_Aval#]]></TAG>
        <VALUE><![CDATA[P_____Epoc_Aval]]></VALUE>
        <XPATH><![CDATA[/PROCESS/FIELDS/FIELD[NAME='P_____Epoc_Aval']/VALUE]]></XPATH>
      </FIELD>
      <FIELD type="AdditionalFields" label="P_____N_Pag_Liv" source-type="AdditionalFields">
        <TAG><![CDATA[#CONTEXTPROCESS:CA:P_____N_Pag_Liv#]]></TAG>
        <VALUE><![CDATA[P_____N_Pag_Liv]]></VALUE>
        <XPATH><![CDATA[/PROCESS/FIELDS/FIELD[NAME='P_____N_Pag_Liv']/VALUE]]></XPATH>
      </FIELD>
      <FIELD type="AdditionalFields" label="P_____Data_Reg" source-type="AdditionalFields">
        <TAG><![CDATA[#CONTEXTPROCESS:CA:P_____Data_Reg#]]></TAG>
        <VALUE><![CDATA[P_____Data_Reg]]></VALUE>
        <XPATH><![CDATA[/PROCESS/FIELDS/FIELD[NAME='P_____Data_Reg']/VALUE]]></XPATH>
      </FIELD>
      <FIELD type="AdditionalFields" label="P_____D_Un_Curr" source-type="AdditionalFields">
        <TAG><![CDATA[#CONTEXTPROCESS:CA:P_____D_Un_Curr#]]></TAG>
        <VALUE><![CDATA[P_____D_Un_Curr]]></VALUE>
        <XPATH><![CDATA[/PROCESS/FIELDS/FIELD[NAME='P_____D_Un_Curr']/VALUE]]></XPATH>
      </FIELD>
      <FIELD type="AdditionalFields" label="Pauta_Disciplin" source-type="AdditionalFields">
        <TAG><![CDATA[#CONTEXTPROCESS:CA:Pauta_Disciplin#]]></TAG>
        <VALUE><![CDATA[Pauta_Disciplin]]></VALUE>
        <XPATH><![CDATA[/PROCESS/FIELDS/FIELD[NAME='Pauta_Disciplin']/VALUE]]></XPATH>
      </FIELD>
      <FIELD type="AdditionalFields" label="Pauta_Turma" source-type="AdditionalFields">
        <TAG><![CDATA[#CONTEXTPROCESS:CA:Pauta_Turma#]]></TAG>
        <VALUE><![CDATA[Pauta_Turma]]></VALUE>
        <XPATH><![CDATA[/PROCESS/FIELDS/FIELD[NAME='Pauta_Turma']/VALUE]]></XPATH>
      </FIELD>
      <FIELD type="AdditionalFields" label="Pauta_Epoca" source-type="AdditionalFields">
        <TAG><![CDATA[#CONTEXTPROCESS:CA:Pauta_Epoca#]]></TAG>
        <VALUE><![CDATA[Pauta_Epoca]]></VALUE>
        <XPATH><![CDATA[/PROCESS/FIELDS/FIELD[NAME='Pauta_Epoca']/VALUE]]></XPATH>
      </FIELD>
      <FIELD type="AdditionalFields" label="Pauta_Curso" source-type="AdditionalFields">
        <TAG><![CDATA[#CONTEXTPROCESS:CA:Pauta_Curso#]]></TAG>
        <VALUE><![CDATA[Pauta_Curso]]></VALUE>
        <XPATH><![CDATA[/PROCESS/FIELDS/FIELD[NAME='Pauta_Curso']/VALUE]]></XPATH>
      </FIELD>
      <FIELD type="AdditionalFields" label="Pauta_Cod_Curso" source-type="AdditionalFields">
        <TAG><![CDATA[#CONTEXTPROCESS:CA:Pauta_Cod_Curso#]]></TAG>
        <VALUE><![CDATA[Pauta_Cod_Curso]]></VALUE>
        <XPATH><![CDATA[/PROCESS/FIELDS/FIELD[NAME='Pauta_Cod_Curso']/VALUE]]></XPATH>
      </FIELD>
      <FIELD type="AdditionalFields" label="N_ident_inst" source-type="AdditionalFields">
        <TAG><![CDATA[#CONTEXTPROCESS:CA:N_ident_inst#]]></TAG>
        <VALUE><![CDATA[N_ident_inst]]></VALUE>
        <XPATH><![CDATA[/PROCESS/FIELDS/FIELD[NAME='N_ident_inst']/VALUE]]></XPATH>
      </FIELD>
      <FIELD type="AdditionalFields" label="num_registo" source-type="AdditionalFields">
        <TAG><![CDATA[#CONTEXTPROCESS:CA:num_registo#]]></TAG>
        <VALUE><![CDATA[num_registo]]></VALUE>
        <XPATH><![CDATA[/PROCESS/FIELDS/FIELD[NAME='num_registo']/VALUE]]></XPATH>
      </FIELD>
      <FIELD type="AdditionalFields" label="n_pedido" source-type="AdditionalFields">
        <TAG><![CDATA[#CONTEXTPROCESS:CA:n_pedido#]]></TAG>
        <VALUE><![CDATA[n_pedido]]></VALUE>
        <XPATH><![CDATA[/PROCESS/FIELDS/FIELD[NAME='n_pedido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Ver18</b:Tag>
    <b:SourceType>InternetSite</b:SourceType>
    <b:Guid>{91AE1AC6-8B3C-4EF0-8194-E155503E2A35}</b:Guid>
    <b:Title>Verfificar Virtual Host</b:Title>
    <b:YearAccessed>2018</b:YearAccessed>
    <b:MonthAccessed>Março</b:MonthAccessed>
    <b:DayAccessed>22</b:DayAccessed>
    <b:URL>http://frankgroeneveld.nl/2012/03/08/using-nagios-to-monitor-multiple-virtualhosts/</b:URL>
    <b:RefOrder>1</b:RefOrder>
  </b:Source>
  <b:Source>
    <b:Tag>Ins18</b:Tag>
    <b:SourceType>InternetSite</b:SourceType>
    <b:Guid>{65234915-D962-454D-93C6-3F28549DF33F}</b:Guid>
    <b:Title>Instalação Nagios Core</b:Title>
    <b:YearAccessed>2018</b:YearAccessed>
    <b:MonthAccessed>Março</b:MonthAccessed>
    <b:DayAccessed>8</b:DayAccessed>
    <b:URL>https://www.digitalocean.com/community/tutorials/how-to-install-nagios-4-and-monitor-your-servers-on-ubuntu-16-04</b:URL>
    <b:RefOrder>2</b:RefOrder>
  </b:Source>
  <b:Source>
    <b:Tag>Mon18</b:Tag>
    <b:SourceType>InternetSite</b:SourceType>
    <b:Guid>{268CD372-FF0B-4954-AFCF-4DD34BA5C6E8}</b:Guid>
    <b:Title>Monitorização de Impressoras</b:Title>
    <b:YearAccessed>2018</b:YearAccessed>
    <b:MonthAccessed>Abril</b:MonthAccessed>
    <b:DayAccessed>17</b:DayAccessed>
    <b:URL>https://exchange.nagios.org/directory/Plugins/Hardware/Printers/Check-your-printer-consumables-status-using-SNMP/details</b:URL>
    <b:RefOrder>3</b:RefOrder>
  </b:Source>
  <b:Source>
    <b:Tag>Ins181</b:Tag>
    <b:SourceType>InternetSite</b:SourceType>
    <b:Guid>{5CED7337-FC23-4766-8C3E-BE5446A7AA3A}</b:Guid>
    <b:Title>Instalação e Configuração do OSSIM</b:Title>
    <b:YearAccessed>2018</b:YearAccessed>
    <b:MonthAccessed>Maio</b:MonthAccessed>
    <b:DayAccessed>15</b:DayAccessed>
    <b:URL>https://www.youtube.com/watch?v=Bjb3_QLkz0g</b:URL>
    <b:RefOrder>4</b:RefOrder>
  </b:Source>
  <b:Source>
    <b:Tag>MarcadorPosição1</b:Tag>
    <b:SourceType>InternetSite</b:SourceType>
    <b:Guid>{3CA07211-64E6-41D7-B9EC-703A2FCE341F}</b:Guid>
    <b:Author>
      <b:Author>
        <b:Corporate>Centro Hospitalar de Leiria</b:Corporate>
      </b:Author>
    </b:Author>
    <b:YearAccessed>2018</b:YearAccessed>
    <b:MonthAccessed>Abril</b:MonthAccessed>
    <b:DayAccessed>18</b:DayAccessed>
    <b:URL>http://www.chleiria.pt/o-hospital/-/hospital-santo-andre-5/</b:URL>
    <b:RefOrder>5</b:RefOrder>
  </b:Source>
</b:Sources>
</file>

<file path=customXml/itemProps1.xml><?xml version="1.0" encoding="utf-8"?>
<ds:datastoreItem xmlns:ds="http://schemas.openxmlformats.org/officeDocument/2006/customXml" ds:itemID="{2D814F27-84DA-4275-A77C-CF0AC476FEDB}">
  <ds:schemaRefs/>
</ds:datastoreItem>
</file>

<file path=customXml/itemProps2.xml><?xml version="1.0" encoding="utf-8"?>
<ds:datastoreItem xmlns:ds="http://schemas.openxmlformats.org/officeDocument/2006/customXml" ds:itemID="{23555115-EBA9-4E6F-82A1-902E70EBD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1486</TotalTime>
  <Pages>19</Pages>
  <Words>1177</Words>
  <Characters>6360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Company>Microsoft Corporation</Company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Caetano</dc:creator>
  <cp:lastModifiedBy>Tiago Oliveira Caetano</cp:lastModifiedBy>
  <cp:revision>492</cp:revision>
  <cp:lastPrinted>2018-07-14T19:15:00Z</cp:lastPrinted>
  <dcterms:created xsi:type="dcterms:W3CDTF">2019-01-14T22:26:00Z</dcterms:created>
  <dcterms:modified xsi:type="dcterms:W3CDTF">2019-01-17T16:37:00Z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